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E8" w:rsidRPr="0033667A" w:rsidRDefault="00C81CE8" w:rsidP="000F6230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>Маркетинговые требования</w:t>
      </w:r>
    </w:p>
    <w:p w:rsidR="00C81CE8" w:rsidRDefault="00C81CE8" w:rsidP="00C81CE8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</w:t>
      </w:r>
      <w:r>
        <w:rPr>
          <w:lang w:val="ru-RU"/>
        </w:rPr>
        <w:t>отфильтровывающий людей из кругов</w:t>
      </w:r>
      <w:r w:rsidRPr="00036438">
        <w:rPr>
          <w:lang w:val="ru-RU"/>
        </w:rPr>
        <w:t xml:space="preserve">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C81CE8" w:rsidRDefault="00C81CE8" w:rsidP="00C81CE8">
      <w:pPr>
        <w:rPr>
          <w:lang w:val="ru-RU"/>
        </w:rPr>
      </w:pPr>
      <w:r w:rsidRPr="00036438">
        <w:t>Google</w:t>
      </w:r>
      <w:r w:rsidRPr="00036438">
        <w:rPr>
          <w:lang w:val="ru-RU"/>
        </w:rPr>
        <w:t>+</w:t>
      </w:r>
      <w:r>
        <w:rPr>
          <w:lang w:val="ru-RU"/>
        </w:rPr>
        <w:t xml:space="preserve"> - проект социальной сети от компании </w:t>
      </w:r>
      <w:r w:rsidRPr="00036438">
        <w:t>Google</w:t>
      </w:r>
      <w:r>
        <w:rPr>
          <w:lang w:val="ru-RU"/>
        </w:rPr>
        <w:t xml:space="preserve">. Сервис предоставляет возможность общения через Интернет с помощью специальных компонентов: Круги, Темы, </w:t>
      </w:r>
      <w:proofErr w:type="spellStart"/>
      <w:r>
        <w:rPr>
          <w:lang w:val="ru-RU"/>
        </w:rPr>
        <w:t>ВидеоВстречи</w:t>
      </w:r>
      <w:proofErr w:type="spellEnd"/>
      <w:r>
        <w:rPr>
          <w:lang w:val="ru-RU"/>
        </w:rPr>
        <w:t xml:space="preserve">, Мобильная версия. </w:t>
      </w:r>
    </w:p>
    <w:p w:rsidR="00C81CE8" w:rsidRDefault="00C81CE8" w:rsidP="00C81CE8">
      <w:pPr>
        <w:rPr>
          <w:lang w:val="ru-RU"/>
        </w:rPr>
      </w:pPr>
      <w:r>
        <w:rPr>
          <w:rFonts w:cs="Arial"/>
          <w:color w:val="000000"/>
          <w:shd w:val="clear" w:color="auto" w:fill="FFFFFF"/>
          <w:lang w:val="ru-RU"/>
        </w:rPr>
        <w:t xml:space="preserve">Человеку, посетившему сайт, нужно будет авторизоваться (ввести свой логин и пароль от </w:t>
      </w:r>
      <w:r w:rsidRPr="00036438">
        <w:t>Google</w:t>
      </w:r>
      <w:r w:rsidRPr="00036438">
        <w:rPr>
          <w:lang w:val="ru-RU"/>
        </w:rPr>
        <w:t>+</w:t>
      </w:r>
      <w:r>
        <w:rPr>
          <w:lang w:val="ru-RU"/>
        </w:rPr>
        <w:t>).</w:t>
      </w:r>
    </w:p>
    <w:p w:rsidR="00C81CE8" w:rsidRDefault="00C81CE8" w:rsidP="00C81CE8">
      <w:pPr>
        <w:rPr>
          <w:lang w:val="ru-RU"/>
        </w:rPr>
      </w:pPr>
      <w:r>
        <w:rPr>
          <w:lang w:val="ru-RU"/>
        </w:rPr>
        <w:t>Пользователь системы должен иметь возможность просматривать свои круги, сразу после прохождения авторизации.</w:t>
      </w:r>
    </w:p>
    <w:p w:rsidR="00C81CE8" w:rsidRDefault="00C81CE8" w:rsidP="00C81CE8">
      <w:pPr>
        <w:rPr>
          <w:lang w:val="ru-RU"/>
        </w:rPr>
      </w:pPr>
      <w:r>
        <w:rPr>
          <w:lang w:val="ru-RU"/>
        </w:rPr>
        <w:t>Пользователь системы должен иметь возможность фильтровать пользователей в любом из кругов, указав критерии по которым на сайте будут отображаться только те пользователи, которые удовлетворяют этим критериям. Например, «Среднее количество +1 на одну запись » = 0, система должна отобразить только тех пользователей, которые вообще не ставили +1.</w:t>
      </w:r>
    </w:p>
    <w:p w:rsidR="00C81CE8" w:rsidRPr="00F27A74" w:rsidRDefault="00C81CE8" w:rsidP="00C81CE8">
      <w:pPr>
        <w:rPr>
          <w:rFonts w:cs="Arial"/>
          <w:color w:val="000000"/>
          <w:shd w:val="clear" w:color="auto" w:fill="FFFFFF"/>
          <w:lang w:val="ru-RU"/>
        </w:rPr>
      </w:pPr>
    </w:p>
    <w:p w:rsidR="00C81CE8" w:rsidRPr="00C81CE8" w:rsidRDefault="00C81CE8" w:rsidP="00C81CE8">
      <w:pPr>
        <w:rPr>
          <w:rFonts w:cs="Arial"/>
          <w:b/>
          <w:color w:val="000000"/>
          <w:shd w:val="clear" w:color="auto" w:fill="FFFFFF"/>
          <w:lang w:val="ru-RU"/>
        </w:rPr>
      </w:pPr>
      <w:r w:rsidRPr="00C81CE8">
        <w:rPr>
          <w:rFonts w:cs="Arial"/>
          <w:b/>
          <w:color w:val="000000"/>
          <w:shd w:val="clear" w:color="auto" w:fill="FFFFFF"/>
        </w:rPr>
        <w:t>M</w:t>
      </w:r>
      <w:r w:rsidRPr="00C81CE8">
        <w:rPr>
          <w:rFonts w:cs="Arial"/>
          <w:b/>
          <w:color w:val="000000"/>
          <w:shd w:val="clear" w:color="auto" w:fill="FFFFFF"/>
          <w:lang w:val="ru-RU"/>
        </w:rPr>
        <w:t>_</w:t>
      </w:r>
      <w:proofErr w:type="spellStart"/>
      <w:r w:rsidRPr="00C81CE8">
        <w:rPr>
          <w:rFonts w:cs="Arial"/>
          <w:b/>
          <w:color w:val="000000"/>
          <w:shd w:val="clear" w:color="auto" w:fill="FFFFFF"/>
        </w:rPr>
        <w:t>Req</w:t>
      </w:r>
      <w:proofErr w:type="spellEnd"/>
      <w:r w:rsidRPr="00C81CE8">
        <w:rPr>
          <w:rFonts w:cs="Arial"/>
          <w:b/>
          <w:color w:val="000000"/>
          <w:shd w:val="clear" w:color="auto" w:fill="FFFFFF"/>
          <w:lang w:val="ru-RU"/>
        </w:rPr>
        <w:t>_001</w:t>
      </w:r>
    </w:p>
    <w:p w:rsidR="00C81CE8" w:rsidRPr="00F27A74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Система должна быть представлена для пользователей, как сайт, располагающийся по адресу </w:t>
      </w:r>
      <w:hyperlink r:id="rId11" w:history="1">
        <w:r w:rsidRPr="00807F52">
          <w:rPr>
            <w:rStyle w:val="afb"/>
          </w:rPr>
          <w:t>http</w:t>
        </w:r>
        <w:r w:rsidRPr="00807F52">
          <w:rPr>
            <w:rStyle w:val="afb"/>
            <w:lang w:val="ru-RU"/>
          </w:rPr>
          <w:t>://</w:t>
        </w:r>
        <w:r w:rsidRPr="00807F52">
          <w:rPr>
            <w:rStyle w:val="afb"/>
          </w:rPr>
          <w:t>www</w:t>
        </w:r>
        <w:r w:rsidRPr="00807F52">
          <w:rPr>
            <w:rStyle w:val="afb"/>
            <w:lang w:val="ru-RU"/>
          </w:rPr>
          <w:t>.</w:t>
        </w:r>
        <w:proofErr w:type="spellStart"/>
        <w:r w:rsidRPr="00807F52">
          <w:rPr>
            <w:rStyle w:val="afb"/>
          </w:rPr>
          <w:t>circlefilter</w:t>
        </w:r>
        <w:proofErr w:type="spellEnd"/>
        <w:r w:rsidRPr="00807F52">
          <w:rPr>
            <w:rStyle w:val="afb"/>
            <w:lang w:val="ru-RU"/>
          </w:rPr>
          <w:t>.</w:t>
        </w:r>
        <w:proofErr w:type="spellStart"/>
        <w:r w:rsidRPr="00807F52">
          <w:rPr>
            <w:rStyle w:val="afb"/>
          </w:rPr>
          <w:t>ru</w:t>
        </w:r>
        <w:proofErr w:type="spellEnd"/>
      </w:hyperlink>
      <w:r w:rsidRPr="00F27A74">
        <w:rPr>
          <w:lang w:val="ru-RU"/>
        </w:rPr>
        <w:t>.</w:t>
      </w:r>
    </w:p>
    <w:p w:rsidR="00C81CE8" w:rsidRP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proofErr w:type="spellStart"/>
      <w:r w:rsidRPr="00C81CE8">
        <w:rPr>
          <w:b/>
        </w:rPr>
        <w:t>Req</w:t>
      </w:r>
      <w:proofErr w:type="spellEnd"/>
      <w:r w:rsidRPr="00C81CE8">
        <w:rPr>
          <w:b/>
          <w:lang w:val="ru-RU"/>
        </w:rPr>
        <w:t>_002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При входе на сайт система должна отображать форму для авторизации, которая может выглядеть так: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89067" wp14:editId="4488A758">
                <wp:simplePos x="0" y="0"/>
                <wp:positionH relativeFrom="column">
                  <wp:posOffset>4105275</wp:posOffset>
                </wp:positionH>
                <wp:positionV relativeFrom="paragraph">
                  <wp:posOffset>1725295</wp:posOffset>
                </wp:positionV>
                <wp:extent cx="19907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E8" w:rsidRPr="004C49A4" w:rsidRDefault="00C81CE8" w:rsidP="00C81CE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Кнопка для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323.25pt;margin-top:135.85pt;width:156.7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" fillcolor="#f07f09 [3204]" strokecolor="#773f04 [1604]" strokeweight="1pt">
                <v:textbox>
                  <w:txbxContent>
                    <w:p w:rsidR="00C81CE8" w:rsidRPr="004C49A4" w:rsidRDefault="00C81CE8" w:rsidP="00C81CE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Кнопка для входа в систему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8B269" wp14:editId="1C313F03">
                <wp:simplePos x="0" y="0"/>
                <wp:positionH relativeFrom="column">
                  <wp:posOffset>828675</wp:posOffset>
                </wp:positionH>
                <wp:positionV relativeFrom="paragraph">
                  <wp:posOffset>2039620</wp:posOffset>
                </wp:positionV>
                <wp:extent cx="3276600" cy="47625"/>
                <wp:effectExtent l="38100" t="38100" r="19050" b="1047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65.25pt;margin-top:160.6pt;width:258pt;height: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B19E7" wp14:editId="642D7527">
                <wp:simplePos x="0" y="0"/>
                <wp:positionH relativeFrom="column">
                  <wp:posOffset>4181475</wp:posOffset>
                </wp:positionH>
                <wp:positionV relativeFrom="paragraph">
                  <wp:posOffset>906145</wp:posOffset>
                </wp:positionV>
                <wp:extent cx="1733550" cy="3333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E8" w:rsidRPr="004C49A4" w:rsidRDefault="00C81CE8" w:rsidP="00C81CE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Поле для ввода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329.25pt;margin-top:71.35pt;width:136.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" fillcolor="#f07f09 [3204]" strokecolor="#773f04 [1604]" strokeweight="1pt">
                <v:textbox>
                  <w:txbxContent>
                    <w:p w:rsidR="00C81CE8" w:rsidRPr="004C49A4" w:rsidRDefault="00C81CE8" w:rsidP="00C81CE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Поле для ввода пароля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448E3" wp14:editId="3C9CFFA3">
                <wp:simplePos x="0" y="0"/>
                <wp:positionH relativeFrom="column">
                  <wp:posOffset>4105275</wp:posOffset>
                </wp:positionH>
                <wp:positionV relativeFrom="paragraph">
                  <wp:posOffset>134620</wp:posOffset>
                </wp:positionV>
                <wp:extent cx="2457450" cy="3333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E8" w:rsidRPr="004C49A4" w:rsidRDefault="00C81CE8" w:rsidP="00C81CE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Поле для ввода электронной почты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28" style="position:absolute;margin-left:323.25pt;margin-top:10.6pt;width:193.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" fillcolor="#f07f09 [3204]" strokecolor="#773f04 [1604]" strokeweight="1pt">
                <v:textbox>
                  <w:txbxContent>
                    <w:p w:rsidR="00C81CE8" w:rsidRPr="004C49A4" w:rsidRDefault="00C81CE8" w:rsidP="00C81CE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Поле для ввода электронной почты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7DB84" wp14:editId="3E7D45D9">
                <wp:simplePos x="0" y="0"/>
                <wp:positionH relativeFrom="column">
                  <wp:posOffset>4105275</wp:posOffset>
                </wp:positionH>
                <wp:positionV relativeFrom="paragraph">
                  <wp:posOffset>267970</wp:posOffset>
                </wp:positionV>
                <wp:extent cx="1104900" cy="3333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323.25pt;margin-top:21.1pt;width:87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" filled="f" stroked="f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D6913" wp14:editId="3CE4F68A">
                <wp:simplePos x="0" y="0"/>
                <wp:positionH relativeFrom="column">
                  <wp:posOffset>2990850</wp:posOffset>
                </wp:positionH>
                <wp:positionV relativeFrom="paragraph">
                  <wp:posOffset>1239520</wp:posOffset>
                </wp:positionV>
                <wp:extent cx="1190625" cy="333375"/>
                <wp:effectExtent l="38100" t="0" r="28575" b="857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35.5pt;margin-top:97.6pt;width:93.75pt;height:2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2D08B" wp14:editId="5097381E">
                <wp:simplePos x="0" y="0"/>
                <wp:positionH relativeFrom="column">
                  <wp:posOffset>2933700</wp:posOffset>
                </wp:positionH>
                <wp:positionV relativeFrom="paragraph">
                  <wp:posOffset>467995</wp:posOffset>
                </wp:positionV>
                <wp:extent cx="1171575" cy="342900"/>
                <wp:effectExtent l="38100" t="0" r="28575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31pt;margin-top:36.85pt;width:92.2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450A5A6" wp14:editId="34EFA779">
            <wp:extent cx="3238952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E8" w:rsidRDefault="00C81CE8" w:rsidP="00C81CE8">
      <w:pPr>
        <w:spacing w:after="200" w:line="276" w:lineRule="auto"/>
        <w:jc w:val="left"/>
      </w:pPr>
    </w:p>
    <w:p w:rsidR="00C81CE8" w:rsidRP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lastRenderedPageBreak/>
        <w:t>M</w:t>
      </w:r>
      <w:r w:rsidRPr="00C81CE8">
        <w:rPr>
          <w:b/>
          <w:lang w:val="ru-RU"/>
        </w:rPr>
        <w:t>_</w:t>
      </w:r>
      <w:proofErr w:type="spellStart"/>
      <w:r w:rsidRPr="00C81CE8">
        <w:rPr>
          <w:b/>
        </w:rPr>
        <w:t>Req</w:t>
      </w:r>
      <w:proofErr w:type="spellEnd"/>
      <w:r w:rsidRPr="00C81CE8">
        <w:rPr>
          <w:b/>
          <w:lang w:val="ru-RU"/>
        </w:rPr>
        <w:t>_003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Сайт должен иметь следующую структуру страницы: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Главная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ab/>
        <w:t>Круги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ab/>
        <w:t>Фильтр</w:t>
      </w: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proofErr w:type="spellStart"/>
      <w:r w:rsidRPr="00C81CE8">
        <w:rPr>
          <w:b/>
        </w:rPr>
        <w:t>Req</w:t>
      </w:r>
      <w:proofErr w:type="spellEnd"/>
      <w:r w:rsidRPr="00C81CE8">
        <w:rPr>
          <w:b/>
          <w:lang w:val="ru-RU"/>
        </w:rPr>
        <w:t>_004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Система должна отображать все круги пользователя в центральном блоке н странице «Главная». Каждый круг – это пиктограмма с подписью. Подпись состоит из названия круга и количества человек в нем и располагается в центре пиктограммы. Круг может выглядеть так:</w:t>
      </w:r>
    </w:p>
    <w:p w:rsidR="00D14867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FF82C7" wp14:editId="3B48F92A">
            <wp:extent cx="1324160" cy="130510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ы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E8" w:rsidRP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 w:rsidRPr="00C81CE8">
        <w:rPr>
          <w:b/>
          <w:lang w:val="ru-RU"/>
        </w:rPr>
        <w:t>_005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Перед тем как выбрать критерии фильтра, пользователь должен выбрать круг, нажав на него.</w:t>
      </w: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_006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В каждом круге может быть не больше 100 пользователей.</w:t>
      </w: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_007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Система должна отображать фильтр с правой стороны главной страницы. Все критерии представлены как название и его значение. Пользователь может выбрать один и более критериев.</w:t>
      </w:r>
    </w:p>
    <w:p w:rsidR="00D14867" w:rsidRDefault="00D14867" w:rsidP="00D14867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_008</w:t>
      </w:r>
    </w:p>
    <w:p w:rsidR="00D14867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Критерии удаления из круга могут быть следующие:</w:t>
      </w:r>
    </w:p>
    <w:p w:rsidR="00D14867" w:rsidRP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 w:rsidRPr="00D14867">
        <w:rPr>
          <w:lang w:val="ru-RU"/>
        </w:rPr>
        <w:t>Среднее количество +1 на одну запись</w:t>
      </w:r>
    </w:p>
    <w:p w:rsid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Среднее количество постов на одну запись</w:t>
      </w:r>
    </w:p>
    <w:p w:rsid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Среднее количество комментариев на одну запись</w:t>
      </w:r>
    </w:p>
    <w:p w:rsidR="00D14867" w:rsidRP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Последний раз бы</w:t>
      </w:r>
      <w:proofErr w:type="gramStart"/>
      <w:r>
        <w:rPr>
          <w:lang w:val="ru-RU"/>
        </w:rPr>
        <w:t>л</w:t>
      </w:r>
      <w:r w:rsidR="000F6230">
        <w:rPr>
          <w:lang w:val="ru-RU"/>
        </w:rPr>
        <w:t>(</w:t>
      </w:r>
      <w:proofErr w:type="gramEnd"/>
      <w:r w:rsidR="000F6230">
        <w:rPr>
          <w:lang w:val="ru-RU"/>
        </w:rPr>
        <w:t>а)</w:t>
      </w:r>
      <w:r>
        <w:rPr>
          <w:lang w:val="ru-RU"/>
        </w:rPr>
        <w:t xml:space="preserve"> год назад</w:t>
      </w:r>
    </w:p>
    <w:p w:rsidR="00D14867" w:rsidRDefault="00D14867" w:rsidP="00D14867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_009</w:t>
      </w:r>
    </w:p>
    <w:p w:rsidR="00D14867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lastRenderedPageBreak/>
        <w:t>Если пользователь ввел все критерии и отфильтровал круг, то в центральном блоке главной страницы отобразятся все пользователи, удовлетворяющие критериям.</w:t>
      </w:r>
    </w:p>
    <w:p w:rsidR="00D14867" w:rsidRDefault="00D14867" w:rsidP="00D14867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_010</w:t>
      </w:r>
    </w:p>
    <w:p w:rsidR="00D14867" w:rsidRPr="00C81CE8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После того как пользователь отфильтровал круг, система должна предоставить возможность удалить из круга всех выбранных по критериям пользователей или нескольких из них.</w:t>
      </w:r>
    </w:p>
    <w:p w:rsidR="00C81CE8" w:rsidRPr="000F6230" w:rsidRDefault="00C81CE8" w:rsidP="000F6230">
      <w:pPr>
        <w:rPr>
          <w:lang w:val="ru-RU"/>
        </w:rPr>
      </w:pPr>
      <w:bookmarkStart w:id="0" w:name="_GoBack"/>
      <w:bookmarkEnd w:id="0"/>
    </w:p>
    <w:sectPr w:rsidR="00C81CE8" w:rsidRPr="000F6230" w:rsidSect="00480697">
      <w:headerReference w:type="default" r:id="rId14"/>
      <w:footerReference w:type="default" r:id="rId15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6D5" w:rsidRDefault="000726D5" w:rsidP="007732EC">
      <w:pPr>
        <w:spacing w:after="0" w:line="240" w:lineRule="auto"/>
      </w:pPr>
      <w:r>
        <w:separator/>
      </w:r>
    </w:p>
  </w:endnote>
  <w:endnote w:type="continuationSeparator" w:id="0">
    <w:p w:rsidR="000726D5" w:rsidRDefault="000726D5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CE8" w:rsidRDefault="00C81CE8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6D5" w:rsidRDefault="000726D5" w:rsidP="007732EC">
      <w:pPr>
        <w:spacing w:after="0" w:line="240" w:lineRule="auto"/>
      </w:pPr>
      <w:r>
        <w:separator/>
      </w:r>
    </w:p>
  </w:footnote>
  <w:footnote w:type="continuationSeparator" w:id="0">
    <w:p w:rsidR="000726D5" w:rsidRDefault="000726D5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CE8" w:rsidRDefault="00C81CE8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129E5"/>
    <w:multiLevelType w:val="hybridMultilevel"/>
    <w:tmpl w:val="C8D4E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9"/>
  </w:num>
  <w:num w:numId="15">
    <w:abstractNumId w:val="3"/>
  </w:num>
  <w:num w:numId="16">
    <w:abstractNumId w:val="4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6"/>
  </w:num>
  <w:num w:numId="22">
    <w:abstractNumId w:val="14"/>
  </w:num>
  <w:num w:numId="23">
    <w:abstractNumId w:val="8"/>
  </w:num>
  <w:num w:numId="24">
    <w:abstractNumId w:val="15"/>
  </w:num>
  <w:num w:numId="25">
    <w:abstractNumId w:val="13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726D5"/>
    <w:rsid w:val="000C7704"/>
    <w:rsid w:val="000D41C6"/>
    <w:rsid w:val="000F40E1"/>
    <w:rsid w:val="000F6230"/>
    <w:rsid w:val="001B08AF"/>
    <w:rsid w:val="0037498D"/>
    <w:rsid w:val="003C1E12"/>
    <w:rsid w:val="00442A94"/>
    <w:rsid w:val="00480697"/>
    <w:rsid w:val="00492CF9"/>
    <w:rsid w:val="004A5CF7"/>
    <w:rsid w:val="004A792F"/>
    <w:rsid w:val="00552E53"/>
    <w:rsid w:val="005911AA"/>
    <w:rsid w:val="005D4744"/>
    <w:rsid w:val="00626B70"/>
    <w:rsid w:val="00631950"/>
    <w:rsid w:val="006438AB"/>
    <w:rsid w:val="00727B7A"/>
    <w:rsid w:val="007732EC"/>
    <w:rsid w:val="0085540D"/>
    <w:rsid w:val="00862DE3"/>
    <w:rsid w:val="00935487"/>
    <w:rsid w:val="009B67E9"/>
    <w:rsid w:val="00A164DB"/>
    <w:rsid w:val="00A837B2"/>
    <w:rsid w:val="00B10B41"/>
    <w:rsid w:val="00B6346F"/>
    <w:rsid w:val="00BF77F0"/>
    <w:rsid w:val="00C81CE8"/>
    <w:rsid w:val="00C97956"/>
    <w:rsid w:val="00D14867"/>
    <w:rsid w:val="00D40723"/>
    <w:rsid w:val="00DC580B"/>
    <w:rsid w:val="00E03FDC"/>
    <w:rsid w:val="00E47DC0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circlefilter.r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523A37-4D91-4D3F-9EDC-518B4D02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lastModifiedBy>Tanysha</cp:lastModifiedBy>
  <cp:revision>2</cp:revision>
  <cp:lastPrinted>2013-09-26T15:24:00Z</cp:lastPrinted>
  <dcterms:created xsi:type="dcterms:W3CDTF">2013-10-16T11:18:00Z</dcterms:created>
  <dcterms:modified xsi:type="dcterms:W3CDTF">2013-10-16T11:18:00Z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