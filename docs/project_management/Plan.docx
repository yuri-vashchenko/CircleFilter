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Default="00F63094" w:rsidP="00C97956">
      <w:pPr>
        <w:pStyle w:val="a3"/>
        <w:rPr>
          <w:lang w:val="ru-RU"/>
        </w:rPr>
      </w:pPr>
      <w:r>
        <w:rPr>
          <w:lang w:val="ru-RU"/>
        </w:rPr>
        <w:t>План</w:t>
      </w:r>
      <w:r w:rsidR="005C7FAC">
        <w:rPr>
          <w:lang w:val="ru-RU"/>
        </w:rPr>
        <w:t xml:space="preserve"> проекта</w:t>
      </w: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  <w:r>
        <w:rPr>
          <w:lang w:val="ru-RU"/>
        </w:rPr>
        <w:t>Группа С8404</w:t>
      </w: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Default="00C97956" w:rsidP="00C97956">
      <w:pPr>
        <w:jc w:val="right"/>
        <w:rPr>
          <w:lang w:val="ru-RU"/>
        </w:rPr>
      </w:pPr>
    </w:p>
    <w:p w:rsidR="00C97956" w:rsidRPr="00C97956" w:rsidRDefault="00C97956" w:rsidP="00C97956">
      <w:pPr>
        <w:jc w:val="center"/>
        <w:rPr>
          <w:b/>
          <w:lang w:val="ru-RU"/>
        </w:rPr>
      </w:pPr>
      <w:r w:rsidRPr="00C97956">
        <w:rPr>
          <w:b/>
          <w:lang w:val="ru-RU"/>
        </w:rPr>
        <w:t>2013</w:t>
      </w:r>
    </w:p>
    <w:p w:rsidR="005C35FB" w:rsidRDefault="005C35FB" w:rsidP="0029697B">
      <w:pPr>
        <w:pStyle w:val="1"/>
      </w:pPr>
      <w:r>
        <w:lastRenderedPageBreak/>
        <w:t>Общая информация</w:t>
      </w:r>
    </w:p>
    <w:p w:rsidR="00036438" w:rsidRPr="00036438" w:rsidRDefault="00036438" w:rsidP="00036438">
      <w:pPr>
        <w:ind w:firstLine="0"/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Pr="00036438">
        <w:rPr>
          <w:lang w:val="ru-RU"/>
        </w:rPr>
        <w:t xml:space="preserve">: разработать сайт, отфильтровывающий людей из групп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5C35FB" w:rsidRPr="005C35FB" w:rsidRDefault="005C35FB" w:rsidP="005C35FB">
      <w:pPr>
        <w:pStyle w:val="1"/>
      </w:pPr>
      <w:r>
        <w:rPr>
          <w:lang w:val="ru-RU"/>
        </w:rPr>
        <w:t>Ограничения</w:t>
      </w:r>
    </w:p>
    <w:p w:rsid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Ресурсы</w:t>
      </w:r>
    </w:p>
    <w:p w:rsidR="00AD79A7" w:rsidRPr="00AD79A7" w:rsidRDefault="00AD79A7" w:rsidP="00AD79A7">
      <w:pPr>
        <w:ind w:firstLine="0"/>
        <w:rPr>
          <w:lang w:val="ru-RU"/>
        </w:rPr>
      </w:pPr>
      <w:r w:rsidRPr="00AD79A7">
        <w:rPr>
          <w:lang w:val="ru-RU"/>
        </w:rPr>
        <w:t>Для выполнения проекта необходимо 1</w:t>
      </w:r>
      <w:r>
        <w:rPr>
          <w:lang w:val="ru-RU"/>
        </w:rPr>
        <w:t>5</w:t>
      </w:r>
      <w:r w:rsidRPr="00AD79A7">
        <w:rPr>
          <w:lang w:val="ru-RU"/>
        </w:rPr>
        <w:t xml:space="preserve"> ПК с возможностью выхода в интернет, ОС Windows (XP, Vista, 7) или Ubuntu (последней версии) и установленными программами: MS Word (для Ubuntu – Libre Office), </w:t>
      </w:r>
      <w:r>
        <w:t>Symfony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 xml:space="preserve"> (и всем ПО, необходимым для </w:t>
      </w:r>
      <w:r>
        <w:rPr>
          <w:lang w:val="ru-RU"/>
        </w:rPr>
        <w:t xml:space="preserve">работы с </w:t>
      </w:r>
      <w:r>
        <w:t>Symphony</w:t>
      </w:r>
      <w:r w:rsidRPr="00AD79A7">
        <w:rPr>
          <w:lang w:val="ru-RU"/>
        </w:rPr>
        <w:t xml:space="preserve"> </w:t>
      </w:r>
      <w:r>
        <w:t>Framework</w:t>
      </w:r>
      <w:r w:rsidRPr="00AD79A7">
        <w:rPr>
          <w:lang w:val="ru-RU"/>
        </w:rPr>
        <w:t>).</w:t>
      </w:r>
    </w:p>
    <w:p w:rsid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Роли</w:t>
      </w:r>
    </w:p>
    <w:p w:rsidR="00E12E24" w:rsidRPr="00C97956" w:rsidRDefault="00E12E24" w:rsidP="00E12E24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РОЛЕЙ</w:t>
      </w:r>
      <w:r w:rsidRPr="00C97956">
        <w:rPr>
          <w:rStyle w:val="a9"/>
        </w:rPr>
        <w:t>:</w:t>
      </w:r>
    </w:p>
    <w:tbl>
      <w:tblPr>
        <w:tblStyle w:val="110"/>
        <w:tblW w:w="9364" w:type="dxa"/>
        <w:tblLook w:val="04A0" w:firstRow="1" w:lastRow="0" w:firstColumn="1" w:lastColumn="0" w:noHBand="0" w:noVBand="1"/>
      </w:tblPr>
      <w:tblGrid>
        <w:gridCol w:w="2647"/>
        <w:gridCol w:w="2281"/>
        <w:gridCol w:w="2246"/>
        <w:gridCol w:w="2190"/>
      </w:tblGrid>
      <w:tr w:rsidR="00E12E24" w:rsidTr="00E1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ind w:firstLine="0"/>
            </w:pPr>
            <w:r>
              <w:t>Деятельность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Руководитель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Заместитель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E12E24" w:rsidRDefault="00E12E24" w:rsidP="00E12E2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Команда</w:t>
            </w:r>
          </w:p>
        </w:tc>
      </w:tr>
      <w:tr w:rsid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Руководитель проекта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Требования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Бондаренко Татьяна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Гасников Александр</w:t>
            </w:r>
          </w:p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Иваненко Юрий</w:t>
            </w:r>
          </w:p>
        </w:tc>
      </w:tr>
      <w:tr w:rsid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Архитектура и дизайн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Мазняк Андрей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Бондаренко Татьяна</w:t>
            </w:r>
          </w:p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Авдеев Максим</w:t>
            </w:r>
          </w:p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Сидоров Кирилл</w:t>
            </w:r>
          </w:p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Марченко Денис</w:t>
            </w: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Кодирование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Авдеев Максим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Бочкарев Александр</w:t>
            </w:r>
          </w:p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Мазняк Андрей</w:t>
            </w:r>
          </w:p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Денис</w:t>
            </w:r>
          </w:p>
        </w:tc>
      </w:tr>
      <w:tr w:rsidR="00E12E24" w:rsidRP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UI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Бондаренко Татьяна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Иваненко Юрий</w:t>
            </w:r>
          </w:p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E12E24" w:rsidRP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Баранов Виталий</w:t>
            </w: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Тестирование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Марченко Данил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Сидоров Кирилл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Гасников Александр</w:t>
            </w:r>
          </w:p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Домбровский Антон</w:t>
            </w:r>
          </w:p>
          <w:p w:rsidR="00E12E24" w:rsidRP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12E24">
              <w:rPr>
                <w:lang w:val="ru-RU"/>
              </w:rPr>
              <w:t>Дмитриева Дарья</w:t>
            </w:r>
          </w:p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Татюшев Михаил</w:t>
            </w:r>
          </w:p>
        </w:tc>
      </w:tr>
      <w:tr w:rsidR="00E12E24" w:rsidTr="00E1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ССВ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Мазняк Андрей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Трикашный Артем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2E24" w:rsidRDefault="00E12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E24" w:rsidTr="00E12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rPr>
                <w:b w:val="0"/>
              </w:rPr>
            </w:pPr>
            <w:r>
              <w:rPr>
                <w:b w:val="0"/>
              </w:rPr>
              <w:t>Интегратор</w:t>
            </w:r>
          </w:p>
        </w:tc>
        <w:tc>
          <w:tcPr>
            <w:tcW w:w="22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Лось Роман</w:t>
            </w:r>
          </w:p>
        </w:tc>
        <w:tc>
          <w:tcPr>
            <w:tcW w:w="2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12E24" w:rsidRDefault="00E12E24" w:rsidP="00E12E2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Авдеев Максим</w:t>
            </w:r>
          </w:p>
        </w:tc>
        <w:tc>
          <w:tcPr>
            <w:tcW w:w="21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2E24" w:rsidRDefault="00E12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35FB" w:rsidRDefault="005C35FB" w:rsidP="005C35FB">
      <w:pPr>
        <w:pStyle w:val="2"/>
        <w:rPr>
          <w:lang w:val="ru-RU"/>
        </w:rPr>
      </w:pPr>
      <w:r w:rsidRPr="005C35FB">
        <w:rPr>
          <w:lang w:val="ru-RU"/>
        </w:rPr>
        <w:t>Сроки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E41D9" w:rsidRPr="00707AFB" w:rsidTr="00160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shd w:val="clear" w:color="auto" w:fill="CBCBCB" w:themeFill="text2" w:themeFillTint="40"/>
          </w:tcPr>
          <w:p w:rsidR="009E41D9" w:rsidRPr="00160D24" w:rsidRDefault="009E41D9" w:rsidP="003F3012">
            <w:pPr>
              <w:ind w:firstLine="0"/>
              <w:rPr>
                <w:lang w:val="ru-RU"/>
              </w:rPr>
            </w:pPr>
            <w:r w:rsidRPr="00160D24">
              <w:rPr>
                <w:lang w:val="ru-RU"/>
              </w:rPr>
              <w:t>Этап</w:t>
            </w:r>
          </w:p>
        </w:tc>
        <w:tc>
          <w:tcPr>
            <w:tcW w:w="4676" w:type="dxa"/>
            <w:shd w:val="clear" w:color="auto" w:fill="CBCBCB" w:themeFill="text2" w:themeFillTint="40"/>
          </w:tcPr>
          <w:p w:rsidR="009E41D9" w:rsidRPr="00707AFB" w:rsidRDefault="009E41D9" w:rsidP="009E41D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Срок сдачи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План</w:t>
            </w:r>
          </w:p>
        </w:tc>
        <w:tc>
          <w:tcPr>
            <w:tcW w:w="4676" w:type="dxa"/>
          </w:tcPr>
          <w:p w:rsidR="008E34E7" w:rsidRPr="00B51881" w:rsidRDefault="008E34E7" w:rsidP="00EB6E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2</w:t>
            </w:r>
            <w:r w:rsidR="00EB6E20">
              <w:rPr>
                <w:lang w:val="ru-RU"/>
              </w:rPr>
              <w:t>7</w:t>
            </w:r>
            <w:r w:rsidRPr="00B51881">
              <w:t>.09.2013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Требования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01.11.2013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Архитектура и дизайн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Код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lastRenderedPageBreak/>
              <w:t>UI (разметка, стили)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04.04.2014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Тестовые сценарии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03.12.2013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Первая alpha версия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17.12.2013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Первая beta версия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27.12.2013</w:t>
            </w:r>
          </w:p>
        </w:tc>
      </w:tr>
      <w:tr w:rsidR="008E34E7" w:rsidRPr="00707AFB" w:rsidTr="003F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Release candidate</w:t>
            </w:r>
          </w:p>
        </w:tc>
        <w:tc>
          <w:tcPr>
            <w:tcW w:w="4676" w:type="dxa"/>
          </w:tcPr>
          <w:p w:rsidR="008E34E7" w:rsidRPr="00B51881" w:rsidRDefault="008E34E7" w:rsidP="008E34E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881">
              <w:t>02.05.2014</w:t>
            </w:r>
          </w:p>
        </w:tc>
      </w:tr>
      <w:tr w:rsidR="008E34E7" w:rsidRPr="00707AFB" w:rsidTr="003F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8E34E7" w:rsidRPr="008E34E7" w:rsidRDefault="008E34E7" w:rsidP="008E34E7">
            <w:pPr>
              <w:ind w:firstLine="0"/>
              <w:rPr>
                <w:b w:val="0"/>
              </w:rPr>
            </w:pPr>
            <w:r w:rsidRPr="008E34E7">
              <w:rPr>
                <w:b w:val="0"/>
              </w:rPr>
              <w:t>Release</w:t>
            </w:r>
          </w:p>
        </w:tc>
        <w:tc>
          <w:tcPr>
            <w:tcW w:w="4676" w:type="dxa"/>
          </w:tcPr>
          <w:p w:rsidR="008E34E7" w:rsidRDefault="008E34E7" w:rsidP="008E34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881">
              <w:t>30.05.2014</w:t>
            </w:r>
          </w:p>
        </w:tc>
      </w:tr>
    </w:tbl>
    <w:p w:rsidR="005C35FB" w:rsidRP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>Фреймворк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Язык программирования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Control Managment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C92F77" w:rsidRPr="00707AFB" w:rsidTr="00AB4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snapToGrid w:val="0"/>
              <w:ind w:firstLine="0"/>
              <w:rPr>
                <w:b w:val="0"/>
              </w:rPr>
            </w:pPr>
            <w:r w:rsidRPr="00C92F77">
              <w:rPr>
                <w:b w:val="0"/>
              </w:rPr>
              <w:t>Система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контроля</w:t>
            </w:r>
            <w:r w:rsidRPr="00C92F77">
              <w:rPr>
                <w:rFonts w:eastAsia="Verdana" w:cs="Verdana"/>
                <w:b w:val="0"/>
              </w:rPr>
              <w:t xml:space="preserve"> </w:t>
            </w:r>
            <w:r w:rsidRPr="00C92F77">
              <w:rPr>
                <w:b w:val="0"/>
              </w:rPr>
              <w:t>версий</w:t>
            </w:r>
          </w:p>
        </w:tc>
        <w:tc>
          <w:tcPr>
            <w:tcW w:w="4676" w:type="dxa"/>
          </w:tcPr>
          <w:p w:rsidR="00C92F77" w:rsidRPr="00C92F77" w:rsidRDefault="00C92F77" w:rsidP="00C92F77">
            <w:pPr>
              <w:snapToGrid w:val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2F77">
              <w:rPr>
                <w:b w:val="0"/>
              </w:rPr>
              <w:t>Git</w:t>
            </w:r>
          </w:p>
        </w:tc>
      </w:tr>
      <w:tr w:rsidR="00C92F77" w:rsidRPr="00707AFB" w:rsidTr="00AB4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</w:rPr>
            </w:pPr>
            <w:r w:rsidRPr="00C92F77">
              <w:rPr>
                <w:b w:val="0"/>
              </w:rPr>
              <w:t>Система контроля изменений</w:t>
            </w:r>
          </w:p>
        </w:tc>
        <w:tc>
          <w:tcPr>
            <w:tcW w:w="4676" w:type="dxa"/>
          </w:tcPr>
          <w:p w:rsidR="00C92F77" w:rsidRPr="00C92F77" w:rsidRDefault="00D43BE9" w:rsidP="00C92F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C92F77" w:rsidRPr="00C92F77">
                <w:rPr>
                  <w:rStyle w:val="af5"/>
                </w:rPr>
                <w:t>https://github.com/yuri-vashchenko/CircleFilter/issues</w:t>
              </w:r>
            </w:hyperlink>
          </w:p>
        </w:tc>
      </w:tr>
      <w:tr w:rsidR="00C92F77" w:rsidRPr="00D43BE9" w:rsidTr="00AB4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C92F77" w:rsidRPr="00C92F77" w:rsidRDefault="00C92F77" w:rsidP="00C92F77">
            <w:pPr>
              <w:ind w:firstLine="0"/>
              <w:rPr>
                <w:b w:val="0"/>
                <w:lang w:val="ru-RU"/>
              </w:rPr>
            </w:pPr>
            <w:r w:rsidRPr="00C92F77">
              <w:rPr>
                <w:b w:val="0"/>
                <w:lang w:val="ru-RU"/>
              </w:rPr>
              <w:t>Адрес сервера с файлами проекта</w:t>
            </w:r>
          </w:p>
        </w:tc>
        <w:tc>
          <w:tcPr>
            <w:tcW w:w="4676" w:type="dxa"/>
          </w:tcPr>
          <w:p w:rsidR="00C92F77" w:rsidRPr="00C92F77" w:rsidRDefault="00D43BE9" w:rsidP="00C92F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7" w:history="1">
              <w:r w:rsidR="00C92F77" w:rsidRPr="00C92F77">
                <w:rPr>
                  <w:rStyle w:val="af5"/>
                </w:rPr>
                <w:t>https</w:t>
              </w:r>
              <w:r w:rsidR="00C92F77" w:rsidRPr="00C92F77">
                <w:rPr>
                  <w:rStyle w:val="af5"/>
                  <w:lang w:val="ru-RU"/>
                </w:rPr>
                <w:t>://</w:t>
              </w:r>
              <w:r w:rsidR="00C92F77" w:rsidRPr="00C92F77">
                <w:rPr>
                  <w:rStyle w:val="af5"/>
                </w:rPr>
                <w:t>github</w:t>
              </w:r>
              <w:r w:rsidR="00C92F77" w:rsidRPr="00C92F77">
                <w:rPr>
                  <w:rStyle w:val="af5"/>
                  <w:lang w:val="ru-RU"/>
                </w:rPr>
                <w:t>.</w:t>
              </w:r>
              <w:r w:rsidR="00C92F77" w:rsidRPr="00C92F77">
                <w:rPr>
                  <w:rStyle w:val="af5"/>
                </w:rPr>
                <w:t>com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  <w:r w:rsidR="00C92F77" w:rsidRPr="00C92F77">
                <w:rPr>
                  <w:rStyle w:val="af5"/>
                </w:rPr>
                <w:t>yuri</w:t>
              </w:r>
              <w:r w:rsidR="00C92F77" w:rsidRPr="00C92F77">
                <w:rPr>
                  <w:rStyle w:val="af5"/>
                  <w:lang w:val="ru-RU"/>
                </w:rPr>
                <w:t>-</w:t>
              </w:r>
              <w:r w:rsidR="00C92F77" w:rsidRPr="00C92F77">
                <w:rPr>
                  <w:rStyle w:val="af5"/>
                </w:rPr>
                <w:t>vashchenko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  <w:r w:rsidR="00C92F77" w:rsidRPr="00C92F77">
                <w:rPr>
                  <w:rStyle w:val="af5"/>
                </w:rPr>
                <w:t>CircleFilter</w:t>
              </w:r>
              <w:r w:rsidR="00C92F77" w:rsidRPr="00C92F77">
                <w:rPr>
                  <w:rStyle w:val="af5"/>
                  <w:lang w:val="ru-RU"/>
                </w:rPr>
                <w:t>/</w:t>
              </w:r>
            </w:hyperlink>
          </w:p>
        </w:tc>
      </w:tr>
    </w:tbl>
    <w:p w:rsidR="00C92F77" w:rsidRPr="00C92F77" w:rsidRDefault="00C92F77" w:rsidP="00C92F77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Правила заведения тикетов</w:t>
      </w:r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>Правила оформления тикетов: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При заведении тикета в заголовке указывается краткое описание проблемы.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Далее следует детально описать проблему.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Когда тикет заведен, комитет ССВ назначает его определенному человеку и выставляет сроки. Также комитет ССВ проставляет важность (Severity) и срочность(Priority) тикета.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Важность и срочность могут принимать одно из 3 значений: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Высокая (High)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Средняя (Mid)</w:t>
      </w:r>
    </w:p>
    <w:p w:rsidR="00C92F77" w:rsidRPr="00C92F77" w:rsidRDefault="00C92F77" w:rsidP="00C92F77">
      <w:pPr>
        <w:pStyle w:val="af3"/>
        <w:numPr>
          <w:ilvl w:val="0"/>
          <w:numId w:val="20"/>
        </w:numPr>
        <w:rPr>
          <w:lang w:val="ru-RU"/>
        </w:rPr>
      </w:pPr>
      <w:r w:rsidRPr="00C92F77">
        <w:rPr>
          <w:lang w:val="ru-RU"/>
        </w:rPr>
        <w:t>Низкая (Low)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Человек, на которого был заведен тикет, обязан каждую неделю в комментариях или на собрании отчитываться о проделанной  работе.</w:t>
      </w:r>
    </w:p>
    <w:p w:rsidR="00C92F77" w:rsidRPr="00C92F77" w:rsidRDefault="00C92F77" w:rsidP="00C92F77">
      <w:pPr>
        <w:pStyle w:val="af3"/>
        <w:numPr>
          <w:ilvl w:val="0"/>
          <w:numId w:val="19"/>
        </w:numPr>
        <w:rPr>
          <w:lang w:val="ru-RU"/>
        </w:rPr>
      </w:pPr>
      <w:r w:rsidRPr="00C92F77">
        <w:rPr>
          <w:lang w:val="ru-RU"/>
        </w:rPr>
        <w:t>При закрытии тикета в комментарии указывается причина.</w:t>
      </w:r>
    </w:p>
    <w:p w:rsidR="00C92F77" w:rsidRPr="00C92F77" w:rsidRDefault="00C92F77" w:rsidP="00C92F77">
      <w:pPr>
        <w:pStyle w:val="2"/>
        <w:rPr>
          <w:lang w:val="ru-RU"/>
        </w:rPr>
      </w:pPr>
      <w:r w:rsidRPr="00C92F77">
        <w:rPr>
          <w:lang w:val="ru-RU"/>
        </w:rPr>
        <w:t>Состояния тикетов: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Заводить тикеты может любой участник проекта.</w:t>
      </w:r>
    </w:p>
    <w:p w:rsidR="00C92F77" w:rsidRP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Тот, кто заводит тикет, переводит его в состояние New.</w:t>
      </w:r>
    </w:p>
    <w:p w:rsidR="00C92F77" w:rsidRPr="00A74B05" w:rsidRDefault="00A74B05" w:rsidP="00A74B05">
      <w:pPr>
        <w:pStyle w:val="af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Тикет с состоянием New </w:t>
      </w:r>
      <w:r w:rsidR="00C92F77" w:rsidRPr="00A74B05">
        <w:rPr>
          <w:lang w:val="ru-RU"/>
        </w:rPr>
        <w:t>анализируется комитетом CCB или чемпионом, решение может принимать один из комитета.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После анализа кто-либо из комитета CCB переводит тикет в одно из следующих состояний: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r w:rsidRPr="00A74B05">
        <w:rPr>
          <w:lang w:val="ru-RU"/>
        </w:rPr>
        <w:lastRenderedPageBreak/>
        <w:t>Dublicated — если в системе уже существует подобный тикет,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r w:rsidRPr="00A74B05">
        <w:rPr>
          <w:lang w:val="ru-RU"/>
        </w:rPr>
        <w:t>Assigned — тикет назначен на кого-то из команды (так же указывается на кого именно из команды),</w:t>
      </w:r>
    </w:p>
    <w:p w:rsidR="00C92F77" w:rsidRPr="00A74B05" w:rsidRDefault="00C92F77" w:rsidP="00A74B05">
      <w:pPr>
        <w:pStyle w:val="af3"/>
        <w:numPr>
          <w:ilvl w:val="0"/>
          <w:numId w:val="24"/>
        </w:numPr>
        <w:rPr>
          <w:lang w:val="ru-RU"/>
        </w:rPr>
      </w:pPr>
      <w:r w:rsidRPr="00A74B05">
        <w:rPr>
          <w:lang w:val="ru-RU"/>
        </w:rPr>
        <w:t>Terminated — если тикет отклонен.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На одного человека может быть назначено несколько тикетов.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A74B05">
        <w:rPr>
          <w:lang w:val="ru-RU"/>
        </w:rPr>
        <w:t>Тикеты, над которыми сейчас работает человек, переводятся этим человеком в состояние In process.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>После того, как тикет решен, человек, на которого назначен был этот тикет, переводит его в состояние Resolved;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>Тикеты состоянием Resolved проверяются тестерами;</w:t>
      </w:r>
    </w:p>
    <w:p w:rsidR="00A74B05" w:rsidRDefault="00C92F77" w:rsidP="00A74B05">
      <w:pPr>
        <w:pStyle w:val="af3"/>
        <w:numPr>
          <w:ilvl w:val="0"/>
          <w:numId w:val="23"/>
        </w:numPr>
        <w:rPr>
          <w:lang w:val="ru-RU"/>
        </w:rPr>
      </w:pPr>
      <w:r w:rsidRPr="00C92F77">
        <w:rPr>
          <w:lang w:val="ru-RU"/>
        </w:rPr>
        <w:t xml:space="preserve">Тестеры переводят в состояние Closed, если тестовые проверки прошли успешно, иначе Reopen. </w:t>
      </w:r>
    </w:p>
    <w:p w:rsidR="00C92F77" w:rsidRPr="00C92F77" w:rsidRDefault="00C92F77" w:rsidP="00A74B05">
      <w:pPr>
        <w:pStyle w:val="2"/>
        <w:rPr>
          <w:lang w:val="ru-RU"/>
        </w:rPr>
      </w:pPr>
      <w:r w:rsidRPr="00C92F77">
        <w:rPr>
          <w:lang w:val="ru-RU"/>
        </w:rPr>
        <w:t>Соглашения:</w:t>
      </w:r>
    </w:p>
    <w:p w:rsid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>Никакое изменение на проекте не происходит без заведенного на это изменение тикета;</w:t>
      </w:r>
    </w:p>
    <w:p w:rsidR="00C92F77" w:rsidRPr="00A74B05" w:rsidRDefault="00C92F77" w:rsidP="00A74B05">
      <w:pPr>
        <w:pStyle w:val="af3"/>
        <w:numPr>
          <w:ilvl w:val="0"/>
          <w:numId w:val="27"/>
        </w:numPr>
        <w:rPr>
          <w:lang w:val="ru-RU"/>
        </w:rPr>
      </w:pPr>
      <w:r w:rsidRPr="00A74B05">
        <w:rPr>
          <w:lang w:val="ru-RU"/>
        </w:rPr>
        <w:t>Истории изменений представляет собой таблицу со следующими колонками:</w:t>
      </w:r>
    </w:p>
    <w:p w:rsidR="00C92F77" w:rsidRPr="00A74B05" w:rsidRDefault="00C92F77" w:rsidP="00A74B05">
      <w:pPr>
        <w:pStyle w:val="af3"/>
        <w:numPr>
          <w:ilvl w:val="0"/>
          <w:numId w:val="28"/>
        </w:numPr>
        <w:rPr>
          <w:lang w:val="ru-RU"/>
        </w:rPr>
      </w:pPr>
      <w:r w:rsidRPr="00A74B05">
        <w:rPr>
          <w:lang w:val="ru-RU"/>
        </w:rPr>
        <w:t>id — указывается версия файла</w:t>
      </w:r>
    </w:p>
    <w:p w:rsidR="00C92F77" w:rsidRPr="00A74B05" w:rsidRDefault="00A74B0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Фамилия Имя</w:t>
      </w:r>
      <w:r w:rsidR="00C92F77" w:rsidRPr="00A74B05">
        <w:rPr>
          <w:lang w:val="ru-RU"/>
        </w:rPr>
        <w:t>— указывается, кто изменил файл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Д</w:t>
      </w:r>
      <w:r w:rsidR="00C92F77" w:rsidRPr="00A74B05">
        <w:rPr>
          <w:lang w:val="ru-RU"/>
        </w:rPr>
        <w:t>ата — указывается, когда файл был изменен</w:t>
      </w:r>
    </w:p>
    <w:p w:rsidR="00C92F77" w:rsidRPr="00A74B05" w:rsidRDefault="00046475" w:rsidP="00A74B05">
      <w:pPr>
        <w:pStyle w:val="af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</w:t>
      </w:r>
      <w:r w:rsidR="00C92F77" w:rsidRPr="00A74B05">
        <w:rPr>
          <w:lang w:val="ru-RU"/>
        </w:rPr>
        <w:t>ричина — указывается, почему файл изменен</w:t>
      </w:r>
    </w:p>
    <w:p w:rsidR="00C92F77" w:rsidRPr="00A04D88" w:rsidRDefault="00C92F77" w:rsidP="00A04D88">
      <w:pPr>
        <w:pStyle w:val="af3"/>
        <w:numPr>
          <w:ilvl w:val="0"/>
          <w:numId w:val="28"/>
        </w:numPr>
        <w:rPr>
          <w:lang w:val="ru-RU"/>
        </w:rPr>
      </w:pPr>
      <w:r w:rsidRPr="00A04D88">
        <w:rPr>
          <w:lang w:val="ru-RU"/>
        </w:rPr>
        <w:t>CR_id — указывается id тикета, по которому нужно было изменить файл</w:t>
      </w:r>
    </w:p>
    <w:p w:rsidR="00C92F77" w:rsidRPr="00A04D88" w:rsidRDefault="00C92F77" w:rsidP="00A04D88">
      <w:pPr>
        <w:pStyle w:val="af3"/>
        <w:numPr>
          <w:ilvl w:val="0"/>
          <w:numId w:val="27"/>
        </w:numPr>
        <w:rPr>
          <w:lang w:val="ru-RU"/>
        </w:rPr>
      </w:pPr>
      <w:r w:rsidRPr="00A04D88">
        <w:rPr>
          <w:lang w:val="ru-RU"/>
        </w:rPr>
        <w:t>Правила нумерации версий в истории изменений:</w:t>
      </w:r>
    </w:p>
    <w:p w:rsidR="00C92F77" w:rsidRPr="00DE3FF9" w:rsidRDefault="00DE3FF9" w:rsidP="00DE3FF9">
      <w:pPr>
        <w:pStyle w:val="af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</w:t>
      </w:r>
      <w:r w:rsidR="00C92F77" w:rsidRPr="00DE3FF9">
        <w:rPr>
          <w:lang w:val="ru-RU"/>
        </w:rPr>
        <w:t>ерсия только что созданного файла.</w:t>
      </w:r>
    </w:p>
    <w:p w:rsidR="00C92F77" w:rsidRPr="00C92F77" w:rsidRDefault="00C92F77" w:rsidP="00C92F77">
      <w:pPr>
        <w:rPr>
          <w:lang w:val="ru-RU"/>
        </w:rPr>
      </w:pPr>
      <w:r w:rsidRPr="00C92F77">
        <w:rPr>
          <w:lang w:val="ru-RU"/>
        </w:rPr>
        <w:t xml:space="preserve">При всех дальнейших изменениях увеличивается вторая цифра, т. е. 0.2, 0.3 и т. д.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 xml:space="preserve">При завершении процесса(прогресс 100%)(Milestone) происходит инспекция файла, после исправления ошибок, выявленных инспекцией, файлу присваивается версия 1.0. </w:t>
      </w:r>
    </w:p>
    <w:p w:rsidR="00C92F77" w:rsidRPr="00DE3FF9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>При дальнейших мелких изменениях увеличивается вторая цифра (например, исправление ошибок).</w:t>
      </w:r>
    </w:p>
    <w:p w:rsidR="00C92F77" w:rsidRDefault="00C92F77" w:rsidP="00DE3FF9">
      <w:pPr>
        <w:pStyle w:val="af3"/>
        <w:numPr>
          <w:ilvl w:val="0"/>
          <w:numId w:val="27"/>
        </w:numPr>
        <w:rPr>
          <w:lang w:val="ru-RU"/>
        </w:rPr>
      </w:pPr>
      <w:r w:rsidRPr="00DE3FF9">
        <w:rPr>
          <w:lang w:val="ru-RU"/>
        </w:rPr>
        <w:t>При больших изменениях (например, добавление новой главы, фичи) увеличивается первая цифра.</w:t>
      </w:r>
    </w:p>
    <w:p w:rsidR="008175F8" w:rsidRPr="008175F8" w:rsidRDefault="008175F8" w:rsidP="008175F8">
      <w:pPr>
        <w:pStyle w:val="2"/>
        <w:rPr>
          <w:lang w:val="ru-RU"/>
        </w:rPr>
      </w:pPr>
      <w:r w:rsidRPr="008175F8">
        <w:rPr>
          <w:lang w:val="ru-RU"/>
        </w:rPr>
        <w:t>Отчеты о проделанной работе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Участник проекта, который заводит задачу(тикет), в комментариях к нему должен указывать срок сдачи Первой версии задания (возможно, не законченной) и срок окончательной сдачи задания.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Член CCB при назначении задачи(тикета) должен проверять, соответствуют ли сроки сдачи задания, установленные участником в комментариях к задаче(тикету), срокам сдачи готовых документов.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t>При наступлении срока сдачи первой версии задания, заместитель руководителя должен проинспектировать выполненную работу.</w:t>
      </w:r>
    </w:p>
    <w:p w:rsidR="008175F8" w:rsidRPr="008175F8" w:rsidRDefault="008175F8" w:rsidP="008175F8">
      <w:pPr>
        <w:pStyle w:val="af3"/>
        <w:numPr>
          <w:ilvl w:val="0"/>
          <w:numId w:val="30"/>
        </w:numPr>
        <w:rPr>
          <w:lang w:val="ru-RU"/>
        </w:rPr>
      </w:pPr>
      <w:r w:rsidRPr="008175F8">
        <w:rPr>
          <w:lang w:val="ru-RU"/>
        </w:rPr>
        <w:lastRenderedPageBreak/>
        <w:t>При наступлении срока сдачи окончательной версии задания, созывается собрание, на котором это задание обсуждается, инспектируется, после чего член CCB закрывает задачу(тикет), если руководитель дал на это согласие.</w:t>
      </w:r>
    </w:p>
    <w:p w:rsidR="005C35FB" w:rsidRDefault="005C35FB" w:rsidP="007362AD">
      <w:pPr>
        <w:pStyle w:val="1"/>
        <w:rPr>
          <w:lang w:val="ru-RU"/>
        </w:rPr>
      </w:pPr>
      <w:r w:rsidRPr="005C35FB">
        <w:rPr>
          <w:lang w:val="ru-RU"/>
        </w:rPr>
        <w:t xml:space="preserve">Структуры </w:t>
      </w:r>
      <w:r>
        <w:rPr>
          <w:lang w:val="ru-RU"/>
        </w:rPr>
        <w:t>папок</w:t>
      </w:r>
    </w:p>
    <w:p w:rsidR="00707AFB" w:rsidRDefault="00707AFB" w:rsidP="00707AFB">
      <w:pPr>
        <w:ind w:firstLine="0"/>
        <w:rPr>
          <w:lang w:val="ru-RU"/>
        </w:rPr>
      </w:pPr>
      <w:r>
        <w:rPr>
          <w:lang w:val="ru-RU"/>
        </w:rPr>
        <w:t>Для разработки проекта была принята следующая структура папок:</w:t>
      </w:r>
    </w:p>
    <w:p w:rsidR="00707AFB" w:rsidRDefault="00707AFB" w:rsidP="00707AFB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9545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FB" w:rsidRPr="007C7942" w:rsidRDefault="00707AFB" w:rsidP="00707AFB">
      <w:pPr>
        <w:ind w:firstLine="0"/>
        <w:jc w:val="center"/>
        <w:rPr>
          <w:lang w:val="ru-RU"/>
        </w:rPr>
      </w:pPr>
      <w:r w:rsidRPr="000C7704">
        <w:rPr>
          <w:lang w:val="ru-RU"/>
        </w:rPr>
        <w:t>[</w:t>
      </w:r>
      <w:r>
        <w:rPr>
          <w:lang w:val="ru-RU"/>
        </w:rPr>
        <w:t>Рисунок 7.1</w:t>
      </w:r>
      <w:r w:rsidRPr="000C7704">
        <w:rPr>
          <w:lang w:val="ru-RU"/>
        </w:rPr>
        <w:t>]</w:t>
      </w:r>
      <w:r>
        <w:rPr>
          <w:lang w:val="ru-RU"/>
        </w:rPr>
        <w:t xml:space="preserve"> Структура папок в проекте </w:t>
      </w:r>
      <w:r>
        <w:t>CircleFilter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Шаблон</w:t>
      </w:r>
    </w:p>
    <w:p w:rsidR="007C7942" w:rsidRPr="007C7942" w:rsidRDefault="007C7942" w:rsidP="007C7942">
      <w:pPr>
        <w:ind w:firstLine="0"/>
        <w:rPr>
          <w:lang w:val="ru-RU"/>
        </w:rPr>
      </w:pPr>
      <w:r>
        <w:rPr>
          <w:lang w:val="ru-RU"/>
        </w:rPr>
        <w:t>Шаблон документа располагается по адресу:</w:t>
      </w:r>
    </w:p>
    <w:p w:rsidR="007C7942" w:rsidRPr="0083291B" w:rsidRDefault="007C7942" w:rsidP="007C7942">
      <w:pPr>
        <w:pStyle w:val="ab"/>
      </w:pPr>
      <w:r>
        <w:t>CircleFilter/docs/other/</w:t>
      </w:r>
      <w:r w:rsidRPr="007C7942">
        <w:t>project_doc_template</w:t>
      </w:r>
      <w:r w:rsidR="0083291B" w:rsidRPr="0083291B">
        <w:t>.</w:t>
      </w:r>
      <w:r w:rsidR="0083291B">
        <w:t>docx</w:t>
      </w: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Риски</w:t>
      </w:r>
    </w:p>
    <w:p w:rsidR="00B10727" w:rsidRPr="00C97956" w:rsidRDefault="00B10727" w:rsidP="00B10727">
      <w:pPr>
        <w:ind w:firstLine="0"/>
        <w:rPr>
          <w:rStyle w:val="a9"/>
          <w:lang w:val="ru-RU"/>
        </w:rPr>
      </w:pPr>
      <w:r w:rsidRPr="00C97956">
        <w:rPr>
          <w:rStyle w:val="a9"/>
        </w:rPr>
        <w:t>Таблица</w:t>
      </w:r>
      <w:r>
        <w:rPr>
          <w:rStyle w:val="a9"/>
          <w:lang w:val="ru-RU"/>
        </w:rPr>
        <w:t xml:space="preserve"> Рисков</w:t>
      </w:r>
      <w:r w:rsidRPr="00C97956">
        <w:rPr>
          <w:rStyle w:val="a9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10727" w:rsidTr="00B27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B10727" w:rsidRDefault="00B10727" w:rsidP="00B1072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Риск </w:t>
            </w:r>
            <w:r w:rsidR="001A2DB5">
              <w:rPr>
                <w:lang w:val="ru-RU"/>
              </w:rPr>
              <w:t>0</w:t>
            </w:r>
            <w:r>
              <w:rPr>
                <w:lang w:val="ru-RU"/>
              </w:rPr>
              <w:t>1</w:t>
            </w:r>
          </w:p>
        </w:tc>
      </w:tr>
      <w:tr w:rsidR="00707AFB" w:rsidRPr="00D43BE9" w:rsidTr="006C5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Описание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Отставание по срокам сдачи более важных заданий в связи с работой над менее важными</w:t>
            </w:r>
          </w:p>
        </w:tc>
      </w:tr>
      <w:tr w:rsidR="00707AFB" w:rsidRPr="00707AFB" w:rsidTr="003C6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60%</w:t>
            </w:r>
          </w:p>
        </w:tc>
      </w:tr>
      <w:tr w:rsidR="00707AFB" w:rsidRPr="00707AFB" w:rsidTr="00C72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AFB">
              <w:t>3</w:t>
            </w:r>
          </w:p>
        </w:tc>
      </w:tr>
      <w:tr w:rsidR="00707AFB" w:rsidRPr="00707AFB" w:rsidTr="00E51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  <w:lang w:val="ru-RU"/>
              </w:rPr>
              <w:t>П</w:t>
            </w:r>
            <w:r w:rsidRPr="00707AFB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AFB">
              <w:t>Отставание в разработке проекта</w:t>
            </w:r>
          </w:p>
        </w:tc>
      </w:tr>
      <w:tr w:rsidR="00707AFB" w:rsidRPr="00D43BE9" w:rsidTr="0070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  <w:lang w:val="ru-RU"/>
              </w:rPr>
            </w:pPr>
            <w:r w:rsidRPr="00707AFB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Проставление приоритетов выполнения и степени важности заданий</w:t>
            </w:r>
          </w:p>
        </w:tc>
      </w:tr>
      <w:tr w:rsidR="00707AFB" w:rsidRPr="00D43BE9" w:rsidTr="00DF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707AFB" w:rsidRPr="00707AFB" w:rsidRDefault="00707AFB" w:rsidP="00707AFB">
            <w:pPr>
              <w:ind w:firstLine="0"/>
              <w:rPr>
                <w:b w:val="0"/>
              </w:rPr>
            </w:pPr>
            <w:r w:rsidRPr="00707AFB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707AFB" w:rsidRPr="00707AFB" w:rsidRDefault="00707AFB" w:rsidP="00707A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07AFB">
              <w:rPr>
                <w:lang w:val="ru-RU"/>
              </w:rPr>
              <w:t>Приостановка работы над менее важными заданиями, в пользу выполнения более важных. Передача части срочных заданий (если их много) на выполнение другим разработчикам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B1584B" w:rsidRDefault="003B2742" w:rsidP="003B2742">
            <w:pPr>
              <w:ind w:firstLine="0"/>
            </w:pPr>
            <w:r w:rsidRPr="00B1584B">
              <w:t>Риск 02</w:t>
            </w:r>
          </w:p>
        </w:tc>
      </w:tr>
      <w:tr w:rsidR="003B2742" w:rsidRPr="00D43BE9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lastRenderedPageBreak/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Задача повиснет (будет неизвестен ход выполнения и текущее состояние)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65%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Отставание в разработке проекта</w:t>
            </w:r>
          </w:p>
        </w:tc>
      </w:tr>
      <w:tr w:rsidR="003B2742" w:rsidRPr="00D43BE9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Сдача еженедельных отчетов о проделанной работе руководителю проекта</w:t>
            </w:r>
          </w:p>
        </w:tc>
      </w:tr>
      <w:tr w:rsidR="003B2742" w:rsidRPr="00D43BE9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Требование отчета о текущем состоянии задачи от её исполнителя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r w:rsidRPr="003B2742">
              <w:t>Риск 03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Возникновение трудностей при интеграции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30 %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D43BE9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задачи</w:t>
            </w:r>
          </w:p>
        </w:tc>
      </w:tr>
      <w:tr w:rsidR="003B2742" w:rsidRPr="00D43BE9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Читать специализированную литературу по интеграции, практиковаться на учебных примерах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Ознакомиться всем с процессом интеграции. Проконсультироваться у специалистов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155"/>
              </w:tabs>
              <w:ind w:firstLine="0"/>
            </w:pPr>
            <w:r w:rsidRPr="003B2742">
              <w:t>Риск 04</w:t>
            </w:r>
            <w:r w:rsidRPr="003B2742">
              <w:tab/>
            </w:r>
          </w:p>
        </w:tc>
      </w:tr>
      <w:tr w:rsidR="003B2742" w:rsidRPr="00D43BE9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Малое взаимодействие участников коллектива друг с другом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6</w:t>
            </w:r>
            <w:r w:rsidRPr="00B1584B">
              <w:t>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B2742" w:rsidRPr="00D43BE9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Возникновение трудностей при интеграции, отставание в сроках сдачи задач</w:t>
            </w:r>
          </w:p>
        </w:tc>
      </w:tr>
      <w:tr w:rsidR="003B2742" w:rsidRPr="00D43BE9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коли</w:t>
            </w:r>
            <w:r>
              <w:rPr>
                <w:lang w:val="ru-RU"/>
              </w:rPr>
              <w:t xml:space="preserve">чество собраний, усилить </w:t>
            </w:r>
            <w:r w:rsidRPr="003B2742">
              <w:rPr>
                <w:lang w:val="ru-RU"/>
              </w:rPr>
              <w:t>взаимодействие участников</w:t>
            </w:r>
          </w:p>
        </w:tc>
      </w:tr>
      <w:tr w:rsidR="003B2742" w:rsidRPr="00D43BE9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Сбор разработчиков, обсуждение совместных действий</w:t>
            </w:r>
          </w:p>
        </w:tc>
      </w:tr>
      <w:tr w:rsidR="003B2742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tabs>
                <w:tab w:val="left" w:pos="1200"/>
              </w:tabs>
              <w:ind w:firstLine="0"/>
            </w:pPr>
            <w:r w:rsidRPr="003B2742">
              <w:t>Риск 05</w:t>
            </w:r>
            <w:r w:rsidRPr="003B2742">
              <w:tab/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Трудности с программированием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2</w:t>
            </w:r>
            <w:r w:rsidRPr="00B1584B">
              <w:t>0%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D43BE9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>
              <w:rPr>
                <w:b w:val="0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D43BE9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всем разработчикам программировать на </w:t>
            </w:r>
            <w:r>
              <w:t>PHP</w:t>
            </w:r>
            <w:r w:rsidRPr="003B2742">
              <w:rPr>
                <w:lang w:val="ru-RU"/>
              </w:rPr>
              <w:t xml:space="preserve">, </w:t>
            </w:r>
            <w:r>
              <w:t>JavaScript</w:t>
            </w:r>
            <w:r w:rsidRPr="003B2742">
              <w:rPr>
                <w:lang w:val="ru-RU"/>
              </w:rPr>
              <w:t>.</w:t>
            </w:r>
          </w:p>
        </w:tc>
      </w:tr>
      <w:tr w:rsidR="003B2742" w:rsidRPr="00D43BE9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1A2D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Перераспределить задачи между учас</w:t>
            </w:r>
            <w:r w:rsidR="001A2DB5">
              <w:rPr>
                <w:lang w:val="ru-RU"/>
              </w:rPr>
              <w:t xml:space="preserve">тниками проекта, часть дать тем, </w:t>
            </w:r>
            <w:r w:rsidRPr="003B2742">
              <w:rPr>
                <w:lang w:val="ru-RU"/>
              </w:rPr>
              <w:t xml:space="preserve">кто умеет программировать на </w:t>
            </w:r>
            <w:r w:rsidR="001A2DB5">
              <w:t>PHP</w:t>
            </w:r>
            <w:r w:rsidR="001A2DB5" w:rsidRPr="001A2DB5">
              <w:rPr>
                <w:lang w:val="ru-RU"/>
              </w:rPr>
              <w:t xml:space="preserve">, </w:t>
            </w:r>
            <w:r w:rsidR="001A2DB5">
              <w:t>JavaScript</w:t>
            </w:r>
          </w:p>
        </w:tc>
      </w:tr>
      <w:tr w:rsidR="003B2742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3B2742" w:rsidRPr="003B2742" w:rsidRDefault="003B2742" w:rsidP="003B2742">
            <w:pPr>
              <w:ind w:firstLine="0"/>
            </w:pPr>
            <w:r w:rsidRPr="003B2742">
              <w:t>Риск 06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Трудности с процессом тестирования</w:t>
            </w:r>
          </w:p>
        </w:tc>
      </w:tr>
      <w:tr w:rsidR="003B2742" w:rsidRPr="00707AFB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84B">
              <w:t>50%</w:t>
            </w:r>
          </w:p>
        </w:tc>
      </w:tr>
      <w:tr w:rsidR="003B2742" w:rsidRPr="00707AFB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3B2742" w:rsidRPr="00B1584B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84B">
              <w:t>3</w:t>
            </w:r>
          </w:p>
        </w:tc>
      </w:tr>
      <w:tr w:rsidR="003B2742" w:rsidRPr="00D43BE9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1A2DB5" w:rsidP="003B2742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="003B2742"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3B2742" w:rsidRPr="00D43BE9" w:rsidTr="003B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lastRenderedPageBreak/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Составлять качественные тесты (контроль – инспекции), применять методы автоматизации тестирования</w:t>
            </w:r>
          </w:p>
        </w:tc>
      </w:tr>
      <w:tr w:rsidR="003B2742" w:rsidRPr="00D43BE9" w:rsidTr="003B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3B2742" w:rsidRPr="003B2742" w:rsidRDefault="003B2742" w:rsidP="003B2742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3B2742" w:rsidRPr="003B2742" w:rsidRDefault="003B2742" w:rsidP="003B27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Увеличить время, которое должны потратить тестеры на тестирование (в часах) до максимума</w:t>
            </w:r>
          </w:p>
        </w:tc>
      </w:tr>
      <w:tr w:rsidR="001A2DB5" w:rsidRPr="003B2742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1A2DB5" w:rsidRPr="003B2742" w:rsidRDefault="001A2DB5" w:rsidP="00474A2C">
            <w:pPr>
              <w:ind w:firstLine="0"/>
            </w:pPr>
            <w:r>
              <w:t>Риск 07</w:t>
            </w:r>
          </w:p>
        </w:tc>
      </w:tr>
      <w:tr w:rsidR="001A2DB5" w:rsidRPr="00D43BE9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Трудности с работой на </w:t>
            </w:r>
            <w:r>
              <w:t>git</w:t>
            </w:r>
          </w:p>
        </w:tc>
      </w:tr>
      <w:tr w:rsidR="001A2DB5" w:rsidRPr="00B1584B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Вероятность наступления</w:t>
            </w:r>
          </w:p>
        </w:tc>
        <w:tc>
          <w:tcPr>
            <w:tcW w:w="4676" w:type="dxa"/>
          </w:tcPr>
          <w:p w:rsidR="001A2DB5" w:rsidRPr="00B1584B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8</w:t>
            </w:r>
            <w:r w:rsidRPr="00B1584B">
              <w:t>0%</w:t>
            </w:r>
          </w:p>
        </w:tc>
      </w:tr>
      <w:tr w:rsidR="001A2DB5" w:rsidRPr="00B1584B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Серьёзность (1..5)</w:t>
            </w:r>
          </w:p>
        </w:tc>
        <w:tc>
          <w:tcPr>
            <w:tcW w:w="4676" w:type="dxa"/>
          </w:tcPr>
          <w:p w:rsidR="001A2DB5" w:rsidRPr="001A2DB5" w:rsidRDefault="001A2DB5" w:rsidP="00474A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A2DB5" w:rsidRPr="00D43BE9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>
              <w:rPr>
                <w:b w:val="0"/>
                <w:lang w:val="ru-RU"/>
              </w:rPr>
              <w:t>П</w:t>
            </w:r>
            <w:r w:rsidRPr="003B2742">
              <w:rPr>
                <w:b w:val="0"/>
              </w:rPr>
              <w:t>оследствия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>Отставание в сроках сдачи проекта</w:t>
            </w:r>
          </w:p>
        </w:tc>
      </w:tr>
      <w:tr w:rsidR="001A2DB5" w:rsidRPr="00D43BE9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  <w:lang w:val="ru-RU"/>
              </w:rPr>
            </w:pPr>
            <w:r w:rsidRPr="003B2742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1A2DB5" w:rsidRPr="001A2DB5" w:rsidRDefault="001A2DB5" w:rsidP="001A2D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Заранее сообщить о плохих навыках в </w:t>
            </w:r>
            <w:r>
              <w:t>git</w:t>
            </w:r>
            <w:r>
              <w:rPr>
                <w:lang w:val="ru-RU"/>
              </w:rPr>
              <w:t xml:space="preserve">. </w:t>
            </w:r>
          </w:p>
        </w:tc>
      </w:tr>
      <w:tr w:rsidR="001A2DB5" w:rsidRPr="00D43BE9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1A2DB5" w:rsidRPr="003B2742" w:rsidRDefault="001A2DB5" w:rsidP="00474A2C">
            <w:pPr>
              <w:ind w:firstLine="0"/>
              <w:rPr>
                <w:b w:val="0"/>
              </w:rPr>
            </w:pPr>
            <w:r w:rsidRPr="003B2742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1A2DB5" w:rsidRPr="003B2742" w:rsidRDefault="001A2DB5" w:rsidP="00474A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B2742">
              <w:rPr>
                <w:lang w:val="ru-RU"/>
              </w:rPr>
              <w:t xml:space="preserve">Усердно учиться </w:t>
            </w:r>
            <w:r>
              <w:rPr>
                <w:lang w:val="ru-RU"/>
              </w:rPr>
              <w:t xml:space="preserve">всем работать с </w:t>
            </w:r>
            <w:r>
              <w:t>git</w:t>
            </w:r>
            <w:r w:rsidRPr="003B2742">
              <w:rPr>
                <w:lang w:val="ru-RU"/>
              </w:rPr>
              <w:t>.</w:t>
            </w:r>
          </w:p>
        </w:tc>
      </w:tr>
    </w:tbl>
    <w:p w:rsidR="00B10727" w:rsidRDefault="00B10727" w:rsidP="003B2742">
      <w:pPr>
        <w:ind w:firstLine="0"/>
        <w:rPr>
          <w:lang w:val="ru-RU"/>
        </w:rPr>
      </w:pPr>
    </w:p>
    <w:p w:rsidR="00191A51" w:rsidRPr="00B10727" w:rsidRDefault="00191A51" w:rsidP="003B2742">
      <w:pPr>
        <w:ind w:firstLine="0"/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Проблемы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934854" w:rsidRPr="00934854" w:rsidTr="00474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934854" w:rsidRPr="00934854" w:rsidRDefault="00934854" w:rsidP="00474A2C">
            <w:pPr>
              <w:ind w:firstLine="0"/>
            </w:pPr>
            <w:r w:rsidRPr="00934854">
              <w:t>Проблема 01</w:t>
            </w:r>
          </w:p>
        </w:tc>
      </w:tr>
      <w:tr w:rsidR="00934854" w:rsidRPr="00D43BE9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Временная нетрудоспособность (либо выбывание из проекта в связи с отчислением) одного или нескольких участников проекта</w:t>
            </w:r>
          </w:p>
        </w:tc>
      </w:tr>
      <w:tr w:rsidR="00934854" w:rsidRPr="005E4944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934854" w:rsidRPr="005E4944" w:rsidRDefault="00934854" w:rsidP="009348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944">
              <w:t>Сдвиг сроков сдачи задания</w:t>
            </w:r>
          </w:p>
        </w:tc>
      </w:tr>
      <w:tr w:rsidR="00934854" w:rsidRPr="00934854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474A2C">
            <w:pPr>
              <w:ind w:firstLine="0"/>
              <w:rPr>
                <w:b w:val="0"/>
              </w:rPr>
            </w:pPr>
            <w:r w:rsidRPr="00934854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Замена нетрудоспособного участника другим участником проекта (его заместителем либо другим исполнителем данной роли). Замена проводится руководителем проекта</w:t>
            </w:r>
          </w:p>
        </w:tc>
      </w:tr>
      <w:tr w:rsidR="00934854" w:rsidRPr="00D43BE9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934854" w:rsidRPr="00934854" w:rsidRDefault="00934854" w:rsidP="00934854">
            <w:pPr>
              <w:snapToGrid w:val="0"/>
              <w:ind w:firstLine="0"/>
              <w:rPr>
                <w:b w:val="0"/>
                <w:lang w:val="ru-RU"/>
              </w:rPr>
            </w:pPr>
            <w:r w:rsidRPr="00934854">
              <w:rPr>
                <w:b w:val="0"/>
                <w:lang w:val="ru-RU"/>
              </w:rPr>
              <w:t>План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по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снижению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вероятности</w:t>
            </w:r>
            <w:r w:rsidRPr="00934854">
              <w:rPr>
                <w:rFonts w:eastAsia="Verdana" w:cs="Verdana"/>
                <w:b w:val="0"/>
                <w:lang w:val="ru-RU"/>
              </w:rPr>
              <w:t xml:space="preserve"> </w:t>
            </w:r>
            <w:r w:rsidRPr="00934854">
              <w:rPr>
                <w:b w:val="0"/>
                <w:lang w:val="ru-RU"/>
              </w:rPr>
              <w:t>наступления</w:t>
            </w:r>
          </w:p>
        </w:tc>
        <w:tc>
          <w:tcPr>
            <w:tcW w:w="4676" w:type="dxa"/>
          </w:tcPr>
          <w:p w:rsidR="00934854" w:rsidRPr="00934854" w:rsidRDefault="00934854" w:rsidP="00934854">
            <w:pPr>
              <w:snapToGrid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4854">
              <w:rPr>
                <w:lang w:val="ru-RU"/>
              </w:rPr>
              <w:t>Своевременное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распределение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обязанностей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и</w:t>
            </w:r>
            <w:r w:rsidRPr="00934854">
              <w:rPr>
                <w:rFonts w:eastAsia="Verdana" w:cs="Verdana"/>
                <w:lang w:val="ru-RU"/>
              </w:rPr>
              <w:t xml:space="preserve"> </w:t>
            </w:r>
            <w:r w:rsidRPr="00934854">
              <w:rPr>
                <w:lang w:val="ru-RU"/>
              </w:rPr>
              <w:t>задач</w:t>
            </w:r>
          </w:p>
        </w:tc>
      </w:tr>
      <w:tr w:rsidR="00EC152C" w:rsidRPr="001A2DB5" w:rsidTr="00D8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r w:rsidRPr="00FD4BDD">
              <w:t>Проблема 02</w:t>
            </w:r>
          </w:p>
        </w:tc>
      </w:tr>
      <w:tr w:rsidR="00EC152C" w:rsidRPr="00D43BE9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Отставание от сроков сдачи этапов проекта</w:t>
            </w:r>
          </w:p>
        </w:tc>
      </w:tr>
      <w:tr w:rsidR="00EC152C" w:rsidRPr="001A2DB5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4BDD">
              <w:t>Отставание в разработке проекта</w:t>
            </w:r>
          </w:p>
        </w:tc>
      </w:tr>
      <w:tr w:rsidR="00EC152C" w:rsidRPr="00D43BE9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проекта), сдвиг сроков сдачи проекта</w:t>
            </w:r>
          </w:p>
        </w:tc>
      </w:tr>
      <w:tr w:rsidR="00EC152C" w:rsidRPr="00D43BE9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Проведение проверок, перераспределение разработчиков с целью увеличить количество задействованных на проблемном этапе</w:t>
            </w:r>
          </w:p>
        </w:tc>
      </w:tr>
      <w:tr w:rsidR="00EC152C" w:rsidRPr="001A2DB5" w:rsidTr="0055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CBCBCB" w:themeFill="text2" w:themeFillTint="40"/>
          </w:tcPr>
          <w:p w:rsidR="00EC152C" w:rsidRPr="00FD4BDD" w:rsidRDefault="00EC152C" w:rsidP="00EC152C">
            <w:pPr>
              <w:ind w:firstLine="0"/>
            </w:pPr>
            <w:r w:rsidRPr="00FD4BDD">
              <w:t>Проблема 03</w:t>
            </w:r>
          </w:p>
        </w:tc>
      </w:tr>
      <w:tr w:rsidR="00EC152C" w:rsidRPr="00D43BE9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Описание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Нехватка времени на проект, в связи с сессией</w:t>
            </w:r>
          </w:p>
        </w:tc>
      </w:tr>
      <w:tr w:rsidR="00EC152C" w:rsidRPr="001A2DB5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Последствия</w:t>
            </w:r>
          </w:p>
        </w:tc>
        <w:tc>
          <w:tcPr>
            <w:tcW w:w="4676" w:type="dxa"/>
          </w:tcPr>
          <w:p w:rsidR="00EC152C" w:rsidRPr="00FD4BDD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4BDD">
              <w:t>Отставание в разработке проекта</w:t>
            </w:r>
          </w:p>
        </w:tc>
      </w:tr>
      <w:tr w:rsidR="00EC152C" w:rsidRPr="00D43BE9" w:rsidTr="00474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</w:rPr>
            </w:pPr>
            <w:r w:rsidRPr="00BC38D6">
              <w:rPr>
                <w:b w:val="0"/>
              </w:rPr>
              <w:t>План по снижению последствий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Увеличение по количеству часов времени разработки (Назначается руководителем проекта)</w:t>
            </w:r>
          </w:p>
        </w:tc>
      </w:tr>
      <w:tr w:rsidR="00EC152C" w:rsidRPr="00D43BE9" w:rsidTr="00474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EC152C" w:rsidRPr="00BC38D6" w:rsidRDefault="00EC152C" w:rsidP="00EC152C">
            <w:pPr>
              <w:ind w:firstLine="0"/>
              <w:rPr>
                <w:b w:val="0"/>
                <w:lang w:val="ru-RU"/>
              </w:rPr>
            </w:pPr>
            <w:r w:rsidRPr="00BC38D6">
              <w:rPr>
                <w:b w:val="0"/>
                <w:lang w:val="ru-RU"/>
              </w:rPr>
              <w:t>План по снижению вероятности наступления</w:t>
            </w:r>
          </w:p>
        </w:tc>
        <w:tc>
          <w:tcPr>
            <w:tcW w:w="4676" w:type="dxa"/>
          </w:tcPr>
          <w:p w:rsidR="00EC152C" w:rsidRPr="00EC152C" w:rsidRDefault="00EC152C" w:rsidP="00EC152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EC152C">
              <w:rPr>
                <w:lang w:val="ru-RU"/>
              </w:rPr>
              <w:t>Делать как можно больше задач до сессии</w:t>
            </w:r>
          </w:p>
        </w:tc>
      </w:tr>
    </w:tbl>
    <w:p w:rsidR="00934854" w:rsidRPr="00934854" w:rsidRDefault="00934854" w:rsidP="00934854">
      <w:pPr>
        <w:rPr>
          <w:lang w:val="ru-RU"/>
        </w:rPr>
      </w:pPr>
    </w:p>
    <w:p w:rsidR="005C35FB" w:rsidRDefault="005C35FB" w:rsidP="007362AD">
      <w:pPr>
        <w:pStyle w:val="1"/>
        <w:rPr>
          <w:lang w:val="ru-RU"/>
        </w:rPr>
      </w:pPr>
      <w:r>
        <w:rPr>
          <w:lang w:val="ru-RU"/>
        </w:rPr>
        <w:t>Зависимости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разработки архитектуры необходимо наличие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кодирования необходимо знать архитектуру проекта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План тестирования составляется исходя из требований к проекту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Тестировать можно только написанный код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Для интеграции модулей необходимо их наличие</w:t>
      </w:r>
    </w:p>
    <w:p w:rsidR="00191A51" w:rsidRPr="00191A51" w:rsidRDefault="00191A51" w:rsidP="00191A51">
      <w:pPr>
        <w:pStyle w:val="af3"/>
        <w:numPr>
          <w:ilvl w:val="0"/>
          <w:numId w:val="16"/>
        </w:numPr>
        <w:rPr>
          <w:lang w:val="ru-RU"/>
        </w:rPr>
      </w:pPr>
      <w:r w:rsidRPr="00191A51">
        <w:rPr>
          <w:lang w:val="ru-RU"/>
        </w:rPr>
        <w:t>Ограничение количества обращений к API Google+ - 1000 запросов в сутки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>График</w:t>
      </w:r>
    </w:p>
    <w:p w:rsidR="005C35FB" w:rsidRPr="005C35FB" w:rsidRDefault="005C35FB" w:rsidP="007362AD">
      <w:pPr>
        <w:pStyle w:val="1"/>
        <w:rPr>
          <w:lang w:val="ru-RU"/>
        </w:rPr>
      </w:pPr>
      <w:r>
        <w:rPr>
          <w:lang w:val="ru-RU"/>
        </w:rPr>
        <w:t xml:space="preserve">Список </w:t>
      </w:r>
      <w:r w:rsidR="00191A51">
        <w:rPr>
          <w:lang w:val="ru-RU"/>
        </w:rPr>
        <w:t>фич</w:t>
      </w:r>
    </w:p>
    <w:p w:rsidR="005C35FB" w:rsidRDefault="005C35FB" w:rsidP="00EC152C">
      <w:pPr>
        <w:pStyle w:val="1"/>
        <w:rPr>
          <w:lang w:val="ru-RU"/>
        </w:rPr>
      </w:pPr>
      <w:r>
        <w:rPr>
          <w:lang w:val="ru-RU"/>
        </w:rPr>
        <w:t>Отчетность и статусное собрание</w:t>
      </w:r>
    </w:p>
    <w:p w:rsidR="008175F8" w:rsidRDefault="008175F8">
      <w:pPr>
        <w:ind w:firstLine="0"/>
        <w:jc w:val="left"/>
        <w:rPr>
          <w:rStyle w:val="a9"/>
          <w:lang w:val="ru-RU"/>
        </w:rPr>
      </w:pPr>
      <w:r>
        <w:rPr>
          <w:rStyle w:val="a9"/>
          <w:lang w:val="ru-RU"/>
        </w:rPr>
        <w:br w:type="page"/>
      </w:r>
    </w:p>
    <w:p w:rsidR="00C97956" w:rsidRPr="00C97956" w:rsidRDefault="00C97956" w:rsidP="00C97956">
      <w:pPr>
        <w:ind w:firstLine="0"/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</w:t>
      </w:r>
      <w:r w:rsidRPr="00E03FDC">
        <w:rPr>
          <w:rStyle w:val="a9"/>
          <w:lang w:val="ru-RU"/>
        </w:rPr>
        <w:t>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BC38D6" w:rsidTr="00BC3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shd w:val="clear" w:color="auto" w:fill="CBCBCB" w:themeFill="text2" w:themeFillTint="40"/>
          </w:tcPr>
          <w:p w:rsidR="00BC38D6" w:rsidRPr="00E03FDC" w:rsidRDefault="00BC38D6" w:rsidP="00D534EC">
            <w:pPr>
              <w:ind w:firstLine="0"/>
              <w:jc w:val="center"/>
              <w:rPr>
                <w:lang w:val="ru-RU"/>
              </w:rPr>
            </w:pPr>
            <w:r>
              <w:t>id</w:t>
            </w:r>
          </w:p>
        </w:tc>
        <w:tc>
          <w:tcPr>
            <w:tcW w:w="1412" w:type="dxa"/>
            <w:shd w:val="clear" w:color="auto" w:fill="CBCBCB" w:themeFill="text2" w:themeFillTint="40"/>
          </w:tcPr>
          <w:p w:rsidR="00BC38D6" w:rsidRDefault="00BC38D6" w:rsidP="000C77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shd w:val="clear" w:color="auto" w:fill="CBCBCB" w:themeFill="text2" w:themeFillTint="40"/>
          </w:tcPr>
          <w:p w:rsid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shd w:val="clear" w:color="auto" w:fill="CBCBCB" w:themeFill="text2" w:themeFillTint="40"/>
          </w:tcPr>
          <w:p w:rsidR="00BC38D6" w:rsidRPr="00BC38D6" w:rsidRDefault="00BC38D6" w:rsidP="00D534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CR_id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0C7704" w:rsidRDefault="00BC38D6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</w:tcPr>
          <w:p w:rsidR="00BC38D6" w:rsidRPr="000C7704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E03FDC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</w:tcPr>
          <w:p w:rsidR="00BC38D6" w:rsidRP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 w:rsidR="00A240F7">
              <w:rPr>
                <w:lang w:val="ru-RU"/>
              </w:rPr>
              <w:t>3</w:t>
            </w:r>
          </w:p>
        </w:tc>
      </w:tr>
      <w:tr w:rsidR="00BC38D6" w:rsidRPr="00BC38D6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5E152C" w:rsidRDefault="00BC38D6" w:rsidP="000C7704">
            <w:pPr>
              <w:ind w:firstLine="0"/>
              <w:jc w:val="left"/>
              <w:rPr>
                <w:b w:val="0"/>
                <w:lang w:val="ru-RU"/>
              </w:rPr>
            </w:pPr>
            <w:r w:rsidRPr="005E152C">
              <w:rPr>
                <w:b w:val="0"/>
                <w:lang w:val="ru-RU"/>
              </w:rPr>
              <w:t>0.2</w:t>
            </w:r>
          </w:p>
        </w:tc>
        <w:tc>
          <w:tcPr>
            <w:tcW w:w="1412" w:type="dxa"/>
          </w:tcPr>
          <w:p w:rsidR="00BC38D6" w:rsidRPr="005E152C" w:rsidRDefault="00BC38D6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Default="00BC38D6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структуры документу. Добавил Риски, Проблемы, Зависимости, Структуры папок и Шаблон</w:t>
            </w:r>
          </w:p>
        </w:tc>
        <w:tc>
          <w:tcPr>
            <w:tcW w:w="1567" w:type="dxa"/>
          </w:tcPr>
          <w:p w:rsidR="00BC38D6" w:rsidRPr="00A240F7" w:rsidRDefault="00A240F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#14</w:t>
            </w:r>
          </w:p>
        </w:tc>
      </w:tr>
      <w:tr w:rsidR="00BC38D6" w:rsidRPr="00BC38D6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BC38D6" w:rsidRPr="00BC38D6" w:rsidRDefault="00BC38D6" w:rsidP="000C7704">
            <w:pPr>
              <w:ind w:firstLine="0"/>
              <w:jc w:val="left"/>
              <w:rPr>
                <w:b w:val="0"/>
              </w:rPr>
            </w:pPr>
            <w:r w:rsidRPr="00BC38D6">
              <w:rPr>
                <w:b w:val="0"/>
              </w:rPr>
              <w:t>0.3</w:t>
            </w:r>
          </w:p>
        </w:tc>
        <w:tc>
          <w:tcPr>
            <w:tcW w:w="1412" w:type="dxa"/>
          </w:tcPr>
          <w:p w:rsidR="00BC38D6" w:rsidRDefault="00BC38D6" w:rsidP="000C77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</w:tcPr>
          <w:p w:rsidR="00BC38D6" w:rsidRPr="00BC38D6" w:rsidRDefault="00BC38D6" w:rsidP="00BC38D6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</w:tcPr>
          <w:p w:rsidR="00BC38D6" w:rsidRDefault="00A240F7" w:rsidP="005E152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C92F77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C92F77" w:rsidRPr="00C92F77" w:rsidRDefault="00C92F77" w:rsidP="000C7704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1412" w:type="dxa"/>
          </w:tcPr>
          <w:p w:rsidR="00C92F77" w:rsidRDefault="00C92F77" w:rsidP="000C77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C92F77" w:rsidRPr="00C92F77" w:rsidRDefault="00C92F77" w:rsidP="00BC38D6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информацию по </w:t>
            </w:r>
            <w:r>
              <w:t>Control</w:t>
            </w:r>
            <w:r w:rsidRPr="00C92F77">
              <w:rPr>
                <w:lang w:val="ru-RU"/>
              </w:rPr>
              <w:t xml:space="preserve"> </w:t>
            </w:r>
            <w:r>
              <w:t>Management</w:t>
            </w:r>
            <w:r w:rsidRPr="00C92F7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Правила заведения тикетов</w:t>
            </w:r>
          </w:p>
        </w:tc>
        <w:tc>
          <w:tcPr>
            <w:tcW w:w="1567" w:type="dxa"/>
          </w:tcPr>
          <w:p w:rsid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#12</w:t>
            </w:r>
          </w:p>
          <w:p w:rsidR="00C92F77" w:rsidRPr="00C92F77" w:rsidRDefault="00C92F77" w:rsidP="005E152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#13</w:t>
            </w:r>
          </w:p>
        </w:tc>
      </w:tr>
      <w:tr w:rsidR="0012310F" w:rsidRPr="00C92F77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12310F" w:rsidRPr="00C92F77" w:rsidRDefault="0012310F" w:rsidP="0012310F">
            <w:pPr>
              <w:ind w:firstLine="0"/>
              <w:jc w:val="left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1412" w:type="dxa"/>
          </w:tcPr>
          <w:p w:rsid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Мазняк Андрей</w:t>
            </w:r>
          </w:p>
        </w:tc>
        <w:tc>
          <w:tcPr>
            <w:tcW w:w="5801" w:type="dxa"/>
          </w:tcPr>
          <w:p w:rsidR="0012310F" w:rsidRP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 информацию по отчетам о проделанной работе</w:t>
            </w:r>
          </w:p>
        </w:tc>
        <w:tc>
          <w:tcPr>
            <w:tcW w:w="1567" w:type="dxa"/>
          </w:tcPr>
          <w:p w:rsidR="0012310F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#12</w:t>
            </w:r>
          </w:p>
          <w:p w:rsidR="0012310F" w:rsidRPr="00C92F77" w:rsidRDefault="0012310F" w:rsidP="0012310F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#13</w:t>
            </w:r>
          </w:p>
        </w:tc>
      </w:tr>
      <w:tr w:rsidR="00572152" w:rsidRPr="00C92F77" w:rsidTr="00BC38D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572152" w:rsidRPr="00572152" w:rsidRDefault="00572152" w:rsidP="0012310F">
            <w:pPr>
              <w:ind w:firstLine="0"/>
              <w:jc w:val="left"/>
              <w:rPr>
                <w:b w:val="0"/>
                <w:lang w:val="ru-RU"/>
              </w:rPr>
            </w:pPr>
            <w:r w:rsidRPr="00572152">
              <w:rPr>
                <w:b w:val="0"/>
                <w:lang w:val="ru-RU"/>
              </w:rPr>
              <w:t>0.6</w:t>
            </w:r>
          </w:p>
        </w:tc>
        <w:tc>
          <w:tcPr>
            <w:tcW w:w="1412" w:type="dxa"/>
          </w:tcPr>
          <w:p w:rsidR="00572152" w:rsidRPr="00572152" w:rsidRDefault="00572152" w:rsidP="0012310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572152" w:rsidRDefault="009A3A88" w:rsidP="0012310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Добавила общую информацию</w:t>
            </w:r>
          </w:p>
        </w:tc>
        <w:tc>
          <w:tcPr>
            <w:tcW w:w="1567" w:type="dxa"/>
          </w:tcPr>
          <w:p w:rsidR="00572152" w:rsidRPr="00AE6D58" w:rsidRDefault="009A3A88" w:rsidP="0012310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#9</w:t>
            </w:r>
          </w:p>
        </w:tc>
      </w:tr>
      <w:tr w:rsidR="00AE6D58" w:rsidRPr="00C92F77" w:rsidTr="00BC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:rsidR="00AE6D58" w:rsidRPr="00572152" w:rsidRDefault="00AE6D58" w:rsidP="00AE6D58">
            <w:pPr>
              <w:ind w:firstLine="0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0.7</w:t>
            </w:r>
          </w:p>
        </w:tc>
        <w:tc>
          <w:tcPr>
            <w:tcW w:w="1412" w:type="dxa"/>
          </w:tcPr>
          <w:p w:rsidR="00AE6D58" w:rsidRPr="00572152" w:rsidRDefault="00AE6D58" w:rsidP="00AE6D5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Бондаренко Татьяна</w:t>
            </w:r>
          </w:p>
        </w:tc>
        <w:tc>
          <w:tcPr>
            <w:tcW w:w="5801" w:type="dxa"/>
          </w:tcPr>
          <w:p w:rsidR="00AE6D58" w:rsidRDefault="00AE6D58" w:rsidP="00AE6D5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Добавлены ограничения</w:t>
            </w:r>
          </w:p>
        </w:tc>
        <w:tc>
          <w:tcPr>
            <w:tcW w:w="1567" w:type="dxa"/>
          </w:tcPr>
          <w:p w:rsidR="00AE6D58" w:rsidRPr="00AE6D58" w:rsidRDefault="00D43BE9" w:rsidP="00AE6D5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#10</w:t>
            </w:r>
            <w:bookmarkStart w:id="0" w:name="_GoBack"/>
            <w:bookmarkEnd w:id="0"/>
          </w:p>
        </w:tc>
      </w:tr>
    </w:tbl>
    <w:p w:rsidR="00C97956" w:rsidRDefault="00C97956" w:rsidP="00C97956">
      <w:pPr>
        <w:ind w:firstLine="0"/>
        <w:rPr>
          <w:lang w:val="ru-RU"/>
        </w:rPr>
      </w:pPr>
    </w:p>
    <w:p w:rsidR="00C97956" w:rsidRPr="00C97956" w:rsidRDefault="00C97956" w:rsidP="00C97956">
      <w:pPr>
        <w:ind w:firstLine="0"/>
        <w:rPr>
          <w:lang w:val="ru-RU"/>
        </w:rPr>
      </w:pPr>
    </w:p>
    <w:sectPr w:rsidR="00C97956" w:rsidRPr="00C979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8059DC"/>
    <w:multiLevelType w:val="hybridMultilevel"/>
    <w:tmpl w:val="4558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00A0"/>
    <w:multiLevelType w:val="hybridMultilevel"/>
    <w:tmpl w:val="5A249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C8A3DCA"/>
    <w:multiLevelType w:val="hybridMultilevel"/>
    <w:tmpl w:val="457AEF8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21E12"/>
    <w:multiLevelType w:val="hybridMultilevel"/>
    <w:tmpl w:val="8A88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502B7"/>
    <w:multiLevelType w:val="hybridMultilevel"/>
    <w:tmpl w:val="BF5EF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27337"/>
    <w:multiLevelType w:val="hybridMultilevel"/>
    <w:tmpl w:val="C3B6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73247CD9"/>
    <w:multiLevelType w:val="hybridMultilevel"/>
    <w:tmpl w:val="BEBCD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3"/>
  </w:num>
  <w:num w:numId="15">
    <w:abstractNumId w:val="10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  <w:num w:numId="20">
    <w:abstractNumId w:val="3"/>
  </w:num>
  <w:num w:numId="21">
    <w:abstractNumId w:val="11"/>
  </w:num>
  <w:num w:numId="22">
    <w:abstractNumId w:val="16"/>
  </w:num>
  <w:num w:numId="23">
    <w:abstractNumId w:val="9"/>
  </w:num>
  <w:num w:numId="24">
    <w:abstractNumId w:val="15"/>
  </w:num>
  <w:num w:numId="25">
    <w:abstractNumId w:val="6"/>
  </w:num>
  <w:num w:numId="26">
    <w:abstractNumId w:val="8"/>
  </w:num>
  <w:num w:numId="27">
    <w:abstractNumId w:val="17"/>
  </w:num>
  <w:num w:numId="28">
    <w:abstractNumId w:val="7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36438"/>
    <w:rsid w:val="00046475"/>
    <w:rsid w:val="000C7704"/>
    <w:rsid w:val="0012310F"/>
    <w:rsid w:val="00160D24"/>
    <w:rsid w:val="00191A51"/>
    <w:rsid w:val="001A2DB5"/>
    <w:rsid w:val="0029697B"/>
    <w:rsid w:val="003B0A01"/>
    <w:rsid w:val="003B2742"/>
    <w:rsid w:val="003B5281"/>
    <w:rsid w:val="00572152"/>
    <w:rsid w:val="005C35FB"/>
    <w:rsid w:val="005C765D"/>
    <w:rsid w:val="005C7FAC"/>
    <w:rsid w:val="005E152C"/>
    <w:rsid w:val="00707AFB"/>
    <w:rsid w:val="007362AD"/>
    <w:rsid w:val="007C7942"/>
    <w:rsid w:val="008175F8"/>
    <w:rsid w:val="0083291B"/>
    <w:rsid w:val="008E34E7"/>
    <w:rsid w:val="009053C0"/>
    <w:rsid w:val="00934854"/>
    <w:rsid w:val="009A3A88"/>
    <w:rsid w:val="009E41D9"/>
    <w:rsid w:val="00A04D88"/>
    <w:rsid w:val="00A240F7"/>
    <w:rsid w:val="00A74B05"/>
    <w:rsid w:val="00AD79A7"/>
    <w:rsid w:val="00AE6D58"/>
    <w:rsid w:val="00B10727"/>
    <w:rsid w:val="00B10B41"/>
    <w:rsid w:val="00BC38D6"/>
    <w:rsid w:val="00BF77F0"/>
    <w:rsid w:val="00C92F77"/>
    <w:rsid w:val="00C97956"/>
    <w:rsid w:val="00D43BE9"/>
    <w:rsid w:val="00DE3FF9"/>
    <w:rsid w:val="00E03FDC"/>
    <w:rsid w:val="00E12E24"/>
    <w:rsid w:val="00EB6E20"/>
    <w:rsid w:val="00EC152C"/>
    <w:rsid w:val="00F6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56"/>
    <w:pPr>
      <w:ind w:firstLine="68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95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9795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95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8542" w:themeColor="accent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79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97956"/>
    <w:rPr>
      <w:rFonts w:asciiTheme="majorHAnsi" w:eastAsiaTheme="majorEastAsia" w:hAnsiTheme="majorHAnsi" w:cstheme="majorBidi"/>
      <w:color w:val="4E8542" w:themeColor="accent4"/>
      <w:sz w:val="56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97956"/>
    <w:rPr>
      <w:rFonts w:asciiTheme="majorHAnsi" w:eastAsiaTheme="majorEastAsia" w:hAnsiTheme="majorHAnsi" w:cstheme="majorBidi"/>
      <w:b/>
      <w:bCs/>
      <w:smallCaps/>
      <w:color w:val="4E8542" w:themeColor="accent4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7956"/>
    <w:rPr>
      <w:rFonts w:asciiTheme="majorHAnsi" w:eastAsiaTheme="majorEastAsia" w:hAnsiTheme="majorHAnsi" w:cstheme="majorBidi"/>
      <w:b/>
      <w:bCs/>
      <w:color w:val="4E8542" w:themeColor="accent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E03F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03FDC"/>
    <w:rPr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5">
    <w:name w:val="Hyperlink"/>
    <w:basedOn w:val="a0"/>
    <w:uiPriority w:val="99"/>
    <w:unhideWhenUsed/>
    <w:rsid w:val="00C92F77"/>
    <w:rPr>
      <w:color w:val="6B9F25" w:themeColor="hyperlink"/>
      <w:u w:val="single"/>
    </w:rPr>
  </w:style>
  <w:style w:type="table" w:customStyle="1" w:styleId="110">
    <w:name w:val="Таблица простая 11"/>
    <w:basedOn w:val="a1"/>
    <w:uiPriority w:val="41"/>
    <w:rsid w:val="00E12E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yuri-vashchenko/CircleFilt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i-vashchenko/CircleFilter/issu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</Template>
  <TotalTime>183</TotalTime>
  <Pages>9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Роман Лось</cp:lastModifiedBy>
  <cp:revision>35</cp:revision>
  <dcterms:created xsi:type="dcterms:W3CDTF">2013-09-24T14:52:00Z</dcterms:created>
  <dcterms:modified xsi:type="dcterms:W3CDTF">2013-09-26T14:58:00Z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