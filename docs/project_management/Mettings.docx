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21DE" w14:textId="77777777"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72255" wp14:editId="48E72256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2265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48E72266" w14:textId="77777777"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14:paraId="48E72267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14:paraId="48E72268" w14:textId="77777777"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14:paraId="48E72269" w14:textId="77777777"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14:paraId="48E7226B" w14:textId="77777777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E7226A" w14:textId="77777777"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14:paraId="48E7226C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14:paraId="48E7226D" w14:textId="77777777"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722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14:paraId="48E72265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14:paraId="48E72266" w14:textId="77777777"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14:paraId="48E72267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14:paraId="48E72268" w14:textId="77777777"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14:paraId="48E72269" w14:textId="77777777"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14:paraId="48E7226B" w14:textId="77777777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E7226A" w14:textId="77777777"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14:paraId="48E7226C" w14:textId="77777777"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14:paraId="48E7226D" w14:textId="77777777"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48E721DF" w14:textId="77777777" w:rsidR="00442A94" w:rsidRDefault="00442A94"/>
        <w:p w14:paraId="48E721E0" w14:textId="77777777"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72257" wp14:editId="48E72258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E7226E" w14:textId="77777777"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72257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E7226E" w14:textId="77777777"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E72259" wp14:editId="48E722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7226F" w14:textId="3487A3AE" w:rsidR="00442A94" w:rsidRPr="00442A94" w:rsidRDefault="00F072DA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60A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Протокол собраний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0" w14:textId="5961ADC1" w:rsidR="00442A94" w:rsidRPr="00442A94" w:rsidRDefault="0092460A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</w:t>
                                    </w:r>
                                    <w:r w:rsidR="003D1CCD"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 xml:space="preserve">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E72271" w14:textId="4B3A85FF" w:rsidR="00442A94" w:rsidRPr="005D4744" w:rsidRDefault="0092460A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8E72259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14:paraId="48E7226F" w14:textId="3487A3AE" w:rsidR="00442A94" w:rsidRPr="00442A94" w:rsidRDefault="002C730B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60A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Протокол собраний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E72270" w14:textId="5961ADC1" w:rsidR="00442A94" w:rsidRPr="00442A94" w:rsidRDefault="0092460A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</w:t>
                              </w:r>
                              <w:r w:rsidR="003D1CCD"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 xml:space="preserve">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E72271" w14:textId="4B3A85FF" w:rsidR="00442A94" w:rsidRPr="005D4744" w:rsidRDefault="0092460A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8E721E1" w14:textId="77777777"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14:paraId="35E43475" w14:textId="77777777" w:rsidR="00F27E3F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580308" w:history="1">
            <w:r w:rsidR="00F27E3F" w:rsidRPr="00732024">
              <w:rPr>
                <w:rStyle w:val="afb"/>
                <w:noProof/>
                <w:lang w:val="ru-RU"/>
              </w:rPr>
              <w:t>История изменений</w:t>
            </w:r>
            <w:r w:rsidR="00F27E3F">
              <w:rPr>
                <w:noProof/>
                <w:webHidden/>
              </w:rPr>
              <w:tab/>
            </w:r>
            <w:r w:rsidR="00F27E3F">
              <w:rPr>
                <w:noProof/>
                <w:webHidden/>
              </w:rPr>
              <w:fldChar w:fldCharType="begin"/>
            </w:r>
            <w:r w:rsidR="00F27E3F">
              <w:rPr>
                <w:noProof/>
                <w:webHidden/>
              </w:rPr>
              <w:instrText xml:space="preserve"> PAGEREF _Toc368580308 \h </w:instrText>
            </w:r>
            <w:r w:rsidR="00F27E3F">
              <w:rPr>
                <w:noProof/>
                <w:webHidden/>
              </w:rPr>
            </w:r>
            <w:r w:rsidR="00F27E3F">
              <w:rPr>
                <w:noProof/>
                <w:webHidden/>
              </w:rPr>
              <w:fldChar w:fldCharType="separate"/>
            </w:r>
            <w:r w:rsidR="00F27E3F">
              <w:rPr>
                <w:noProof/>
                <w:webHidden/>
              </w:rPr>
              <w:t>2</w:t>
            </w:r>
            <w:r w:rsidR="00F27E3F">
              <w:rPr>
                <w:noProof/>
                <w:webHidden/>
              </w:rPr>
              <w:fldChar w:fldCharType="end"/>
            </w:r>
          </w:hyperlink>
        </w:p>
        <w:p w14:paraId="0EBD4E24" w14:textId="77777777" w:rsidR="00F27E3F" w:rsidRDefault="00F072DA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580309" w:history="1">
            <w:r w:rsidR="00F27E3F" w:rsidRPr="00732024">
              <w:rPr>
                <w:rStyle w:val="afb"/>
                <w:noProof/>
                <w:lang w:val="ru-RU"/>
              </w:rPr>
              <w:t>1</w:t>
            </w:r>
            <w:r w:rsidR="00F27E3F">
              <w:rPr>
                <w:noProof/>
                <w:lang w:val="ru-RU" w:eastAsia="ru-RU"/>
              </w:rPr>
              <w:tab/>
            </w:r>
            <w:r w:rsidR="00F27E3F" w:rsidRPr="00732024">
              <w:rPr>
                <w:rStyle w:val="afb"/>
                <w:noProof/>
                <w:lang w:val="ru-RU"/>
              </w:rPr>
              <w:t>Протокол собраний №1</w:t>
            </w:r>
            <w:r w:rsidR="00F27E3F">
              <w:rPr>
                <w:noProof/>
                <w:webHidden/>
              </w:rPr>
              <w:tab/>
            </w:r>
            <w:r w:rsidR="00F27E3F">
              <w:rPr>
                <w:noProof/>
                <w:webHidden/>
              </w:rPr>
              <w:fldChar w:fldCharType="begin"/>
            </w:r>
            <w:r w:rsidR="00F27E3F">
              <w:rPr>
                <w:noProof/>
                <w:webHidden/>
              </w:rPr>
              <w:instrText xml:space="preserve"> PAGEREF _Toc368580309 \h </w:instrText>
            </w:r>
            <w:r w:rsidR="00F27E3F">
              <w:rPr>
                <w:noProof/>
                <w:webHidden/>
              </w:rPr>
            </w:r>
            <w:r w:rsidR="00F27E3F">
              <w:rPr>
                <w:noProof/>
                <w:webHidden/>
              </w:rPr>
              <w:fldChar w:fldCharType="separate"/>
            </w:r>
            <w:r w:rsidR="00F27E3F">
              <w:rPr>
                <w:noProof/>
                <w:webHidden/>
              </w:rPr>
              <w:t>3</w:t>
            </w:r>
            <w:r w:rsidR="00F27E3F">
              <w:rPr>
                <w:noProof/>
                <w:webHidden/>
              </w:rPr>
              <w:fldChar w:fldCharType="end"/>
            </w:r>
          </w:hyperlink>
        </w:p>
        <w:p w14:paraId="48E721E6" w14:textId="77777777" w:rsidR="005D4744" w:rsidRDefault="005D4744">
          <w:r>
            <w:rPr>
              <w:b/>
              <w:bCs/>
            </w:rPr>
            <w:fldChar w:fldCharType="end"/>
          </w:r>
        </w:p>
      </w:sdtContent>
    </w:sdt>
    <w:p w14:paraId="48E721E7" w14:textId="77777777"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48E721E8" w14:textId="77777777"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580308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14:paraId="48E721ED" w14:textId="77777777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9" w14:textId="77777777"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A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B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14:paraId="48E721EC" w14:textId="77777777"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5D4744" w:rsidRPr="00F27E3F" w14:paraId="48E721F2" w14:textId="77777777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E" w14:textId="77777777"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EF" w14:textId="18F61C6F" w:rsidR="005D4744" w:rsidRDefault="00960645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0" w14:textId="6198EA6F" w:rsidR="005D4744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</w:t>
            </w:r>
            <w:r w:rsidR="00F27E3F">
              <w:rPr>
                <w:lang w:val="ru-RU"/>
              </w:rPr>
              <w:t>е документа. Добавление «Протокола собраний №1»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721F1" w14:textId="19E18797" w:rsidR="005D4744" w:rsidRPr="00BF6E0F" w:rsidRDefault="005D4744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E3F">
              <w:rPr>
                <w:lang w:val="ru-RU"/>
              </w:rPr>
              <w:t>#</w:t>
            </w:r>
            <w:r w:rsidR="00BF6E0F">
              <w:t xml:space="preserve"> 28</w:t>
            </w:r>
            <w:bookmarkStart w:id="1" w:name="_GoBack"/>
            <w:bookmarkEnd w:id="1"/>
          </w:p>
        </w:tc>
      </w:tr>
    </w:tbl>
    <w:p w14:paraId="48E72202" w14:textId="77777777" w:rsidR="00480697" w:rsidRDefault="00480697" w:rsidP="005D4744">
      <w:pPr>
        <w:rPr>
          <w:lang w:val="ru-RU"/>
        </w:rPr>
      </w:pPr>
    </w:p>
    <w:p w14:paraId="48E72203" w14:textId="77777777"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14:paraId="48E72204" w14:textId="62462FFE" w:rsidR="00B10B41" w:rsidRDefault="00F27E3F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68580309"/>
      <w:r>
        <w:rPr>
          <w:lang w:val="ru-RU"/>
        </w:rPr>
        <w:lastRenderedPageBreak/>
        <w:t>Протокол собраний №1</w:t>
      </w:r>
      <w:bookmarkEnd w:id="2"/>
    </w:p>
    <w:p w14:paraId="48E72216" w14:textId="77777777" w:rsidR="00C97956" w:rsidRPr="00C97956" w:rsidRDefault="00C97956" w:rsidP="00C97956">
      <w:pPr>
        <w:rPr>
          <w:lang w:val="ru-RU"/>
        </w:rPr>
      </w:pPr>
    </w:p>
    <w:p w14:paraId="48E72217" w14:textId="2228F53C" w:rsidR="00C97956" w:rsidRPr="00F27E3F" w:rsidRDefault="00F27E3F" w:rsidP="005D4744">
      <w:pPr>
        <w:pStyle w:val="af0"/>
        <w:rPr>
          <w:rStyle w:val="a9"/>
          <w:sz w:val="24"/>
          <w:lang w:val="ru-RU"/>
        </w:rPr>
      </w:pPr>
      <w:r>
        <w:rPr>
          <w:sz w:val="24"/>
          <w:lang w:val="ru-RU"/>
        </w:rPr>
        <w:t>Собрание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6730"/>
      </w:tblGrid>
      <w:tr w:rsidR="00F27E3F" w14:paraId="48E72221" w14:textId="77777777" w:rsidTr="00F2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1D" w14:textId="3E2CEE96" w:rsidR="00F27E3F" w:rsidRPr="002C730B" w:rsidRDefault="00F27E3F" w:rsidP="00C97956">
            <w:r w:rsidRPr="002C730B">
              <w:rPr>
                <w:lang w:val="ru-RU"/>
              </w:rPr>
              <w:t>Дата</w:t>
            </w:r>
          </w:p>
        </w:tc>
        <w:tc>
          <w:tcPr>
            <w:tcW w:w="6730" w:type="dxa"/>
          </w:tcPr>
          <w:p w14:paraId="48E7221E" w14:textId="20D33289" w:rsidR="00F27E3F" w:rsidRPr="00F27E3F" w:rsidRDefault="00F27E3F" w:rsidP="00C979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lang w:val="ru-RU"/>
              </w:rPr>
              <w:t>28.09.2013</w:t>
            </w:r>
          </w:p>
        </w:tc>
      </w:tr>
      <w:tr w:rsidR="00F27E3F" w14:paraId="48E72226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2" w14:textId="4B3AB4DC" w:rsidR="00F27E3F" w:rsidRPr="002C730B" w:rsidRDefault="00F27E3F" w:rsidP="00C97956">
            <w:r w:rsidRPr="002C730B">
              <w:rPr>
                <w:lang w:val="ru-RU"/>
              </w:rPr>
              <w:t>Время</w:t>
            </w:r>
          </w:p>
        </w:tc>
        <w:tc>
          <w:tcPr>
            <w:tcW w:w="6730" w:type="dxa"/>
          </w:tcPr>
          <w:p w14:paraId="48E72223" w14:textId="62AC7285" w:rsidR="00F27E3F" w:rsidRPr="00C97956" w:rsidRDefault="00F27E3F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13:20 – 14:20</w:t>
            </w:r>
          </w:p>
        </w:tc>
      </w:tr>
      <w:tr w:rsidR="00F27E3F" w14:paraId="48E7222B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7" w14:textId="747680CD" w:rsidR="00F27E3F" w:rsidRPr="002C730B" w:rsidRDefault="00F27E3F" w:rsidP="00C97956">
            <w:r w:rsidRPr="002C730B">
              <w:rPr>
                <w:lang w:val="ru-RU"/>
              </w:rPr>
              <w:t>Место</w:t>
            </w:r>
          </w:p>
        </w:tc>
        <w:tc>
          <w:tcPr>
            <w:tcW w:w="6730" w:type="dxa"/>
          </w:tcPr>
          <w:p w14:paraId="48E72228" w14:textId="490B916C" w:rsidR="00F27E3F" w:rsidRPr="00C97956" w:rsidRDefault="00F27E3F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Аудитория 350, Октябрьская,27</w:t>
            </w:r>
          </w:p>
        </w:tc>
      </w:tr>
      <w:tr w:rsidR="00F27E3F" w:rsidRPr="00F27E3F" w14:paraId="48E72230" w14:textId="77777777" w:rsidTr="00F2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2C" w14:textId="0D8E97FB" w:rsidR="00F27E3F" w:rsidRPr="002C730B" w:rsidRDefault="00F27E3F" w:rsidP="00C97956">
            <w:r w:rsidRPr="002C730B">
              <w:rPr>
                <w:lang w:val="ru-RU"/>
              </w:rPr>
              <w:t>Темы рассуждения</w:t>
            </w:r>
          </w:p>
        </w:tc>
        <w:tc>
          <w:tcPr>
            <w:tcW w:w="6730" w:type="dxa"/>
          </w:tcPr>
          <w:p w14:paraId="1A42C17F" w14:textId="77777777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Помощь в установке виртуальной машины тем, у кого ее нет</w:t>
            </w:r>
          </w:p>
          <w:p w14:paraId="0E05F490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Краткий экскурс в команды гитхаба и линукса</w:t>
            </w:r>
          </w:p>
          <w:p w14:paraId="0412D25D" w14:textId="77777777" w:rsid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Распределение обязанностей в разработке плана</w:t>
            </w:r>
          </w:p>
          <w:p w14:paraId="48E7222D" w14:textId="2FBB1E83" w:rsidR="00F27E3F" w:rsidRPr="00F27E3F" w:rsidRDefault="00F27E3F" w:rsidP="00F27E3F">
            <w:pPr>
              <w:pStyle w:val="af4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Определение средства общения</w:t>
            </w:r>
          </w:p>
        </w:tc>
      </w:tr>
      <w:tr w:rsidR="00F27E3F" w:rsidRPr="00BF6E0F" w14:paraId="48E72235" w14:textId="77777777" w:rsidTr="00F2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E72231" w14:textId="38476420" w:rsidR="00F27E3F" w:rsidRPr="002C730B" w:rsidRDefault="00F27E3F" w:rsidP="00C97956">
            <w:r w:rsidRPr="002C730B">
              <w:rPr>
                <w:lang w:val="ru-RU"/>
              </w:rPr>
              <w:t>Результаты</w:t>
            </w:r>
          </w:p>
        </w:tc>
        <w:tc>
          <w:tcPr>
            <w:tcW w:w="6730" w:type="dxa"/>
          </w:tcPr>
          <w:p w14:paraId="49BCF19C" w14:textId="77777777" w:rsidR="00F27E3F" w:rsidRP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Виртуальная машина установлена у каждого члена группы, участвующем в разработке ПО</w:t>
            </w:r>
          </w:p>
          <w:p w14:paraId="1C526521" w14:textId="77777777" w:rsidR="00F27E3F" w:rsidRDefault="00F27E3F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Члены группы успешно усвоили команды линукса и гитхаба</w:t>
            </w:r>
          </w:p>
          <w:p w14:paraId="48E72232" w14:textId="78B3585E" w:rsidR="00F27E3F" w:rsidRPr="00F27E3F" w:rsidRDefault="002C730B" w:rsidP="00F27E3F">
            <w:pPr>
              <w:pStyle w:val="af4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результате обсуждений принято использовать </w:t>
            </w:r>
            <w:r>
              <w:t>Skype</w:t>
            </w:r>
            <w:r w:rsidRPr="002C73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в качестве официального средства общения</w:t>
            </w:r>
          </w:p>
        </w:tc>
      </w:tr>
    </w:tbl>
    <w:p w14:paraId="48E72254" w14:textId="20E2A5CC" w:rsidR="00E03FDC" w:rsidRPr="00480697" w:rsidRDefault="00E03FDC" w:rsidP="00F27E3F">
      <w:pPr>
        <w:spacing w:before="240"/>
        <w:rPr>
          <w:color w:val="0D0D0D" w:themeColor="text1" w:themeTint="F2"/>
          <w:lang w:val="ru-RU"/>
        </w:rPr>
      </w:pPr>
    </w:p>
    <w:sectPr w:rsidR="00E03FDC" w:rsidRPr="00480697" w:rsidSect="00480697">
      <w:headerReference w:type="default" r:id="rId10"/>
      <w:footerReference w:type="default" r:id="rId11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8D729" w14:textId="77777777" w:rsidR="00F072DA" w:rsidRDefault="00F072DA" w:rsidP="007732EC">
      <w:pPr>
        <w:spacing w:after="0" w:line="240" w:lineRule="auto"/>
      </w:pPr>
      <w:r>
        <w:separator/>
      </w:r>
    </w:p>
  </w:endnote>
  <w:endnote w:type="continuationSeparator" w:id="0">
    <w:p w14:paraId="5560734D" w14:textId="77777777" w:rsidR="00F072DA" w:rsidRDefault="00F072DA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2" w14:textId="77777777"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48E72263" wp14:editId="48E72264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C88C7" w14:textId="77777777" w:rsidR="00F072DA" w:rsidRDefault="00F072DA" w:rsidP="007732EC">
      <w:pPr>
        <w:spacing w:after="0" w:line="240" w:lineRule="auto"/>
      </w:pPr>
      <w:r>
        <w:separator/>
      </w:r>
    </w:p>
  </w:footnote>
  <w:footnote w:type="continuationSeparator" w:id="0">
    <w:p w14:paraId="076AE9A1" w14:textId="77777777" w:rsidR="00F072DA" w:rsidRDefault="00F072DA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72261" w14:textId="77777777"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43E8"/>
    <w:multiLevelType w:val="hybridMultilevel"/>
    <w:tmpl w:val="40F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5953475"/>
    <w:multiLevelType w:val="hybridMultilevel"/>
    <w:tmpl w:val="F8F6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2409E"/>
    <w:rsid w:val="001B08AF"/>
    <w:rsid w:val="002C730B"/>
    <w:rsid w:val="0037498D"/>
    <w:rsid w:val="003C1E12"/>
    <w:rsid w:val="003D1CCD"/>
    <w:rsid w:val="004071EC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92460A"/>
    <w:rsid w:val="00935487"/>
    <w:rsid w:val="00960645"/>
    <w:rsid w:val="00A164DB"/>
    <w:rsid w:val="00A837B2"/>
    <w:rsid w:val="00B10B41"/>
    <w:rsid w:val="00BF6E0F"/>
    <w:rsid w:val="00BF77F0"/>
    <w:rsid w:val="00C97956"/>
    <w:rsid w:val="00CE4FBB"/>
    <w:rsid w:val="00D40723"/>
    <w:rsid w:val="00E03FDC"/>
    <w:rsid w:val="00EC4DF0"/>
    <w:rsid w:val="00F072DA"/>
    <w:rsid w:val="00F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721DE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B79BE-FFF2-4DE7-8417-AD14197A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собраний</dc:title>
  <dc:subject>Студент группы с8404:</dc:subject>
  <dc:creator>трикашный а.</dc:creator>
  <cp:keywords/>
  <cp:lastModifiedBy>Артём Трикашный</cp:lastModifiedBy>
  <cp:revision>5</cp:revision>
  <cp:lastPrinted>2013-09-26T15:24:00Z</cp:lastPrinted>
  <dcterms:created xsi:type="dcterms:W3CDTF">2013-10-03T04:03:00Z</dcterms:created>
  <dcterms:modified xsi:type="dcterms:W3CDTF">2013-10-03T05:49:00Z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