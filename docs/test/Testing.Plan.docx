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CB7A8B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4353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Тестирование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55436C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 (ы) группы с8404: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B24353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Сидоров К.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D32F0C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4353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Тестирование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55436C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 (ы) группы с8404: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B24353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Сидоров К.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234FBF" w:rsidRDefault="005D4744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430796" w:history="1">
            <w:r w:rsidR="00234FBF" w:rsidRPr="001020B2">
              <w:rPr>
                <w:rStyle w:val="afb"/>
                <w:noProof/>
                <w:lang w:val="ru-RU"/>
              </w:rPr>
              <w:t>История изменений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_Toc373430796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2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3430797" w:history="1">
            <w:r w:rsidR="00234FBF" w:rsidRPr="001020B2">
              <w:rPr>
                <w:rStyle w:val="afb"/>
                <w:noProof/>
                <w:lang w:val="ru-RU"/>
              </w:rPr>
              <w:t>1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Цель тестирования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_Toc373430797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3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3430798" w:history="1">
            <w:r w:rsidR="00234FBF" w:rsidRPr="001020B2">
              <w:rPr>
                <w:rStyle w:val="afb"/>
                <w:noProof/>
                <w:lang w:val="ru-RU"/>
              </w:rPr>
              <w:t>2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Глоссарий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_Toc373430798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3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3430799" w:history="1">
            <w:r w:rsidR="00234FBF" w:rsidRPr="001020B2">
              <w:rPr>
                <w:rStyle w:val="afb"/>
                <w:noProof/>
                <w:lang w:val="ru-RU"/>
              </w:rPr>
              <w:t>3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Виды проводимых тестов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_Toc373430799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3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30800" w:history="1">
            <w:r w:rsidR="00234FBF" w:rsidRPr="001020B2">
              <w:rPr>
                <w:rStyle w:val="afb"/>
                <w:noProof/>
                <w:lang w:val="ru-RU"/>
              </w:rPr>
              <w:t>3.1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Модульное тестирование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_Toc373430800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3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30801" w:history="1">
            <w:r w:rsidR="00234FBF" w:rsidRPr="001020B2">
              <w:rPr>
                <w:rStyle w:val="afb"/>
                <w:noProof/>
                <w:lang w:val="ru-RU"/>
              </w:rPr>
              <w:t>3.2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Интеграционное тестирование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_Toc373430801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4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3430802" w:history="1">
            <w:r w:rsidR="00234FBF" w:rsidRPr="001020B2">
              <w:rPr>
                <w:rStyle w:val="afb"/>
                <w:noProof/>
                <w:lang w:val="ru-RU"/>
              </w:rPr>
              <w:t>3.3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Системное тестирование  (Альфа-тестирование)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_Toc373430802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4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30803" w:history="1">
            <w:r w:rsidR="00234FBF" w:rsidRPr="001020B2">
              <w:rPr>
                <w:rStyle w:val="afb"/>
                <w:noProof/>
                <w:lang w:val="ru-RU"/>
              </w:rPr>
              <w:t>3.3.1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Функциональное тестирование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_Toc373430803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4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30804" w:history="1">
            <w:r w:rsidR="00234FBF" w:rsidRPr="001020B2">
              <w:rPr>
                <w:rStyle w:val="afb"/>
                <w:noProof/>
                <w:lang w:val="ru-RU"/>
              </w:rPr>
              <w:t>3.3.2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Тестирование производительности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_Toc373430804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4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30805" w:history="1">
            <w:r w:rsidR="00234FBF" w:rsidRPr="001020B2">
              <w:rPr>
                <w:rStyle w:val="afb"/>
                <w:noProof/>
                <w:lang w:val="ru-RU"/>
              </w:rPr>
              <w:t>3.3.3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Юзабилити – тестирование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_Toc373430805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4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30806" w:history="1">
            <w:r w:rsidR="00234FBF" w:rsidRPr="001020B2">
              <w:rPr>
                <w:rStyle w:val="afb"/>
                <w:noProof/>
                <w:lang w:val="ru-RU"/>
              </w:rPr>
              <w:t>3.3.4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Тестирование совместимости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_Toc373430806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4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234FBF" w:rsidRDefault="00CB7A8B">
          <w:pPr>
            <w:pStyle w:val="31"/>
            <w:tabs>
              <w:tab w:val="left" w:pos="1320"/>
              <w:tab w:val="right" w:leader="dot" w:pos="9350"/>
            </w:tabs>
            <w:rPr>
              <w:noProof/>
              <w:lang w:val="ru-RU" w:eastAsia="ru-RU"/>
            </w:rPr>
          </w:pPr>
          <w:hyperlink w:anchor="_Toc373430807" w:history="1">
            <w:r w:rsidR="00234FBF" w:rsidRPr="001020B2">
              <w:rPr>
                <w:rStyle w:val="afb"/>
                <w:noProof/>
                <w:lang w:val="ru-RU"/>
              </w:rPr>
              <w:t>3.3.5</w:t>
            </w:r>
            <w:r w:rsidR="00234FBF">
              <w:rPr>
                <w:noProof/>
                <w:lang w:val="ru-RU" w:eastAsia="ru-RU"/>
              </w:rPr>
              <w:tab/>
            </w:r>
            <w:r w:rsidR="00234FBF" w:rsidRPr="001020B2">
              <w:rPr>
                <w:rStyle w:val="afb"/>
                <w:noProof/>
                <w:lang w:val="ru-RU"/>
              </w:rPr>
              <w:t>Заголовок третьего уровня</w:t>
            </w:r>
            <w:r w:rsidR="00234FBF">
              <w:rPr>
                <w:noProof/>
                <w:webHidden/>
              </w:rPr>
              <w:tab/>
            </w:r>
            <w:r w:rsidR="00234FBF">
              <w:rPr>
                <w:noProof/>
                <w:webHidden/>
              </w:rPr>
              <w:fldChar w:fldCharType="begin"/>
            </w:r>
            <w:r w:rsidR="00234FBF">
              <w:rPr>
                <w:noProof/>
                <w:webHidden/>
              </w:rPr>
              <w:instrText xml:space="preserve"> PAGEREF _Toc373430807 \h </w:instrText>
            </w:r>
            <w:r w:rsidR="00234FBF">
              <w:rPr>
                <w:noProof/>
                <w:webHidden/>
              </w:rPr>
            </w:r>
            <w:r w:rsidR="00234FBF">
              <w:rPr>
                <w:noProof/>
                <w:webHidden/>
              </w:rPr>
              <w:fldChar w:fldCharType="separate"/>
            </w:r>
            <w:r w:rsidR="00234FBF">
              <w:rPr>
                <w:noProof/>
                <w:webHidden/>
              </w:rPr>
              <w:t>5</w:t>
            </w:r>
            <w:r w:rsidR="00234FBF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3430796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PlainTable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5D4744" w:rsidRPr="00141547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234FBF" w:rsidRDefault="00234FBF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Сидоров Кирилл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261A3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  <w:r w:rsidR="00261A34" w:rsidRPr="00261A34">
              <w:rPr>
                <w:lang w:val="ru-RU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D4744" w:rsidRPr="00141547" w:rsidTr="00234FB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261A34" w:rsidRDefault="00261A34" w:rsidP="009E65A5">
            <w:pPr>
              <w:jc w:val="left"/>
              <w:rPr>
                <w:b w:val="0"/>
              </w:rPr>
            </w:pPr>
            <w:r>
              <w:rPr>
                <w:b w:val="0"/>
                <w:lang w:val="ru-RU"/>
              </w:rPr>
              <w:t>0</w:t>
            </w:r>
            <w:r>
              <w:rPr>
                <w:b w:val="0"/>
              </w:rPr>
              <w:t>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Default="00261A34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Сидоров Кирилл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Default="00261A34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структуры документа и изменение плана тестирования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Default="005D4744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D4744" w:rsidRPr="00141547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261A34" w:rsidRDefault="005D4744" w:rsidP="009E65A5">
            <w:pPr>
              <w:jc w:val="left"/>
              <w:rPr>
                <w:b w:val="0"/>
                <w:lang w:val="ru-RU"/>
              </w:rPr>
            </w:pP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A837B2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D4744" w:rsidRPr="00261A3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CE4FBB" w:rsidRPr="00141547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261A34" w:rsidRDefault="00CE4FBB" w:rsidP="009E65A5">
            <w:pPr>
              <w:jc w:val="left"/>
              <w:rPr>
                <w:b w:val="0"/>
                <w:lang w:val="ru-RU"/>
              </w:rPr>
            </w:pP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CE4FBB" w:rsidRDefault="00CE4FBB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CE4FBB" w:rsidRDefault="00CE4FBB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4FBB" w:rsidRPr="00261A34" w:rsidRDefault="00CE4FBB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B24353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1" w:name="_Toc373430797"/>
      <w:r>
        <w:rPr>
          <w:lang w:val="ru-RU"/>
        </w:rPr>
        <w:lastRenderedPageBreak/>
        <w:t>Цель тестирования</w:t>
      </w:r>
      <w:bookmarkEnd w:id="1"/>
    </w:p>
    <w:p w:rsidR="000E753B" w:rsidRDefault="00B24353" w:rsidP="00B24353">
      <w:pPr>
        <w:rPr>
          <w:lang w:val="ru-RU"/>
        </w:rPr>
      </w:pPr>
      <w:r>
        <w:rPr>
          <w:lang w:val="ru-RU"/>
        </w:rPr>
        <w:t>Цель документа «Тестирование» - скоординировать действия участников проекта с целью контроля качества выполненной работы. Документ предназначен руководству проекта для согласования планов. Так же документ предназначен группе тестирования для ознакомления с поставленными целями, их анализа и разбиение задач на подзадачи</w:t>
      </w:r>
    </w:p>
    <w:p w:rsidR="00B24353" w:rsidRDefault="00B24353" w:rsidP="000E753B">
      <w:pPr>
        <w:pStyle w:val="1"/>
        <w:rPr>
          <w:lang w:val="ru-RU"/>
        </w:rPr>
      </w:pPr>
      <w:r>
        <w:rPr>
          <w:lang w:val="ru-RU"/>
        </w:rPr>
        <w:t xml:space="preserve"> </w:t>
      </w:r>
      <w:bookmarkStart w:id="2" w:name="_Toc373430798"/>
      <w:r w:rsidR="000E753B">
        <w:rPr>
          <w:lang w:val="ru-RU"/>
        </w:rPr>
        <w:t>Глоссарий</w:t>
      </w:r>
      <w:bookmarkEnd w:id="2"/>
      <w:r w:rsidR="000E753B">
        <w:rPr>
          <w:lang w:val="ru-RU"/>
        </w:rPr>
        <w:t xml:space="preserve"> </w:t>
      </w:r>
    </w:p>
    <w:p w:rsidR="000E753B" w:rsidRDefault="000E753B" w:rsidP="000E753B">
      <w:pPr>
        <w:rPr>
          <w:lang w:val="ru-RU"/>
        </w:rPr>
      </w:pPr>
      <w:r>
        <w:rPr>
          <w:b/>
          <w:lang w:val="ru-RU"/>
        </w:rPr>
        <w:t>Дефект</w:t>
      </w:r>
      <w:r>
        <w:rPr>
          <w:b/>
        </w:rPr>
        <w:t> </w:t>
      </w:r>
      <w:r>
        <w:rPr>
          <w:lang w:val="ru-RU"/>
        </w:rPr>
        <w:t xml:space="preserve">– поведение программы, затрудняющее или делающее невозможным достижение целей пользователя. Подразумевает возможность исправления. При невозможности исправления переходит в разряд «ограничения технологии». </w:t>
      </w:r>
    </w:p>
    <w:p w:rsidR="000E753B" w:rsidRDefault="000E753B" w:rsidP="000E753B">
      <w:pPr>
        <w:rPr>
          <w:lang w:val="ru-RU"/>
        </w:rPr>
      </w:pPr>
      <w:r>
        <w:t>D</w:t>
      </w:r>
      <w:r w:rsidR="00234FBF">
        <w:t>F</w:t>
      </w:r>
      <w:r>
        <w:rPr>
          <w:lang w:val="ru-RU"/>
        </w:rPr>
        <w:t>_1 – идентификатор конкретного дефекта.</w:t>
      </w:r>
    </w:p>
    <w:p w:rsidR="000E753B" w:rsidRDefault="000E753B" w:rsidP="000E753B">
      <w:pPr>
        <w:rPr>
          <w:lang w:val="ru-RU"/>
        </w:rPr>
      </w:pPr>
      <w:r>
        <w:rPr>
          <w:b/>
          <w:lang w:val="ru-RU"/>
        </w:rPr>
        <w:t>Описание дефекта</w:t>
      </w:r>
      <w:r>
        <w:rPr>
          <w:lang w:val="ru-RU"/>
        </w:rPr>
        <w:t xml:space="preserve"> – формализованное описание и набор шагов, которые могут продемонстрировать данный дефект. Дефект существует вне зависимости от того описали его или нет и от того нашли его или нет.</w:t>
      </w:r>
    </w:p>
    <w:p w:rsidR="000E753B" w:rsidRDefault="000E753B" w:rsidP="000E753B">
      <w:pPr>
        <w:rPr>
          <w:lang w:val="ru-RU"/>
        </w:rPr>
      </w:pPr>
      <w:r>
        <w:rPr>
          <w:b/>
          <w:lang w:val="ru-RU"/>
        </w:rPr>
        <w:t xml:space="preserve">Ограничения технологии </w:t>
      </w:r>
      <w:r>
        <w:rPr>
          <w:lang w:val="ru-RU"/>
        </w:rPr>
        <w:t>– набор дефектов, невозможных исправить силами разработчиков системы.</w:t>
      </w:r>
    </w:p>
    <w:p w:rsidR="000E753B" w:rsidRDefault="000E753B" w:rsidP="000E753B">
      <w:pPr>
        <w:rPr>
          <w:lang w:val="ru-RU"/>
        </w:rPr>
      </w:pPr>
      <w:r>
        <w:rPr>
          <w:b/>
          <w:lang w:val="ru-RU"/>
        </w:rPr>
        <w:t>Тестирование</w:t>
      </w:r>
      <w:r>
        <w:t> </w:t>
      </w:r>
      <w:r>
        <w:rPr>
          <w:lang w:val="ru-RU"/>
        </w:rPr>
        <w:t xml:space="preserve">– процессная деятельность, состоящая в поиске дефектов путем прогона программы и/или ее частей. </w:t>
      </w:r>
    </w:p>
    <w:p w:rsidR="000E753B" w:rsidRPr="000E753B" w:rsidRDefault="000E753B" w:rsidP="000E753B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b/>
          <w:lang w:val="ru-RU"/>
        </w:rPr>
        <w:t>Тестирование методом «черного ящика»</w:t>
      </w:r>
      <w:r>
        <w:rPr>
          <w:lang w:val="ru-RU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тестируемого объекта.</w:t>
      </w:r>
      <w: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0E753B" w:rsidRPr="000E753B" w:rsidRDefault="000E753B" w:rsidP="000E753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b/>
          <w:lang w:val="ru-RU"/>
        </w:rPr>
        <w:t xml:space="preserve">Тестирование методом «белого ящика»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тестирование кода на предмет логики работы программы и корректности её работы с точки зрения компилятора того языка, на котором она реализовывалась.</w:t>
      </w:r>
    </w:p>
    <w:p w:rsidR="000E753B" w:rsidRDefault="000E753B" w:rsidP="000E753B">
      <w:pPr>
        <w:spacing w:after="200" w:line="276" w:lineRule="auto"/>
        <w:rPr>
          <w:color w:val="000000"/>
          <w:shd w:val="clear" w:color="auto" w:fill="FFFFFF"/>
          <w:lang w:val="ru-RU"/>
        </w:rPr>
      </w:pPr>
      <w:r>
        <w:rPr>
          <w:b/>
          <w:lang w:val="ru-RU"/>
        </w:rPr>
        <w:t xml:space="preserve">Тестовая ситуация </w:t>
      </w:r>
      <w:r>
        <w:rPr>
          <w:lang w:val="ru-RU"/>
        </w:rPr>
        <w:t xml:space="preserve">- </w:t>
      </w:r>
      <w:r>
        <w:rPr>
          <w:color w:val="000000"/>
          <w:shd w:val="clear" w:color="auto" w:fill="FFFFFF"/>
          <w:lang w:val="ru-RU"/>
        </w:rPr>
        <w:t xml:space="preserve">описание тестового случая (набор входных данных и ожидаемый результат). </w:t>
      </w:r>
    </w:p>
    <w:p w:rsidR="000E753B" w:rsidRPr="000E753B" w:rsidRDefault="000E753B" w:rsidP="000E753B">
      <w:pPr>
        <w:rPr>
          <w:lang w:val="ru-RU"/>
        </w:rPr>
      </w:pPr>
    </w:p>
    <w:p w:rsidR="000E753B" w:rsidRPr="000E753B" w:rsidRDefault="000E753B" w:rsidP="000E753B">
      <w:pPr>
        <w:pStyle w:val="1"/>
        <w:rPr>
          <w:lang w:val="ru-RU"/>
        </w:rPr>
      </w:pPr>
      <w:bookmarkStart w:id="3" w:name="_Toc373430799"/>
      <w:r>
        <w:rPr>
          <w:lang w:val="ru-RU"/>
        </w:rPr>
        <w:t>Виды проводимых тестов</w:t>
      </w:r>
      <w:bookmarkEnd w:id="3"/>
    </w:p>
    <w:p w:rsidR="00A837B2" w:rsidRDefault="000E753B" w:rsidP="00A837B2">
      <w:pPr>
        <w:pStyle w:val="2"/>
        <w:rPr>
          <w:lang w:val="ru-RU"/>
        </w:rPr>
      </w:pPr>
      <w:bookmarkStart w:id="4" w:name="_Toc373430800"/>
      <w:r>
        <w:rPr>
          <w:lang w:val="ru-RU"/>
        </w:rPr>
        <w:t>Модульное тестирование</w:t>
      </w:r>
      <w:bookmarkEnd w:id="4"/>
    </w:p>
    <w:p w:rsidR="000E753B" w:rsidRDefault="000E753B" w:rsidP="000E753B">
      <w:pPr>
        <w:rPr>
          <w:lang w:val="ru-RU"/>
        </w:rPr>
      </w:pPr>
      <w:r>
        <w:rPr>
          <w:lang w:val="ru-RU"/>
        </w:rPr>
        <w:t xml:space="preserve">Тестирование программы на уровне отдельно взятых модулей, функций или классов. 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Модульное тестирование проводится по принципу «белого ящика» и «черного ящика».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Модульным тестированием занимается группа кодеров.</w:t>
      </w:r>
    </w:p>
    <w:p w:rsidR="000E753B" w:rsidRDefault="000E753B" w:rsidP="000E753B">
      <w:pPr>
        <w:rPr>
          <w:lang w:val="ru-RU"/>
        </w:rPr>
      </w:pPr>
      <w:r>
        <w:lastRenderedPageBreak/>
        <w:t>TM</w:t>
      </w:r>
      <w:r>
        <w:rPr>
          <w:lang w:val="ru-RU"/>
        </w:rPr>
        <w:t xml:space="preserve">_1 – идентификатор конкретного модульного теста. </w:t>
      </w:r>
    </w:p>
    <w:p w:rsidR="000E753B" w:rsidRPr="000E753B" w:rsidRDefault="000E753B" w:rsidP="000E753B">
      <w:pPr>
        <w:pStyle w:val="2"/>
        <w:rPr>
          <w:lang w:val="ru-RU"/>
        </w:rPr>
      </w:pPr>
      <w:bookmarkStart w:id="5" w:name="_Toc373430801"/>
      <w:r>
        <w:rPr>
          <w:lang w:val="ru-RU"/>
        </w:rPr>
        <w:t>Интеграционное тестирование</w:t>
      </w:r>
      <w:bookmarkEnd w:id="5"/>
    </w:p>
    <w:p w:rsidR="000E753B" w:rsidRDefault="000E753B" w:rsidP="000E753B">
      <w:pPr>
        <w:rPr>
          <w:lang w:val="ru-RU"/>
        </w:rPr>
      </w:pPr>
      <w:r>
        <w:rPr>
          <w:lang w:val="ru-RU"/>
        </w:rPr>
        <w:t>Отдельные программные модули объединяются и тестируются в группе.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Интеграционное тестирование проводится по принципу «белого ящика».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Модульным тестированием занимается группа интеграторов.</w:t>
      </w:r>
    </w:p>
    <w:p w:rsidR="000E753B" w:rsidRDefault="000E753B" w:rsidP="000E753B">
      <w:pPr>
        <w:rPr>
          <w:lang w:val="ru-RU"/>
        </w:rPr>
      </w:pPr>
      <w:r>
        <w:t>TI</w:t>
      </w:r>
      <w:r>
        <w:rPr>
          <w:lang w:val="ru-RU"/>
        </w:rPr>
        <w:t xml:space="preserve">_1 – идентификатор конкретного интеграционного теста. </w:t>
      </w:r>
    </w:p>
    <w:p w:rsidR="000E753B" w:rsidRDefault="000E753B" w:rsidP="000E753B">
      <w:pPr>
        <w:pStyle w:val="2"/>
        <w:rPr>
          <w:lang w:val="ru-RU"/>
        </w:rPr>
      </w:pPr>
      <w:bookmarkStart w:id="6" w:name="_Toc373430802"/>
      <w:r>
        <w:rPr>
          <w:lang w:val="ru-RU"/>
        </w:rPr>
        <w:t>Системное тестирование  (Альфа-тестирование)</w:t>
      </w:r>
      <w:bookmarkEnd w:id="6"/>
    </w:p>
    <w:p w:rsidR="000E753B" w:rsidRDefault="000E753B" w:rsidP="000E753B">
      <w:pPr>
        <w:rPr>
          <w:lang w:val="ru-RU"/>
        </w:rPr>
      </w:pPr>
      <w:r>
        <w:rPr>
          <w:lang w:val="ru-RU"/>
        </w:rPr>
        <w:t xml:space="preserve">Тестирование полностью интегрированной системы, с целью проверки соответствия системы исходным требованиям. 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Системное тестирование проводится по принципу «черного ящика».</w:t>
      </w:r>
    </w:p>
    <w:p w:rsidR="000E753B" w:rsidRDefault="000E753B" w:rsidP="000E753B">
      <w:pPr>
        <w:rPr>
          <w:lang w:val="ru-RU"/>
        </w:rPr>
      </w:pPr>
      <w:r>
        <w:rPr>
          <w:lang w:val="ru-RU"/>
        </w:rPr>
        <w:t>Системным тестированием занимается группа тестирования.</w:t>
      </w:r>
    </w:p>
    <w:p w:rsidR="000E753B" w:rsidRDefault="000E753B" w:rsidP="000E753B">
      <w:pPr>
        <w:rPr>
          <w:lang w:val="ru-RU"/>
        </w:rPr>
      </w:pPr>
      <w:r>
        <w:t xml:space="preserve">TS_ - </w:t>
      </w:r>
      <w:r>
        <w:rPr>
          <w:lang w:val="ru-RU"/>
        </w:rPr>
        <w:t>идентификатор системного теста.</w:t>
      </w:r>
    </w:p>
    <w:p w:rsidR="000E753B" w:rsidRDefault="000E753B" w:rsidP="000E753B">
      <w:pPr>
        <w:pStyle w:val="3"/>
        <w:rPr>
          <w:lang w:val="ru-RU"/>
        </w:rPr>
      </w:pPr>
      <w:bookmarkStart w:id="7" w:name="_Toc373430803"/>
      <w:r>
        <w:rPr>
          <w:lang w:val="ru-RU"/>
        </w:rPr>
        <w:t>Функциональное тестирование</w:t>
      </w:r>
      <w:bookmarkEnd w:id="7"/>
    </w:p>
    <w:p w:rsidR="000E753B" w:rsidRDefault="000E753B" w:rsidP="000E753B">
      <w:pPr>
        <w:rPr>
          <w:lang w:val="ru-RU"/>
        </w:rPr>
      </w:pPr>
      <w:r>
        <w:rPr>
          <w:lang w:val="ru-RU"/>
        </w:rPr>
        <w:t>Тестирование системы</w:t>
      </w:r>
      <w:r>
        <w:t> </w:t>
      </w:r>
      <w:r>
        <w:rPr>
          <w:lang w:val="ru-RU"/>
        </w:rPr>
        <w:t>в целях проверки реализуемости функциональных</w:t>
      </w:r>
      <w:r>
        <w:t> </w:t>
      </w:r>
      <w:r>
        <w:rPr>
          <w:lang w:val="ru-RU"/>
        </w:rPr>
        <w:t>требований, то есть способности системы в определённых условиях решать задачи, нужные пользователям.</w:t>
      </w:r>
    </w:p>
    <w:p w:rsidR="000E753B" w:rsidRDefault="000E753B" w:rsidP="000E753B">
      <w:pPr>
        <w:rPr>
          <w:lang w:val="ru-RU"/>
        </w:rPr>
      </w:pPr>
      <w:r>
        <w:t>TS</w:t>
      </w:r>
      <w:r>
        <w:rPr>
          <w:lang w:val="ru-RU"/>
        </w:rPr>
        <w:t>_</w:t>
      </w:r>
      <w:r>
        <w:t>F</w:t>
      </w:r>
      <w:r>
        <w:rPr>
          <w:lang w:val="ru-RU"/>
        </w:rPr>
        <w:t>_1 – идентификатор конкретного функционального теста.</w:t>
      </w:r>
    </w:p>
    <w:p w:rsidR="000E753B" w:rsidRDefault="000E753B" w:rsidP="000E753B">
      <w:pPr>
        <w:pStyle w:val="3"/>
        <w:rPr>
          <w:lang w:val="ru-RU"/>
        </w:rPr>
      </w:pPr>
      <w:bookmarkStart w:id="8" w:name="_Toc373430804"/>
      <w:r>
        <w:rPr>
          <w:lang w:val="ru-RU"/>
        </w:rPr>
        <w:t>Тестирование производительности</w:t>
      </w:r>
      <w:bookmarkEnd w:id="8"/>
    </w:p>
    <w:p w:rsidR="000E753B" w:rsidRDefault="000E753B" w:rsidP="000E753B">
      <w:pPr>
        <w:rPr>
          <w:lang w:val="ru-RU"/>
        </w:rPr>
      </w:pPr>
      <w:r>
        <w:rPr>
          <w:lang w:val="ru-RU"/>
        </w:rPr>
        <w:t>Тестирование системы, которое проводится с целью определения, как быстро работает система или её часть под определённой нагрузкой.</w:t>
      </w:r>
    </w:p>
    <w:p w:rsidR="000E753B" w:rsidRDefault="000E753B" w:rsidP="000E753B">
      <w:pPr>
        <w:rPr>
          <w:lang w:val="ru-RU"/>
        </w:rPr>
      </w:pPr>
      <w:r>
        <w:t>TS</w:t>
      </w:r>
      <w:r>
        <w:rPr>
          <w:lang w:val="ru-RU"/>
        </w:rPr>
        <w:t>_</w:t>
      </w:r>
      <w:r>
        <w:t>P</w:t>
      </w:r>
      <w:r>
        <w:rPr>
          <w:lang w:val="ru-RU"/>
        </w:rPr>
        <w:t>_1 – идентификатор конкретного теста производительности.</w:t>
      </w:r>
    </w:p>
    <w:p w:rsidR="000E753B" w:rsidRDefault="000E753B" w:rsidP="000E753B">
      <w:pPr>
        <w:pStyle w:val="3"/>
        <w:rPr>
          <w:lang w:val="ru-RU"/>
        </w:rPr>
      </w:pPr>
      <w:bookmarkStart w:id="9" w:name="_Toc373430805"/>
      <w:r>
        <w:rPr>
          <w:lang w:val="ru-RU"/>
        </w:rPr>
        <w:t>Юзабилити – тестирование</w:t>
      </w:r>
      <w:bookmarkEnd w:id="9"/>
    </w:p>
    <w:p w:rsidR="000E753B" w:rsidRDefault="000E753B" w:rsidP="000E753B">
      <w:pPr>
        <w:rPr>
          <w:lang w:val="ru-RU"/>
        </w:rPr>
      </w:pPr>
      <w:r>
        <w:rPr>
          <w:lang w:val="ru-RU"/>
        </w:rPr>
        <w:t>Тестирование системы, для определения, удобен ли некоторый искусственный объект (такой как</w:t>
      </w:r>
      <w:r>
        <w:t> </w:t>
      </w:r>
      <w:r>
        <w:rPr>
          <w:lang w:val="ru-RU"/>
        </w:rPr>
        <w:t>веб страница или пользовательский интерфейс) для его предполагаемого применения.</w:t>
      </w:r>
    </w:p>
    <w:p w:rsidR="000E753B" w:rsidRDefault="000E753B" w:rsidP="000E753B">
      <w:pPr>
        <w:rPr>
          <w:lang w:val="ru-RU"/>
        </w:rPr>
      </w:pPr>
      <w:r>
        <w:t>TS</w:t>
      </w:r>
      <w:r>
        <w:rPr>
          <w:lang w:val="ru-RU"/>
        </w:rPr>
        <w:t>_</w:t>
      </w:r>
      <w:r>
        <w:t>U</w:t>
      </w:r>
      <w:r>
        <w:rPr>
          <w:lang w:val="ru-RU"/>
        </w:rPr>
        <w:t>_1 – идентификатор конкретного юзабилити-теста.</w:t>
      </w:r>
    </w:p>
    <w:p w:rsidR="000E753B" w:rsidRDefault="000E753B" w:rsidP="000E753B">
      <w:pPr>
        <w:pStyle w:val="3"/>
        <w:rPr>
          <w:lang w:val="ru-RU"/>
        </w:rPr>
      </w:pPr>
      <w:bookmarkStart w:id="10" w:name="_Toc373430806"/>
      <w:r>
        <w:rPr>
          <w:lang w:val="ru-RU"/>
        </w:rPr>
        <w:t>Тестирование совместимости</w:t>
      </w:r>
      <w:bookmarkEnd w:id="10"/>
    </w:p>
    <w:p w:rsidR="000E753B" w:rsidRDefault="000E753B" w:rsidP="000E753B">
      <w:pPr>
        <w:rPr>
          <w:lang w:val="ru-RU"/>
        </w:rPr>
      </w:pPr>
      <w:r>
        <w:rPr>
          <w:lang w:val="ru-RU"/>
        </w:rPr>
        <w:t>Тестирование системы, для определения проверки корректной работы продукта в определенном окружении.</w:t>
      </w:r>
    </w:p>
    <w:p w:rsidR="000E753B" w:rsidRDefault="000E753B" w:rsidP="000E753B">
      <w:pPr>
        <w:rPr>
          <w:lang w:val="ru-RU"/>
        </w:rPr>
      </w:pPr>
      <w:r>
        <w:t>TS</w:t>
      </w:r>
      <w:r>
        <w:rPr>
          <w:lang w:val="ru-RU"/>
        </w:rPr>
        <w:t>_С_1 – идентификатор конкретного теста совместимости.</w:t>
      </w:r>
    </w:p>
    <w:p w:rsidR="000E753B" w:rsidRPr="000E753B" w:rsidRDefault="000E753B" w:rsidP="000E753B">
      <w:pPr>
        <w:rPr>
          <w:lang w:val="ru-RU"/>
        </w:rPr>
      </w:pPr>
    </w:p>
    <w:p w:rsidR="00C97956" w:rsidRDefault="00234FBF" w:rsidP="00234FBF">
      <w:pPr>
        <w:pStyle w:val="1"/>
        <w:rPr>
          <w:lang w:val="ru-RU"/>
        </w:rPr>
      </w:pPr>
      <w:r>
        <w:rPr>
          <w:lang w:val="ru-RU"/>
        </w:rPr>
        <w:lastRenderedPageBreak/>
        <w:t>Распределение ролей</w:t>
      </w:r>
    </w:p>
    <w:p w:rsidR="00C97956" w:rsidRPr="00234FBF" w:rsidRDefault="00234FBF" w:rsidP="005D4744">
      <w:pPr>
        <w:pStyle w:val="2"/>
        <w:rPr>
          <w:rStyle w:val="a9"/>
          <w:b/>
          <w:bCs/>
          <w:i w:val="0"/>
          <w:iCs w:val="0"/>
          <w:caps w:val="0"/>
          <w:lang w:val="ru-RU"/>
        </w:rPr>
      </w:pPr>
      <w:r>
        <w:rPr>
          <w:lang w:val="ru-RU"/>
        </w:rPr>
        <w:t>Распределение видов тестирования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81"/>
        <w:gridCol w:w="2338"/>
        <w:gridCol w:w="2338"/>
      </w:tblGrid>
      <w:tr w:rsidR="00C97956" w:rsidTr="00234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Pr="00234FBF" w:rsidRDefault="00234FBF" w:rsidP="00C97956">
            <w:pPr>
              <w:jc w:val="center"/>
            </w:pPr>
            <w:r>
              <w:t>ID</w:t>
            </w:r>
          </w:p>
        </w:tc>
        <w:tc>
          <w:tcPr>
            <w:tcW w:w="2381" w:type="dxa"/>
            <w:shd w:val="clear" w:color="auto" w:fill="CBCBCB" w:themeFill="text2" w:themeFillTint="40"/>
          </w:tcPr>
          <w:p w:rsidR="00C97956" w:rsidRPr="00234FBF" w:rsidRDefault="00234FBF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Вид тестирования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234FBF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Группа тестирования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234FBF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Ответственный</w:t>
            </w:r>
          </w:p>
        </w:tc>
      </w:tr>
      <w:tr w:rsidR="00234FBF" w:rsidTr="0023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T_1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Модульное</w:t>
            </w:r>
          </w:p>
        </w:tc>
        <w:tc>
          <w:tcPr>
            <w:tcW w:w="2338" w:type="dxa"/>
          </w:tcPr>
          <w:p w:rsidR="00234FBF" w:rsidRPr="00C97956" w:rsidRDefault="00234FB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Кодирование</w:t>
            </w:r>
          </w:p>
        </w:tc>
        <w:tc>
          <w:tcPr>
            <w:tcW w:w="2338" w:type="dxa"/>
          </w:tcPr>
          <w:p w:rsidR="00234FBF" w:rsidRPr="00C97956" w:rsidRDefault="00234FB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Лось Роман</w:t>
            </w:r>
          </w:p>
        </w:tc>
      </w:tr>
      <w:tr w:rsidR="00234FBF" w:rsidTr="00234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T_2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Интеграционное</w:t>
            </w:r>
          </w:p>
        </w:tc>
        <w:tc>
          <w:tcPr>
            <w:tcW w:w="2338" w:type="dxa"/>
          </w:tcPr>
          <w:p w:rsidR="00234FBF" w:rsidRPr="00234FBF" w:rsidRDefault="00234FBF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Интегратор</w:t>
            </w:r>
          </w:p>
        </w:tc>
        <w:tc>
          <w:tcPr>
            <w:tcW w:w="2338" w:type="dxa"/>
          </w:tcPr>
          <w:p w:rsidR="00234FBF" w:rsidRPr="00C97956" w:rsidRDefault="00234FBF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Авдеев Максим</w:t>
            </w:r>
          </w:p>
        </w:tc>
      </w:tr>
      <w:tr w:rsidR="00234FBF" w:rsidTr="0023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T_3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Функциональное</w:t>
            </w:r>
          </w:p>
        </w:tc>
        <w:tc>
          <w:tcPr>
            <w:tcW w:w="2338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Тестирование</w:t>
            </w:r>
          </w:p>
        </w:tc>
        <w:tc>
          <w:tcPr>
            <w:tcW w:w="2338" w:type="dxa"/>
          </w:tcPr>
          <w:p w:rsidR="00261A34" w:rsidRDefault="00261A34" w:rsidP="00261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Домбровский Антон</w:t>
            </w:r>
          </w:p>
          <w:p w:rsidR="00234FBF" w:rsidRPr="00C97956" w:rsidRDefault="00261A34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Марченко Данил</w:t>
            </w:r>
          </w:p>
        </w:tc>
      </w:tr>
      <w:tr w:rsidR="00234FBF" w:rsidTr="00234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T_4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Производительности</w:t>
            </w:r>
          </w:p>
        </w:tc>
        <w:tc>
          <w:tcPr>
            <w:tcW w:w="2338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Тестирование</w:t>
            </w:r>
          </w:p>
        </w:tc>
        <w:tc>
          <w:tcPr>
            <w:tcW w:w="2338" w:type="dxa"/>
          </w:tcPr>
          <w:p w:rsidR="00234FBF" w:rsidRPr="00261A34" w:rsidRDefault="00261A34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Гасников Александр</w:t>
            </w:r>
          </w:p>
        </w:tc>
      </w:tr>
      <w:tr w:rsidR="00234FBF" w:rsidTr="0023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T_5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Юзабилити</w:t>
            </w:r>
          </w:p>
        </w:tc>
        <w:tc>
          <w:tcPr>
            <w:tcW w:w="2338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Тестирование</w:t>
            </w:r>
          </w:p>
        </w:tc>
        <w:tc>
          <w:tcPr>
            <w:tcW w:w="2338" w:type="dxa"/>
          </w:tcPr>
          <w:p w:rsidR="00234FBF" w:rsidRPr="00C97956" w:rsidRDefault="00234FB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Сидоров Кирилл</w:t>
            </w:r>
          </w:p>
        </w:tc>
      </w:tr>
      <w:tr w:rsidR="00234FBF" w:rsidTr="00234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Т_6</w:t>
            </w:r>
          </w:p>
        </w:tc>
        <w:tc>
          <w:tcPr>
            <w:tcW w:w="2381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Совместимости</w:t>
            </w:r>
          </w:p>
        </w:tc>
        <w:tc>
          <w:tcPr>
            <w:tcW w:w="2338" w:type="dxa"/>
          </w:tcPr>
          <w:p w:rsidR="00234FBF" w:rsidRDefault="00234FBF">
            <w:pPr>
              <w:pStyle w:val="Af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Тестирование</w:t>
            </w:r>
          </w:p>
        </w:tc>
        <w:tc>
          <w:tcPr>
            <w:tcW w:w="2338" w:type="dxa"/>
          </w:tcPr>
          <w:p w:rsidR="00234FBF" w:rsidRPr="00C97956" w:rsidRDefault="00261A34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Татюшев Михаил</w:t>
            </w:r>
          </w:p>
        </w:tc>
      </w:tr>
    </w:tbl>
    <w:p w:rsidR="00C97956" w:rsidRDefault="00C97956" w:rsidP="00C97956">
      <w:pPr>
        <w:rPr>
          <w:lang w:val="ru-RU"/>
        </w:rPr>
      </w:pPr>
    </w:p>
    <w:p w:rsidR="00234FBF" w:rsidRDefault="00234FBF" w:rsidP="00234FBF">
      <w:pPr>
        <w:pStyle w:val="2"/>
        <w:rPr>
          <w:lang w:val="ru-RU"/>
        </w:rPr>
      </w:pPr>
      <w:r>
        <w:rPr>
          <w:lang w:val="ru-RU"/>
        </w:rPr>
        <w:t>Отчетность</w:t>
      </w:r>
    </w:p>
    <w:p w:rsidR="00261A34" w:rsidRPr="00261A34" w:rsidRDefault="00261A34" w:rsidP="00261A34">
      <w:pPr>
        <w:rPr>
          <w:lang w:val="ru-RU"/>
        </w:rPr>
      </w:pPr>
      <w:r>
        <w:rPr>
          <w:lang w:val="ru-RU"/>
        </w:rPr>
        <w:t>Каждый ответственный за свой вид тестирования должен приготовить отчет по проделанной работе в виде документа оформленного по правилам отчетного плана (</w:t>
      </w:r>
      <w:hyperlink r:id="rId11" w:history="1">
        <w:r>
          <w:rPr>
            <w:rStyle w:val="afb"/>
          </w:rPr>
          <w:t>https</w:t>
        </w:r>
        <w:r w:rsidRPr="00261A34">
          <w:rPr>
            <w:rStyle w:val="afb"/>
            <w:lang w:val="ru-RU"/>
          </w:rPr>
          <w:t>://</w:t>
        </w:r>
        <w:r>
          <w:rPr>
            <w:rStyle w:val="afb"/>
          </w:rPr>
          <w:t>github</w:t>
        </w:r>
        <w:r w:rsidRPr="00261A34">
          <w:rPr>
            <w:rStyle w:val="afb"/>
            <w:lang w:val="ru-RU"/>
          </w:rPr>
          <w:t>.</w:t>
        </w:r>
        <w:r>
          <w:rPr>
            <w:rStyle w:val="afb"/>
          </w:rPr>
          <w:t>com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yuri</w:t>
        </w:r>
        <w:r w:rsidRPr="00261A34">
          <w:rPr>
            <w:rStyle w:val="afb"/>
            <w:lang w:val="ru-RU"/>
          </w:rPr>
          <w:t>-</w:t>
        </w:r>
        <w:r>
          <w:rPr>
            <w:rStyle w:val="afb"/>
          </w:rPr>
          <w:t>vashchenko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CircleFilter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blob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master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docs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other</w:t>
        </w:r>
        <w:r w:rsidRPr="00261A34">
          <w:rPr>
            <w:rStyle w:val="afb"/>
            <w:lang w:val="ru-RU"/>
          </w:rPr>
          <w:t>/</w:t>
        </w:r>
        <w:r>
          <w:rPr>
            <w:rStyle w:val="afb"/>
          </w:rPr>
          <w:t>project</w:t>
        </w:r>
        <w:r w:rsidRPr="00261A34">
          <w:rPr>
            <w:rStyle w:val="afb"/>
            <w:lang w:val="ru-RU"/>
          </w:rPr>
          <w:t>_</w:t>
        </w:r>
        <w:r>
          <w:rPr>
            <w:rStyle w:val="afb"/>
          </w:rPr>
          <w:t>doc</w:t>
        </w:r>
        <w:r w:rsidRPr="00261A34">
          <w:rPr>
            <w:rStyle w:val="afb"/>
            <w:lang w:val="ru-RU"/>
          </w:rPr>
          <w:t>_</w:t>
        </w:r>
        <w:r>
          <w:rPr>
            <w:rStyle w:val="afb"/>
          </w:rPr>
          <w:t>template</w:t>
        </w:r>
        <w:r w:rsidRPr="00261A34">
          <w:rPr>
            <w:rStyle w:val="afb"/>
            <w:lang w:val="ru-RU"/>
          </w:rPr>
          <w:t>.</w:t>
        </w:r>
        <w:r>
          <w:rPr>
            <w:rStyle w:val="afb"/>
          </w:rPr>
          <w:t>docx</w:t>
        </w:r>
      </w:hyperlink>
      <w:r w:rsidR="00141547">
        <w:rPr>
          <w:lang w:val="ru-RU"/>
        </w:rPr>
        <w:t>)</w:t>
      </w:r>
      <w:bookmarkStart w:id="11" w:name="_GoBack"/>
      <w:bookmarkEnd w:id="11"/>
    </w:p>
    <w:sectPr w:rsidR="00261A34" w:rsidRPr="00261A34" w:rsidSect="00480697">
      <w:headerReference w:type="default" r:id="rId12"/>
      <w:footerReference w:type="default" r:id="rId13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A8B" w:rsidRDefault="00CB7A8B" w:rsidP="007732EC">
      <w:pPr>
        <w:spacing w:after="0" w:line="240" w:lineRule="auto"/>
      </w:pPr>
      <w:r>
        <w:separator/>
      </w:r>
    </w:p>
  </w:endnote>
  <w:endnote w:type="continuationSeparator" w:id="0">
    <w:p w:rsidR="00CB7A8B" w:rsidRDefault="00CB7A8B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623CA18B" wp14:editId="4B0E403D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A8B" w:rsidRDefault="00CB7A8B" w:rsidP="007732EC">
      <w:pPr>
        <w:spacing w:after="0" w:line="240" w:lineRule="auto"/>
      </w:pPr>
      <w:r>
        <w:separator/>
      </w:r>
    </w:p>
  </w:footnote>
  <w:footnote w:type="continuationSeparator" w:id="0">
    <w:p w:rsidR="00CB7A8B" w:rsidRDefault="00CB7A8B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83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42EB5"/>
    <w:rsid w:val="000C7704"/>
    <w:rsid w:val="000E753B"/>
    <w:rsid w:val="0012409E"/>
    <w:rsid w:val="00141547"/>
    <w:rsid w:val="001B08AF"/>
    <w:rsid w:val="00234FBF"/>
    <w:rsid w:val="00261A34"/>
    <w:rsid w:val="0037498D"/>
    <w:rsid w:val="003C1E12"/>
    <w:rsid w:val="004071EC"/>
    <w:rsid w:val="00442A94"/>
    <w:rsid w:val="00480697"/>
    <w:rsid w:val="00492CF9"/>
    <w:rsid w:val="004A792F"/>
    <w:rsid w:val="00552E53"/>
    <w:rsid w:val="0055436C"/>
    <w:rsid w:val="005911AA"/>
    <w:rsid w:val="005D4744"/>
    <w:rsid w:val="00626B70"/>
    <w:rsid w:val="006438AB"/>
    <w:rsid w:val="00727B7A"/>
    <w:rsid w:val="007732EC"/>
    <w:rsid w:val="00935487"/>
    <w:rsid w:val="00A164DB"/>
    <w:rsid w:val="00A837B2"/>
    <w:rsid w:val="00B10B41"/>
    <w:rsid w:val="00B24353"/>
    <w:rsid w:val="00BF77F0"/>
    <w:rsid w:val="00C97956"/>
    <w:rsid w:val="00CB7A8B"/>
    <w:rsid w:val="00CE4FBB"/>
    <w:rsid w:val="00D32F0C"/>
    <w:rsid w:val="00D40723"/>
    <w:rsid w:val="00E03FDC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B24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243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E753B"/>
  </w:style>
  <w:style w:type="paragraph" w:customStyle="1" w:styleId="Afe">
    <w:name w:val="Текстовый блок A"/>
    <w:rsid w:val="00234FB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Balloon Text"/>
    <w:basedOn w:val="a"/>
    <w:link w:val="afd"/>
    <w:uiPriority w:val="99"/>
    <w:semiHidden/>
    <w:unhideWhenUsed/>
    <w:rsid w:val="00B24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243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E753B"/>
  </w:style>
  <w:style w:type="paragraph" w:customStyle="1" w:styleId="Afe">
    <w:name w:val="Текстовый блок A"/>
    <w:rsid w:val="00234FB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github.com/yuri-vashchenko/CircleFilter/blob/master/docs/other/project_doc_template.doc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98591-E26B-44F6-AE4B-F2192E54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4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</dc:title>
  <dc:subject>Студент (ы) группы с8404:</dc:subject>
  <dc:creator>Сидоров К.</dc:creator>
  <cp:lastModifiedBy>Кирилл</cp:lastModifiedBy>
  <cp:revision>4</cp:revision>
  <cp:lastPrinted>2013-09-26T15:24:00Z</cp:lastPrinted>
  <dcterms:created xsi:type="dcterms:W3CDTF">2013-11-28T09:56:00Z</dcterms:created>
  <dcterms:modified xsi:type="dcterms:W3CDTF">2013-11-28T10:05:00Z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