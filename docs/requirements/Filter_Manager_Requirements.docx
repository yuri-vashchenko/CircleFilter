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5D4744" w:rsidRPr="00FD5828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FD5828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FD5828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5D4744" w:rsidRPr="00FD5828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FD5828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5D4744" w:rsidRPr="00FD5828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9A3A67" w:rsidRDefault="003C7F71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5828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Filter manager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9A3A67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3A6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</w:rPr>
                                      <w:t>Студент</w:t>
                                    </w:r>
                                    <w:r w:rsidR="005D4744" w:rsidRPr="009A3A6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</w:rPr>
                                      <w:t xml:space="preserve"> (</w:t>
                                    </w:r>
                                    <w:r w:rsidRPr="009A3A6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</w:rPr>
                                      <w:t>ы</w:t>
                                    </w:r>
                                    <w:r w:rsidR="005D4744" w:rsidRPr="009A3A6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</w:rPr>
                                      <w:t>)</w:t>
                                    </w:r>
                                    <w:r w:rsidRPr="009A3A6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EB1E38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Марченко Данил Леонидович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AE0135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5828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Filter manager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EB1E38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Марченко Данил Леонидович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7350E0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386841" w:history="1">
            <w:r w:rsidR="007350E0" w:rsidRPr="00C60857">
              <w:rPr>
                <w:rStyle w:val="afb"/>
                <w:noProof/>
                <w:lang w:val="ru-RU"/>
              </w:rPr>
              <w:t>История изменений</w:t>
            </w:r>
            <w:r w:rsidR="007350E0">
              <w:rPr>
                <w:noProof/>
                <w:webHidden/>
              </w:rPr>
              <w:tab/>
            </w:r>
            <w:r w:rsidR="007350E0">
              <w:rPr>
                <w:noProof/>
                <w:webHidden/>
              </w:rPr>
              <w:fldChar w:fldCharType="begin"/>
            </w:r>
            <w:r w:rsidR="007350E0">
              <w:rPr>
                <w:noProof/>
                <w:webHidden/>
              </w:rPr>
              <w:instrText xml:space="preserve"> PAGEREF _Toc380386841 \h </w:instrText>
            </w:r>
            <w:r w:rsidR="007350E0">
              <w:rPr>
                <w:noProof/>
                <w:webHidden/>
              </w:rPr>
            </w:r>
            <w:r w:rsidR="007350E0">
              <w:rPr>
                <w:noProof/>
                <w:webHidden/>
              </w:rPr>
              <w:fldChar w:fldCharType="separate"/>
            </w:r>
            <w:r w:rsidR="007350E0">
              <w:rPr>
                <w:noProof/>
                <w:webHidden/>
              </w:rPr>
              <w:t>2</w:t>
            </w:r>
            <w:r w:rsidR="007350E0">
              <w:rPr>
                <w:noProof/>
                <w:webHidden/>
              </w:rPr>
              <w:fldChar w:fldCharType="end"/>
            </w:r>
          </w:hyperlink>
        </w:p>
        <w:p w:rsidR="007350E0" w:rsidRDefault="007350E0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0386842" w:history="1">
            <w:r w:rsidRPr="00C60857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C60857">
              <w:rPr>
                <w:rStyle w:val="afb"/>
                <w:noProof/>
              </w:rPr>
              <w:t>F_Requirements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E0" w:rsidRDefault="007350E0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0386843" w:history="1">
            <w:r w:rsidRPr="00C60857">
              <w:rPr>
                <w:rStyle w:val="afb"/>
                <w:noProof/>
                <w:lang w:val="ru-RU"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C60857">
              <w:rPr>
                <w:rStyle w:val="afb"/>
                <w:noProof/>
                <w:lang w:val="ru-RU"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E0" w:rsidRDefault="007350E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80386844" w:history="1">
            <w:r w:rsidRPr="00C60857">
              <w:rPr>
                <w:rStyle w:val="afb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C60857">
              <w:rPr>
                <w:rStyle w:val="afb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FD5828" w:rsidRDefault="00442A94" w:rsidP="00FD5828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GoBack"/>
      <w:bookmarkEnd w:id="0"/>
      <w:r>
        <w:rPr>
          <w:sz w:val="28"/>
          <w:lang w:val="ru-RU"/>
        </w:rPr>
        <w:br w:type="page"/>
      </w:r>
      <w:r w:rsidR="00C96BC3">
        <w:rPr>
          <w:sz w:val="28"/>
          <w:lang w:val="ru-RU"/>
        </w:rPr>
        <w:lastRenderedPageBreak/>
        <w:t xml:space="preserve"> </w:t>
      </w:r>
      <w:bookmarkStart w:id="1" w:name="_Toc378211244"/>
      <w:bookmarkStart w:id="2" w:name="_Toc378270799"/>
      <w:bookmarkStart w:id="3" w:name="_Toc380386841"/>
      <w:r w:rsidR="00FD5828">
        <w:rPr>
          <w:lang w:val="ru-RU"/>
        </w:rPr>
        <w:t>История изменений</w:t>
      </w:r>
      <w:bookmarkEnd w:id="1"/>
      <w:bookmarkEnd w:id="3"/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520"/>
        <w:gridCol w:w="1266"/>
        <w:gridCol w:w="4376"/>
        <w:gridCol w:w="1260"/>
        <w:gridCol w:w="1929"/>
      </w:tblGrid>
      <w:tr w:rsidR="009A3A67" w:rsidTr="009A3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A3A67" w:rsidRDefault="009A3A67" w:rsidP="009C173D">
            <w:pPr>
              <w:jc w:val="center"/>
            </w:pPr>
            <w:r>
              <w:t>id</w:t>
            </w:r>
          </w:p>
        </w:tc>
        <w:tc>
          <w:tcPr>
            <w:tcW w:w="1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A3A67" w:rsidRDefault="009A3A67" w:rsidP="009C1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4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A3A67" w:rsidRDefault="009A3A67" w:rsidP="009C1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A3A67" w:rsidRDefault="009A3A67" w:rsidP="009C1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  <w:tc>
          <w:tcPr>
            <w:tcW w:w="1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:rsidR="009A3A67" w:rsidRPr="009A3A67" w:rsidRDefault="009A3A67" w:rsidP="009A3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9A3A67" w:rsidRPr="006C7A78" w:rsidTr="009A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A67" w:rsidRDefault="009A3A67" w:rsidP="009C173D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A67" w:rsidRDefault="009A3A67" w:rsidP="009C17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4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A67" w:rsidRPr="0023000B" w:rsidRDefault="009A3A67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 требований для фичи </w:t>
            </w:r>
            <w:r>
              <w:t>Filter</w:t>
            </w:r>
            <w:r w:rsidRPr="0023000B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A67" w:rsidRPr="0023000B" w:rsidRDefault="009A3A67" w:rsidP="009A3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67</w:t>
            </w:r>
          </w:p>
        </w:tc>
        <w:tc>
          <w:tcPr>
            <w:tcW w:w="1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Default="009A3A67" w:rsidP="009A3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A67" w:rsidRPr="00843CC2" w:rsidTr="009A3A6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026591" w:rsidRDefault="009A3A67" w:rsidP="009C173D">
            <w:pPr>
              <w:jc w:val="left"/>
              <w:rPr>
                <w:b w:val="0"/>
              </w:rPr>
            </w:pPr>
            <w:r>
              <w:t>0.2</w:t>
            </w:r>
          </w:p>
        </w:tc>
        <w:tc>
          <w:tcPr>
            <w:tcW w:w="1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026591" w:rsidRDefault="009A3A67" w:rsidP="009C1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4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5E4C28" w:rsidRDefault="009A3A67" w:rsidP="009C1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Исправление документа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23000B" w:rsidRDefault="009A3A67" w:rsidP="009A3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67</w:t>
            </w:r>
          </w:p>
        </w:tc>
        <w:tc>
          <w:tcPr>
            <w:tcW w:w="1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Default="009A3A67" w:rsidP="009A3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A67" w:rsidRPr="00843CC2" w:rsidTr="009A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9A3A67" w:rsidRDefault="009A3A67" w:rsidP="009C173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9A3A67" w:rsidRDefault="009A3A67" w:rsidP="009C17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4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Default="009A3A67" w:rsidP="009C17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Исправление документа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9A3A67" w:rsidRDefault="009A3A67" w:rsidP="009A3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#79</w:t>
            </w:r>
          </w:p>
        </w:tc>
        <w:tc>
          <w:tcPr>
            <w:tcW w:w="1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3A67" w:rsidRPr="009A3A67" w:rsidRDefault="009A3A67" w:rsidP="009A3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16.02.2014</w:t>
            </w:r>
          </w:p>
        </w:tc>
      </w:tr>
    </w:tbl>
    <w:p w:rsidR="00FD5828" w:rsidRDefault="00FD5828" w:rsidP="00FD5828">
      <w:pPr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</w:rPr>
      </w:pPr>
    </w:p>
    <w:p w:rsidR="00FD5828" w:rsidRDefault="00FD5828" w:rsidP="00FD5828">
      <w:pPr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</w:rPr>
        <w:br w:type="page"/>
      </w:r>
    </w:p>
    <w:p w:rsidR="00FD5828" w:rsidRDefault="00FD5828" w:rsidP="00FD5828">
      <w:pPr>
        <w:pStyle w:val="1"/>
        <w:numPr>
          <w:ilvl w:val="0"/>
          <w:numId w:val="1"/>
        </w:numPr>
        <w:spacing w:before="100" w:beforeAutospacing="1"/>
        <w:ind w:left="431" w:hanging="431"/>
        <w:rPr>
          <w:lang w:val="ru-RU"/>
        </w:rPr>
      </w:pPr>
      <w:bookmarkStart w:id="4" w:name="_Toc380386842"/>
      <w:r>
        <w:lastRenderedPageBreak/>
        <w:t>F_Requirements</w:t>
      </w:r>
      <w:bookmarkEnd w:id="2"/>
      <w:bookmarkEnd w:id="4"/>
    </w:p>
    <w:p w:rsidR="00FD5828" w:rsidRPr="00FB4E51" w:rsidRDefault="00FD5828" w:rsidP="00FD5828">
      <w:pPr>
        <w:rPr>
          <w:b/>
        </w:rPr>
      </w:pPr>
      <w:r w:rsidRPr="00A56AD8">
        <w:rPr>
          <w:b/>
        </w:rPr>
        <w:t>F</w:t>
      </w:r>
      <w:r w:rsidRPr="00FB4E51">
        <w:rPr>
          <w:b/>
        </w:rPr>
        <w:t>_</w:t>
      </w:r>
      <w:r w:rsidRPr="00A56AD8">
        <w:rPr>
          <w:b/>
        </w:rPr>
        <w:t>Rec</w:t>
      </w:r>
      <w:r w:rsidRPr="00FB4E51">
        <w:rPr>
          <w:b/>
        </w:rPr>
        <w:t>_</w:t>
      </w:r>
      <w:r>
        <w:rPr>
          <w:b/>
        </w:rPr>
        <w:t>Fil</w:t>
      </w:r>
      <w:r w:rsidRPr="00FB4E51">
        <w:rPr>
          <w:b/>
        </w:rPr>
        <w:t>_</w:t>
      </w:r>
      <w:r>
        <w:rPr>
          <w:b/>
        </w:rPr>
        <w:t>001</w:t>
      </w:r>
    </w:p>
    <w:p w:rsidR="00FD5828" w:rsidRDefault="00FD5828" w:rsidP="00FD5828">
      <w:r w:rsidRPr="00FD5828">
        <w:rPr>
          <w:lang w:val="ru-RU"/>
        </w:rPr>
        <w:t>В окне создания фильтра [</w:t>
      </w:r>
      <w:r>
        <w:fldChar w:fldCharType="begin"/>
      </w:r>
      <w:r w:rsidRPr="00FD5828">
        <w:rPr>
          <w:lang w:val="ru-RU"/>
        </w:rPr>
        <w:instrText xml:space="preserve"> </w:instrText>
      </w:r>
      <w:r>
        <w:instrText>REF</w:instrText>
      </w:r>
      <w:r w:rsidRPr="00FD5828">
        <w:rPr>
          <w:lang w:val="ru-RU"/>
        </w:rPr>
        <w:instrText xml:space="preserve"> _</w:instrText>
      </w:r>
      <w:r>
        <w:instrText>Ref</w:instrText>
      </w:r>
      <w:r w:rsidRPr="00FD5828">
        <w:rPr>
          <w:lang w:val="ru-RU"/>
        </w:rPr>
        <w:instrText>378020072 \</w:instrText>
      </w:r>
      <w:r>
        <w:instrText>r</w:instrText>
      </w:r>
      <w:r w:rsidRPr="00FD5828">
        <w:rPr>
          <w:lang w:val="ru-RU"/>
        </w:rPr>
        <w:instrText xml:space="preserve"> \</w:instrText>
      </w:r>
      <w:r>
        <w:instrText>h</w:instrText>
      </w:r>
      <w:r w:rsidRPr="00FD5828">
        <w:rPr>
          <w:lang w:val="ru-RU"/>
        </w:rPr>
        <w:instrText xml:space="preserve"> </w:instrText>
      </w:r>
      <w:r>
        <w:fldChar w:fldCharType="separate"/>
      </w:r>
      <w:r w:rsidRPr="00FD5828">
        <w:rPr>
          <w:lang w:val="ru-RU"/>
        </w:rPr>
        <w:t>2.1</w:t>
      </w:r>
      <w:r>
        <w:fldChar w:fldCharType="end"/>
      </w:r>
      <w:r w:rsidRPr="00FD5828">
        <w:rPr>
          <w:lang w:val="ru-RU"/>
        </w:rPr>
        <w:t>] с открытым полем для выбора</w:t>
      </w:r>
      <w:r w:rsidR="009A3A67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</w:t>
      </w:r>
      <w:r w:rsidR="009A3A67">
        <w:rPr>
          <w:lang w:val="ru-RU"/>
        </w:rPr>
        <w:t>а</w:t>
      </w:r>
      <w:r w:rsidRPr="00FD5828">
        <w:rPr>
          <w:lang w:val="ru-RU"/>
        </w:rPr>
        <w:t xml:space="preserve"> при нажатии на кнопку «Выберите фильтры» (см. Рисунок 1 - а, пункт 1) должно закрыться поле с выбором фильтров</w:t>
      </w:r>
      <w:r w:rsidRPr="00BA78EC">
        <w:rPr>
          <w:lang w:val="ru-RU"/>
        </w:rPr>
        <w:t>[</w:t>
      </w:r>
      <w:r>
        <w:fldChar w:fldCharType="begin"/>
      </w:r>
      <w:r w:rsidRPr="00BA78EC">
        <w:rPr>
          <w:lang w:val="ru-RU"/>
        </w:rPr>
        <w:instrText xml:space="preserve"> </w:instrText>
      </w:r>
      <w:r>
        <w:instrText>REF</w:instrText>
      </w:r>
      <w:r w:rsidRPr="00BA78EC">
        <w:rPr>
          <w:lang w:val="ru-RU"/>
        </w:rPr>
        <w:instrText xml:space="preserve"> _</w:instrText>
      </w:r>
      <w:r>
        <w:instrText>Ref</w:instrText>
      </w:r>
      <w:r w:rsidRPr="00BA78EC">
        <w:rPr>
          <w:lang w:val="ru-RU"/>
        </w:rPr>
        <w:instrText>378020150 \</w:instrText>
      </w:r>
      <w:r>
        <w:instrText>r</w:instrText>
      </w:r>
      <w:r w:rsidRPr="00BA78EC">
        <w:rPr>
          <w:lang w:val="ru-RU"/>
        </w:rPr>
        <w:instrText xml:space="preserve"> \</w:instrText>
      </w:r>
      <w:r>
        <w:instrText>h</w:instrText>
      </w:r>
      <w:r w:rsidRPr="00BA78EC">
        <w:rPr>
          <w:lang w:val="ru-RU"/>
        </w:rPr>
        <w:instrText xml:space="preserve"> </w:instrText>
      </w:r>
      <w:r>
        <w:fldChar w:fldCharType="separate"/>
      </w:r>
      <w:r w:rsidRPr="00BA78EC">
        <w:rPr>
          <w:lang w:val="ru-RU"/>
        </w:rPr>
        <w:t>2.1</w:t>
      </w:r>
      <w:r>
        <w:fldChar w:fldCharType="end"/>
      </w:r>
      <w:r w:rsidRPr="00BA78EC">
        <w:rPr>
          <w:lang w:val="ru-RU"/>
        </w:rPr>
        <w:t>]</w:t>
      </w:r>
      <w:r w:rsidRPr="00FD5828">
        <w:rPr>
          <w:lang w:val="ru-RU"/>
        </w:rPr>
        <w:t xml:space="preserve"> (см. </w:t>
      </w:r>
      <w:r>
        <w:t>Рисунок 1 - б).</w:t>
      </w:r>
    </w:p>
    <w:p w:rsidR="00FD5828" w:rsidRDefault="00FD5828" w:rsidP="00FD582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9AF78" wp14:editId="721D6356">
                <wp:simplePos x="0" y="0"/>
                <wp:positionH relativeFrom="column">
                  <wp:posOffset>2996565</wp:posOffset>
                </wp:positionH>
                <wp:positionV relativeFrom="paragraph">
                  <wp:posOffset>17145</wp:posOffset>
                </wp:positionV>
                <wp:extent cx="409575" cy="4095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9AF78" id="Овал 9" o:spid="_x0000_s1029" style="position:absolute;left:0;text-align:left;margin-left:235.95pt;margin-top:1.35pt;width:32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5828" w:rsidRDefault="00FD5828" w:rsidP="00FD582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8C4CA" wp14:editId="70225E9C">
                <wp:simplePos x="0" y="0"/>
                <wp:positionH relativeFrom="column">
                  <wp:posOffset>1539239</wp:posOffset>
                </wp:positionH>
                <wp:positionV relativeFrom="paragraph">
                  <wp:posOffset>83821</wp:posOffset>
                </wp:positionV>
                <wp:extent cx="1514475" cy="6667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93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21.2pt;margin-top:6.6pt;width:119.25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" strokecolor="#604878 [3208]" strokeweight=".5pt">
                <v:stroke endarrow="block" joinstyle="miter"/>
              </v:shape>
            </w:pict>
          </mc:Fallback>
        </mc:AlternateContent>
      </w:r>
    </w:p>
    <w:p w:rsidR="00FD5828" w:rsidRDefault="00FD5828" w:rsidP="00FD5828">
      <w:r>
        <w:rPr>
          <w:noProof/>
          <w:lang w:val="ru-RU" w:eastAsia="ru-RU"/>
        </w:rPr>
        <w:drawing>
          <wp:inline distT="0" distB="0" distL="0" distR="0" wp14:anchorId="71946FCB" wp14:editId="6691B8F4">
            <wp:extent cx="5940425" cy="3454162"/>
            <wp:effectExtent l="0" t="0" r="3175" b="0"/>
            <wp:docPr id="311" name="Рисунок 311" descr="C:\Users\tema-_000\Desktop\Circle Images\Main_window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a-_000\Desktop\Circle Images\Main_window_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Default="00FD5828" w:rsidP="00FD5828">
      <w:pPr>
        <w:jc w:val="center"/>
      </w:pPr>
      <w:r>
        <w:t>Рисунок 1 - а</w:t>
      </w:r>
    </w:p>
    <w:p w:rsidR="00FD5828" w:rsidRDefault="00FD5828" w:rsidP="00FD5828"/>
    <w:p w:rsidR="00FD5828" w:rsidRDefault="00FD5828" w:rsidP="00FD5828">
      <w:r>
        <w:rPr>
          <w:noProof/>
          <w:lang w:val="ru-RU" w:eastAsia="ru-RU"/>
        </w:rPr>
        <w:lastRenderedPageBreak/>
        <w:drawing>
          <wp:inline distT="0" distB="0" distL="0" distR="0" wp14:anchorId="7F714C5E" wp14:editId="388BA949">
            <wp:extent cx="5940425" cy="3454162"/>
            <wp:effectExtent l="0" t="0" r="3175" b="0"/>
            <wp:docPr id="312" name="Рисунок 312" descr="C:\Users\tema-_000\Desktop\Circle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ma-_000\Desktop\Circle Imag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Default="00FD5828" w:rsidP="00FD5828">
      <w:pPr>
        <w:jc w:val="center"/>
      </w:pPr>
      <w:r>
        <w:t xml:space="preserve">Рисунок </w:t>
      </w:r>
      <w:r w:rsidR="00B55A41">
        <w:rPr>
          <w:lang w:val="ru-RU"/>
        </w:rPr>
        <w:t>1</w:t>
      </w:r>
      <w:r>
        <w:t xml:space="preserve"> -б</w:t>
      </w:r>
    </w:p>
    <w:p w:rsidR="00FD5828" w:rsidRPr="00634CD1" w:rsidRDefault="00FD5828" w:rsidP="00FD5828"/>
    <w:p w:rsidR="00FD5828" w:rsidRPr="00FB4E51" w:rsidRDefault="00FD5828" w:rsidP="00FD5828">
      <w:pPr>
        <w:rPr>
          <w:b/>
        </w:rPr>
      </w:pPr>
      <w:r w:rsidRPr="00A56AD8">
        <w:rPr>
          <w:b/>
        </w:rPr>
        <w:t>F</w:t>
      </w:r>
      <w:r w:rsidRPr="00FB4E51">
        <w:rPr>
          <w:b/>
        </w:rPr>
        <w:t>_</w:t>
      </w:r>
      <w:r w:rsidRPr="00A56AD8">
        <w:rPr>
          <w:b/>
        </w:rPr>
        <w:t>Rec</w:t>
      </w:r>
      <w:r w:rsidRPr="00FB4E51">
        <w:rPr>
          <w:b/>
        </w:rPr>
        <w:t>_</w:t>
      </w:r>
      <w:r>
        <w:rPr>
          <w:b/>
        </w:rPr>
        <w:t>Fil</w:t>
      </w:r>
      <w:r w:rsidRPr="00FB4E51">
        <w:rPr>
          <w:b/>
        </w:rPr>
        <w:t>_</w:t>
      </w:r>
      <w:r>
        <w:rPr>
          <w:b/>
        </w:rPr>
        <w:t xml:space="preserve">002 </w:t>
      </w:r>
    </w:p>
    <w:p w:rsidR="00FD5828" w:rsidRPr="009A3A67" w:rsidRDefault="00FD5828" w:rsidP="00FD5828">
      <w:pPr>
        <w:rPr>
          <w:lang w:val="ru-RU"/>
        </w:rPr>
      </w:pPr>
      <w:r w:rsidRPr="00FD5828">
        <w:rPr>
          <w:lang w:val="ru-RU"/>
        </w:rPr>
        <w:t>После нажатия на кнопку добавления</w:t>
      </w:r>
      <w:r w:rsidR="009A3A67">
        <w:rPr>
          <w:lang w:val="ru-RU"/>
        </w:rPr>
        <w:t xml:space="preserve"> критерия</w:t>
      </w:r>
      <w:r w:rsidRPr="00FD5828">
        <w:rPr>
          <w:lang w:val="ru-RU"/>
        </w:rPr>
        <w:t xml:space="preserve"> фильтра должно появиться контекстное меню со списком</w:t>
      </w:r>
      <w:r w:rsidR="009A3A67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(см. </w:t>
      </w:r>
      <w:r w:rsidRPr="009A3A67">
        <w:rPr>
          <w:lang w:val="ru-RU"/>
        </w:rPr>
        <w:t>Рис. 2.).</w:t>
      </w:r>
    </w:p>
    <w:p w:rsidR="00FD5828" w:rsidRPr="009A3A67" w:rsidRDefault="00FD5828" w:rsidP="00FD5828">
      <w:pPr>
        <w:rPr>
          <w:lang w:val="ru-RU"/>
        </w:rPr>
      </w:pPr>
    </w:p>
    <w:p w:rsidR="00FD5828" w:rsidRPr="00677D43" w:rsidRDefault="00FD5828" w:rsidP="00FD5828">
      <w:r>
        <w:rPr>
          <w:noProof/>
          <w:lang w:val="ru-RU" w:eastAsia="ru-RU"/>
        </w:rPr>
        <w:lastRenderedPageBreak/>
        <w:drawing>
          <wp:inline distT="0" distB="0" distL="0" distR="0" wp14:anchorId="60EA282A" wp14:editId="1213BA83">
            <wp:extent cx="5940425" cy="3454162"/>
            <wp:effectExtent l="0" t="0" r="3175" b="0"/>
            <wp:docPr id="341" name="Рисунок 341" descr="C:\Users\tema-_000\Desktop\Circle 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a-_000\Desktop\Circle Imag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Default="00FD5828" w:rsidP="00FD5828"/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2</w:t>
      </w:r>
    </w:p>
    <w:p w:rsidR="00FD5828" w:rsidRPr="00FD5828" w:rsidRDefault="00FD5828" w:rsidP="00FD5828">
      <w:pPr>
        <w:jc w:val="center"/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_003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>Система должна иметь следующие критерии [</w:t>
      </w:r>
      <w:r>
        <w:fldChar w:fldCharType="begin"/>
      </w:r>
      <w:r w:rsidRPr="00FD5828">
        <w:rPr>
          <w:lang w:val="ru-RU"/>
        </w:rPr>
        <w:instrText xml:space="preserve"> </w:instrText>
      </w:r>
      <w:r>
        <w:instrText>REF</w:instrText>
      </w:r>
      <w:r w:rsidRPr="00FD5828">
        <w:rPr>
          <w:lang w:val="ru-RU"/>
        </w:rPr>
        <w:instrText xml:space="preserve"> _</w:instrText>
      </w:r>
      <w:r>
        <w:instrText>Ref</w:instrText>
      </w:r>
      <w:r w:rsidRPr="00FD5828">
        <w:rPr>
          <w:lang w:val="ru-RU"/>
        </w:rPr>
        <w:instrText>378020198 \</w:instrText>
      </w:r>
      <w:r>
        <w:instrText>r</w:instrText>
      </w:r>
      <w:r w:rsidRPr="00FD5828">
        <w:rPr>
          <w:lang w:val="ru-RU"/>
        </w:rPr>
        <w:instrText xml:space="preserve"> \</w:instrText>
      </w:r>
      <w:r>
        <w:instrText>h</w:instrText>
      </w:r>
      <w:r w:rsidRPr="00FD5828">
        <w:rPr>
          <w:lang w:val="ru-RU"/>
        </w:rPr>
        <w:instrText xml:space="preserve"> </w:instrText>
      </w:r>
      <w:r>
        <w:fldChar w:fldCharType="separate"/>
      </w:r>
      <w:r w:rsidRPr="00FD5828">
        <w:rPr>
          <w:lang w:val="ru-RU"/>
        </w:rPr>
        <w:t>2.1</w:t>
      </w:r>
      <w:r>
        <w:fldChar w:fldCharType="end"/>
      </w:r>
      <w:r w:rsidRPr="00FD5828">
        <w:rPr>
          <w:lang w:val="ru-RU"/>
        </w:rPr>
        <w:t>] фильтра:</w:t>
      </w:r>
    </w:p>
    <w:p w:rsidR="00FD5828" w:rsidRPr="00480697" w:rsidRDefault="00FD5828" w:rsidP="00FD5828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Критерии</w:t>
      </w:r>
    </w:p>
    <w:tbl>
      <w:tblPr>
        <w:tblStyle w:val="11"/>
        <w:tblW w:w="10236" w:type="dxa"/>
        <w:tblLook w:val="04A0" w:firstRow="1" w:lastRow="0" w:firstColumn="1" w:lastColumn="0" w:noHBand="0" w:noVBand="1"/>
      </w:tblPr>
      <w:tblGrid>
        <w:gridCol w:w="3342"/>
        <w:gridCol w:w="3447"/>
        <w:gridCol w:w="3447"/>
      </w:tblGrid>
      <w:tr w:rsidR="009916E1" w:rsidRPr="00775561" w:rsidTr="00991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  <w:shd w:val="clear" w:color="auto" w:fill="CBCBCB" w:themeFill="text2" w:themeFillTint="40"/>
          </w:tcPr>
          <w:p w:rsidR="009916E1" w:rsidRDefault="009916E1" w:rsidP="009C173D">
            <w:pPr>
              <w:tabs>
                <w:tab w:val="left" w:pos="1290"/>
                <w:tab w:val="center" w:pos="2228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Название</w:t>
            </w:r>
          </w:p>
        </w:tc>
        <w:tc>
          <w:tcPr>
            <w:tcW w:w="3447" w:type="dxa"/>
            <w:shd w:val="clear" w:color="auto" w:fill="CBCBCB" w:themeFill="text2" w:themeFillTint="40"/>
          </w:tcPr>
          <w:p w:rsidR="009916E1" w:rsidRDefault="009916E1" w:rsidP="009C1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447" w:type="dxa"/>
            <w:shd w:val="clear" w:color="auto" w:fill="CBCBCB" w:themeFill="text2" w:themeFillTint="40"/>
          </w:tcPr>
          <w:p w:rsidR="009916E1" w:rsidRDefault="009916E1" w:rsidP="009C1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</w:tr>
      <w:tr w:rsidR="009916E1" w:rsidRPr="009916E1" w:rsidTr="0099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684B1E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684B1E">
              <w:rPr>
                <w:lang w:val="ru-RU"/>
              </w:rPr>
              <w:t xml:space="preserve">оличество +1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+1 по времени </w:t>
            </w:r>
            <w:r w:rsidRPr="00684B1E">
              <w:rPr>
                <w:lang w:val="ru-RU"/>
              </w:rPr>
              <w:t xml:space="preserve"> </w:t>
            </w:r>
          </w:p>
        </w:tc>
        <w:tc>
          <w:tcPr>
            <w:tcW w:w="3447" w:type="dxa"/>
          </w:tcPr>
          <w:p w:rsidR="009916E1" w:rsidRPr="009412F6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Число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Дата</w:t>
            </w:r>
          </w:p>
        </w:tc>
        <w:tc>
          <w:tcPr>
            <w:tcW w:w="3447" w:type="dxa"/>
          </w:tcPr>
          <w:p w:rsidR="009916E1" w:rsidRDefault="009916E1" w:rsidP="0099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Не более 1000 «+1»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Не более 2-х лет</w:t>
            </w:r>
          </w:p>
        </w:tc>
      </w:tr>
      <w:tr w:rsidR="009916E1" w:rsidRPr="009916E1" w:rsidTr="009916E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684B1E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684B1E">
              <w:rPr>
                <w:lang w:val="ru-RU"/>
              </w:rPr>
              <w:t>оличество</w:t>
            </w:r>
            <w:r>
              <w:rPr>
                <w:lang w:val="ru-RU"/>
              </w:rPr>
              <w:t xml:space="preserve"> репостов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репостов по времени</w:t>
            </w:r>
          </w:p>
        </w:tc>
        <w:tc>
          <w:tcPr>
            <w:tcW w:w="3447" w:type="dxa"/>
          </w:tcPr>
          <w:p w:rsidR="009916E1" w:rsidRPr="008201E3" w:rsidRDefault="009916E1" w:rsidP="0099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Число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Дата</w:t>
            </w:r>
          </w:p>
        </w:tc>
        <w:tc>
          <w:tcPr>
            <w:tcW w:w="3447" w:type="dxa"/>
          </w:tcPr>
          <w:p w:rsidR="009916E1" w:rsidRDefault="009916E1" w:rsidP="0099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Не более </w:t>
            </w:r>
            <w:r>
              <w:rPr>
                <w:lang w:val="ru-RU"/>
              </w:rPr>
              <w:t>10</w:t>
            </w:r>
            <w:r>
              <w:rPr>
                <w:lang w:val="ru-RU"/>
              </w:rPr>
              <w:t>00</w:t>
            </w:r>
            <w:r>
              <w:rPr>
                <w:lang w:val="ru-RU"/>
              </w:rPr>
              <w:t xml:space="preserve"> репостов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более 2-х лет</w:t>
            </w:r>
          </w:p>
        </w:tc>
      </w:tr>
      <w:tr w:rsidR="009916E1" w:rsidRPr="009916E1" w:rsidTr="0099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684B1E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постов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постов по времени</w:t>
            </w:r>
          </w:p>
        </w:tc>
        <w:tc>
          <w:tcPr>
            <w:tcW w:w="3447" w:type="dxa"/>
          </w:tcPr>
          <w:p w:rsidR="009916E1" w:rsidRPr="00C97956" w:rsidRDefault="009916E1" w:rsidP="0099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Число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Дата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более 10</w:t>
            </w:r>
            <w:r>
              <w:rPr>
                <w:lang w:val="ru-RU"/>
              </w:rPr>
              <w:t>00</w:t>
            </w:r>
            <w:r>
              <w:rPr>
                <w:lang w:val="ru-RU"/>
              </w:rPr>
              <w:t xml:space="preserve"> постов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более 2-х лет</w:t>
            </w:r>
          </w:p>
        </w:tc>
      </w:tr>
      <w:tr w:rsidR="009916E1" w:rsidRPr="009916E1" w:rsidTr="009916E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684B1E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комментариев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комментариев по времени</w:t>
            </w:r>
          </w:p>
        </w:tc>
        <w:tc>
          <w:tcPr>
            <w:tcW w:w="3447" w:type="dxa"/>
          </w:tcPr>
          <w:p w:rsidR="009916E1" w:rsidRPr="00C97956" w:rsidRDefault="009916E1" w:rsidP="0099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Число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Дата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более 10</w:t>
            </w:r>
            <w:r>
              <w:rPr>
                <w:lang w:val="ru-RU"/>
              </w:rPr>
              <w:t>00</w:t>
            </w:r>
            <w:r>
              <w:rPr>
                <w:lang w:val="ru-RU"/>
              </w:rPr>
              <w:t xml:space="preserve"> комментариев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более 2-х лет</w:t>
            </w:r>
          </w:p>
        </w:tc>
      </w:tr>
      <w:tr w:rsidR="009916E1" w:rsidRPr="009A3A67" w:rsidTr="0099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E23C29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Связь пользователя с пользователем круга</w:t>
            </w:r>
          </w:p>
        </w:tc>
        <w:tc>
          <w:tcPr>
            <w:tcW w:w="3447" w:type="dxa"/>
          </w:tcPr>
          <w:p w:rsidR="009916E1" w:rsidRPr="001C70C5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Двухсторонняя</w:t>
            </w:r>
            <w:r w:rsidRPr="001C70C5">
              <w:rPr>
                <w:lang w:val="ru-RU"/>
              </w:rPr>
              <w:t xml:space="preserve"> |</w:t>
            </w:r>
            <w:r>
              <w:rPr>
                <w:lang w:val="ru-RU"/>
              </w:rPr>
              <w:t xml:space="preserve"> Односторонняя (у пользователя</w:t>
            </w:r>
            <w:r w:rsidRPr="00EE5FAB">
              <w:rPr>
                <w:lang w:val="ru-RU"/>
              </w:rPr>
              <w:t xml:space="preserve"> </w:t>
            </w:r>
            <w:r>
              <w:t>CF</w:t>
            </w:r>
            <w:r>
              <w:rPr>
                <w:lang w:val="ru-RU"/>
              </w:rPr>
              <w:t xml:space="preserve"> есть пользователь круга)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Односторонняя (у пользователя круга есть пользователь </w:t>
            </w:r>
            <w:r>
              <w:t>CF</w:t>
            </w:r>
            <w:r>
              <w:rPr>
                <w:lang w:val="ru-RU"/>
              </w:rPr>
              <w:t>)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9916E1" w:rsidRPr="00E23C29" w:rsidTr="009916E1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E23C29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Количество дней с даты последней активности</w:t>
            </w:r>
          </w:p>
        </w:tc>
        <w:tc>
          <w:tcPr>
            <w:tcW w:w="3447" w:type="dxa"/>
          </w:tcPr>
          <w:p w:rsidR="009916E1" w:rsidRPr="00E23C29" w:rsidRDefault="009916E1" w:rsidP="0099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более 2-х лет</w:t>
            </w:r>
          </w:p>
        </w:tc>
      </w:tr>
      <w:tr w:rsidR="009916E1" w:rsidRPr="00E23C29" w:rsidTr="0099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Pr="00AA7880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3447" w:type="dxa"/>
          </w:tcPr>
          <w:p w:rsidR="009916E1" w:rsidRPr="00AA7880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Мужской </w:t>
            </w:r>
            <w:r>
              <w:t xml:space="preserve">| </w:t>
            </w:r>
            <w:r>
              <w:rPr>
                <w:lang w:val="ru-RU"/>
              </w:rPr>
              <w:t>Женский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9916E1" w:rsidRPr="00E23C29" w:rsidTr="009916E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Default="009916E1" w:rsidP="00FD5828">
            <w:pPr>
              <w:pStyle w:val="af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Место проживания </w:t>
            </w:r>
          </w:p>
        </w:tc>
        <w:tc>
          <w:tcPr>
            <w:tcW w:w="3447" w:type="dxa"/>
          </w:tcPr>
          <w:p w:rsidR="009916E1" w:rsidRPr="00AA7880" w:rsidRDefault="009916E1" w:rsidP="009C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Город </w:t>
            </w:r>
            <w:r>
              <w:t>|</w:t>
            </w:r>
            <w:r>
              <w:rPr>
                <w:lang w:val="ru-RU"/>
              </w:rPr>
              <w:t xml:space="preserve"> Страна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9916E1" w:rsidRPr="00E23C29" w:rsidTr="0099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9916E1" w:rsidRDefault="009916E1" w:rsidP="00FD5828">
            <w:pPr>
              <w:pStyle w:val="af4"/>
              <w:numPr>
                <w:ilvl w:val="0"/>
                <w:numId w:val="25"/>
              </w:numPr>
            </w:pPr>
            <w:r>
              <w:rPr>
                <w:lang w:val="ru-RU"/>
              </w:rPr>
              <w:t>Фильтрация круга, ленты, фоллоуверов</w:t>
            </w:r>
          </w:p>
        </w:tc>
        <w:tc>
          <w:tcPr>
            <w:tcW w:w="3447" w:type="dxa"/>
          </w:tcPr>
          <w:p w:rsidR="009916E1" w:rsidRPr="00EE5FAB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Круг, лента, фоллоуверы.</w:t>
            </w:r>
          </w:p>
        </w:tc>
        <w:tc>
          <w:tcPr>
            <w:tcW w:w="3447" w:type="dxa"/>
          </w:tcPr>
          <w:p w:rsidR="009916E1" w:rsidRDefault="009916E1" w:rsidP="009C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FD5828" w:rsidRPr="00677D43" w:rsidRDefault="00FD5828" w:rsidP="00FD5828"/>
    <w:p w:rsidR="00FD5828" w:rsidRPr="00FB4E51" w:rsidRDefault="00FD5828" w:rsidP="00FD5828">
      <w:pPr>
        <w:rPr>
          <w:b/>
        </w:rPr>
      </w:pPr>
      <w:r w:rsidRPr="00A56AD8">
        <w:rPr>
          <w:b/>
        </w:rPr>
        <w:t>F</w:t>
      </w:r>
      <w:r w:rsidRPr="00FB4E51">
        <w:rPr>
          <w:b/>
        </w:rPr>
        <w:t>_</w:t>
      </w:r>
      <w:r w:rsidRPr="00A56AD8">
        <w:rPr>
          <w:b/>
        </w:rPr>
        <w:t>Rec</w:t>
      </w:r>
      <w:r w:rsidRPr="00FB4E51">
        <w:rPr>
          <w:b/>
        </w:rPr>
        <w:t>_</w:t>
      </w:r>
      <w:r>
        <w:rPr>
          <w:b/>
        </w:rPr>
        <w:t>Fil</w:t>
      </w:r>
      <w:r w:rsidRPr="00FB4E51">
        <w:rPr>
          <w:b/>
        </w:rPr>
        <w:t>_</w:t>
      </w:r>
      <w:r>
        <w:rPr>
          <w:b/>
        </w:rPr>
        <w:t xml:space="preserve">004 </w:t>
      </w:r>
    </w:p>
    <w:p w:rsidR="00FD5828" w:rsidRPr="009A3A67" w:rsidRDefault="00FD5828" w:rsidP="00FD5828">
      <w:pPr>
        <w:rPr>
          <w:lang w:val="ru-RU"/>
        </w:rPr>
      </w:pPr>
      <w:r w:rsidRPr="00FD5828">
        <w:rPr>
          <w:lang w:val="ru-RU"/>
        </w:rPr>
        <w:t>При выборе критерия фильтра из списка фильтров</w:t>
      </w:r>
      <w:r w:rsidR="009A3A67">
        <w:rPr>
          <w:lang w:val="ru-RU"/>
        </w:rPr>
        <w:t xml:space="preserve"> должно</w:t>
      </w:r>
      <w:r w:rsidRPr="00FD5828">
        <w:rPr>
          <w:lang w:val="ru-RU"/>
        </w:rPr>
        <w:t xml:space="preserve"> отк</w:t>
      </w:r>
      <w:r w:rsidR="009A3A67">
        <w:rPr>
          <w:lang w:val="ru-RU"/>
        </w:rPr>
        <w:t>рыться</w:t>
      </w:r>
      <w:r w:rsidRPr="00FD5828">
        <w:rPr>
          <w:lang w:val="ru-RU"/>
        </w:rPr>
        <w:t xml:space="preserve"> окно с выбором параметров критерия фильтра (см. </w:t>
      </w:r>
      <w:r w:rsidRPr="009A3A67">
        <w:rPr>
          <w:lang w:val="ru-RU"/>
        </w:rPr>
        <w:t>Рис. 3).</w:t>
      </w:r>
    </w:p>
    <w:p w:rsidR="00FD5828" w:rsidRDefault="00FD5828" w:rsidP="00FD5828">
      <w:r>
        <w:rPr>
          <w:noProof/>
          <w:lang w:val="ru-RU" w:eastAsia="ru-RU"/>
        </w:rPr>
        <w:drawing>
          <wp:inline distT="0" distB="0" distL="0" distR="0" wp14:anchorId="19E6F29B" wp14:editId="4BF5F4EE">
            <wp:extent cx="5940425" cy="3451484"/>
            <wp:effectExtent l="0" t="0" r="3175" b="0"/>
            <wp:docPr id="433" name="Рисунок 433" descr="C:\Users\tema-_000\Desktop\Circle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ma-_000\Desktop\Circle Image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3</w:t>
      </w: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_005</w:t>
      </w:r>
    </w:p>
    <w:p w:rsidR="00FD5828" w:rsidRPr="009A3A67" w:rsidRDefault="00FD5828" w:rsidP="00FD5828">
      <w:pPr>
        <w:rPr>
          <w:lang w:val="ru-RU"/>
        </w:rPr>
      </w:pPr>
      <w:r w:rsidRPr="00FD5828">
        <w:rPr>
          <w:lang w:val="ru-RU"/>
        </w:rPr>
        <w:t xml:space="preserve">В параметрах критерия фильтра при нажатии на кнопку «Применить» </w:t>
      </w:r>
      <w:r w:rsidR="009A3A67">
        <w:rPr>
          <w:lang w:val="ru-RU"/>
        </w:rPr>
        <w:t xml:space="preserve">должен </w:t>
      </w:r>
      <w:r w:rsidRPr="00FD5828">
        <w:rPr>
          <w:lang w:val="ru-RU"/>
        </w:rPr>
        <w:t>добавит</w:t>
      </w:r>
      <w:r w:rsidR="009A3A67">
        <w:rPr>
          <w:lang w:val="ru-RU"/>
        </w:rPr>
        <w:t>ь</w:t>
      </w:r>
      <w:r w:rsidRPr="00FD5828">
        <w:rPr>
          <w:lang w:val="ru-RU"/>
        </w:rPr>
        <w:t xml:space="preserve">ся данный </w:t>
      </w:r>
      <w:r w:rsidR="009A3A67">
        <w:rPr>
          <w:lang w:val="ru-RU"/>
        </w:rPr>
        <w:t xml:space="preserve">критерий </w:t>
      </w:r>
      <w:r w:rsidRPr="00FD5828">
        <w:rPr>
          <w:lang w:val="ru-RU"/>
        </w:rPr>
        <w:t>фильтр</w:t>
      </w:r>
      <w:r w:rsidR="009A3A67">
        <w:rPr>
          <w:lang w:val="ru-RU"/>
        </w:rPr>
        <w:t>а</w:t>
      </w:r>
      <w:r w:rsidRPr="00FD5828">
        <w:rPr>
          <w:lang w:val="ru-RU"/>
        </w:rPr>
        <w:t xml:space="preserve"> с выбранными параметрами в списке</w:t>
      </w:r>
      <w:r w:rsidR="009A3A67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</w:t>
      </w:r>
      <w:r w:rsidR="009A3A67">
        <w:rPr>
          <w:lang w:val="ru-RU"/>
        </w:rPr>
        <w:t>а</w:t>
      </w:r>
      <w:r w:rsidRPr="00FD5828">
        <w:rPr>
          <w:lang w:val="ru-RU"/>
        </w:rPr>
        <w:t xml:space="preserve"> (см. </w:t>
      </w:r>
      <w:r w:rsidRPr="009A3A67">
        <w:rPr>
          <w:lang w:val="ru-RU"/>
        </w:rPr>
        <w:t>Рисунок 4).</w:t>
      </w:r>
    </w:p>
    <w:p w:rsidR="00FD5828" w:rsidRPr="009A3A67" w:rsidRDefault="00FD5828" w:rsidP="00FD5828">
      <w:pPr>
        <w:rPr>
          <w:lang w:val="ru-RU"/>
        </w:rPr>
      </w:pPr>
    </w:p>
    <w:p w:rsidR="00FD5828" w:rsidRDefault="00FD5828" w:rsidP="00FD5828">
      <w:r>
        <w:rPr>
          <w:noProof/>
          <w:lang w:val="ru-RU" w:eastAsia="ru-RU"/>
        </w:rPr>
        <w:drawing>
          <wp:inline distT="0" distB="0" distL="0" distR="0" wp14:anchorId="35C23962" wp14:editId="77204628">
            <wp:extent cx="5940425" cy="3456531"/>
            <wp:effectExtent l="0" t="0" r="3175" b="0"/>
            <wp:docPr id="375" name="Рисунок 375" descr="C:\Users\tema-_000\Desktop\Circle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a-_000\Desktop\Circle Imag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4</w:t>
      </w:r>
    </w:p>
    <w:p w:rsidR="00FD5828" w:rsidRPr="00FD5828" w:rsidRDefault="00FD5828" w:rsidP="00FD5828">
      <w:pPr>
        <w:jc w:val="center"/>
        <w:rPr>
          <w:lang w:val="ru-RU"/>
        </w:rPr>
      </w:pPr>
    </w:p>
    <w:p w:rsidR="00FD5828" w:rsidRPr="001523AB" w:rsidRDefault="00FD5828" w:rsidP="00FD5828">
      <w:pPr>
        <w:rPr>
          <w:b/>
          <w:lang w:val="ru-RU"/>
        </w:rPr>
      </w:pPr>
      <w:r w:rsidRPr="001523AB">
        <w:rPr>
          <w:b/>
        </w:rPr>
        <w:t>F</w:t>
      </w:r>
      <w:r w:rsidRPr="001523AB">
        <w:rPr>
          <w:b/>
          <w:lang w:val="ru-RU"/>
        </w:rPr>
        <w:t>_</w:t>
      </w:r>
      <w:r w:rsidRPr="001523AB">
        <w:rPr>
          <w:b/>
        </w:rPr>
        <w:t>Rec</w:t>
      </w:r>
      <w:r w:rsidRPr="001523AB">
        <w:rPr>
          <w:b/>
          <w:lang w:val="ru-RU"/>
        </w:rPr>
        <w:t>_</w:t>
      </w:r>
      <w:r w:rsidRPr="001523AB">
        <w:rPr>
          <w:b/>
        </w:rPr>
        <w:t>Fil</w:t>
      </w:r>
      <w:r w:rsidRPr="001523AB">
        <w:rPr>
          <w:b/>
          <w:lang w:val="ru-RU"/>
        </w:rPr>
        <w:t>_00</w:t>
      </w:r>
      <w:r w:rsidRPr="00FD5828">
        <w:rPr>
          <w:b/>
          <w:lang w:val="ru-RU"/>
        </w:rPr>
        <w:t>6</w:t>
      </w:r>
      <w:r w:rsidRPr="001523AB">
        <w:rPr>
          <w:b/>
          <w:lang w:val="ru-RU"/>
        </w:rPr>
        <w:t xml:space="preserve"> 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 xml:space="preserve">В параметрах критерия фильтра при нажатии на кнопку «Отменить» система </w:t>
      </w:r>
      <w:r w:rsidR="009A3A67">
        <w:rPr>
          <w:lang w:val="ru-RU"/>
        </w:rPr>
        <w:t xml:space="preserve">должна </w:t>
      </w:r>
      <w:r w:rsidRPr="00FD5828">
        <w:rPr>
          <w:lang w:val="ru-RU"/>
        </w:rPr>
        <w:t>отобразит</w:t>
      </w:r>
      <w:r w:rsidR="009A3A67">
        <w:rPr>
          <w:lang w:val="ru-RU"/>
        </w:rPr>
        <w:t>ь</w:t>
      </w:r>
      <w:r w:rsidRPr="00FD5828">
        <w:rPr>
          <w:lang w:val="ru-RU"/>
        </w:rPr>
        <w:t xml:space="preserve"> список</w:t>
      </w:r>
      <w:r w:rsidR="009A3A67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с выбранными до этого </w:t>
      </w:r>
      <w:r w:rsidR="009A3A67">
        <w:rPr>
          <w:lang w:val="ru-RU"/>
        </w:rPr>
        <w:t>параметрами</w:t>
      </w:r>
      <w:r w:rsidRPr="00FD5828">
        <w:rPr>
          <w:lang w:val="ru-RU"/>
        </w:rPr>
        <w:t>.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_007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>В списке фильтров при нажатии на кнопку удаления фильтра (см. Рисунок 5, п. 1), данный</w:t>
      </w:r>
      <w:r w:rsidR="009A3A67">
        <w:rPr>
          <w:lang w:val="ru-RU"/>
        </w:rPr>
        <w:t xml:space="preserve"> критерий</w:t>
      </w:r>
      <w:r w:rsidRPr="00FD5828">
        <w:rPr>
          <w:lang w:val="ru-RU"/>
        </w:rPr>
        <w:t xml:space="preserve"> фильтр</w:t>
      </w:r>
      <w:r w:rsidR="009A3A67">
        <w:rPr>
          <w:lang w:val="ru-RU"/>
        </w:rPr>
        <w:t>а</w:t>
      </w:r>
      <w:r w:rsidRPr="00FD5828">
        <w:rPr>
          <w:lang w:val="ru-RU"/>
        </w:rPr>
        <w:t xml:space="preserve"> </w:t>
      </w:r>
      <w:r w:rsidR="009A3A67">
        <w:rPr>
          <w:lang w:val="ru-RU"/>
        </w:rPr>
        <w:t xml:space="preserve">должен </w:t>
      </w:r>
      <w:r w:rsidRPr="00FD5828">
        <w:rPr>
          <w:lang w:val="ru-RU"/>
        </w:rPr>
        <w:t>удалит</w:t>
      </w:r>
      <w:r w:rsidR="009A3A67">
        <w:rPr>
          <w:lang w:val="ru-RU"/>
        </w:rPr>
        <w:t>ь</w:t>
      </w:r>
      <w:r w:rsidRPr="00FD5828">
        <w:rPr>
          <w:lang w:val="ru-RU"/>
        </w:rPr>
        <w:t>ся из списка</w:t>
      </w:r>
      <w:r w:rsidR="009A3A67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</w:t>
      </w:r>
      <w:r w:rsidR="009A3A67">
        <w:rPr>
          <w:lang w:val="ru-RU"/>
        </w:rPr>
        <w:t>а</w:t>
      </w:r>
      <w:r w:rsidRPr="00FD5828">
        <w:rPr>
          <w:lang w:val="ru-RU"/>
        </w:rPr>
        <w:t>.</w:t>
      </w:r>
    </w:p>
    <w:p w:rsidR="00FD5828" w:rsidRPr="00FD5828" w:rsidRDefault="00FD5828" w:rsidP="00FD5828">
      <w:pPr>
        <w:rPr>
          <w:lang w:val="ru-RU"/>
        </w:rPr>
      </w:pPr>
    </w:p>
    <w:p w:rsidR="00FD5828" w:rsidRDefault="00FD5828" w:rsidP="00FD5828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05967" wp14:editId="55E29B69">
                <wp:simplePos x="0" y="0"/>
                <wp:positionH relativeFrom="column">
                  <wp:posOffset>3310890</wp:posOffset>
                </wp:positionH>
                <wp:positionV relativeFrom="paragraph">
                  <wp:posOffset>689610</wp:posOffset>
                </wp:positionV>
                <wp:extent cx="361950" cy="3619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05967" id="Овал 12" o:spid="_x0000_s1030" style="position:absolute;left:0;text-align:left;margin-left:260.7pt;margin-top:54.3pt;width:28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0E08F" wp14:editId="1263D0DA">
                <wp:simplePos x="0" y="0"/>
                <wp:positionH relativeFrom="column">
                  <wp:posOffset>1663065</wp:posOffset>
                </wp:positionH>
                <wp:positionV relativeFrom="paragraph">
                  <wp:posOffset>842009</wp:posOffset>
                </wp:positionV>
                <wp:extent cx="1657350" cy="45719"/>
                <wp:effectExtent l="19050" t="76200" r="1905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E027" id="Прямая со стрелкой 13" o:spid="_x0000_s1026" type="#_x0000_t32" style="position:absolute;margin-left:130.95pt;margin-top:66.3pt;width:130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" strokecolor="#f07f09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A4FFB43" wp14:editId="0966F86F">
            <wp:extent cx="5940425" cy="3456531"/>
            <wp:effectExtent l="0" t="0" r="3175" b="0"/>
            <wp:docPr id="11" name="Рисунок 11" descr="C:\Users\tema-_000\Desktop\Circle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a-_000\Desktop\Circle Imag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5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 xml:space="preserve">_008 </w:t>
      </w:r>
    </w:p>
    <w:p w:rsidR="00B55A41" w:rsidRPr="00FD5828" w:rsidRDefault="00FD5828" w:rsidP="00FD5828">
      <w:pPr>
        <w:rPr>
          <w:lang w:val="ru-RU"/>
        </w:rPr>
      </w:pPr>
      <w:r w:rsidRPr="00FD5828">
        <w:rPr>
          <w:lang w:val="ru-RU"/>
        </w:rPr>
        <w:t>В списке</w:t>
      </w:r>
      <w:r w:rsidR="00B55A41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</w:t>
      </w:r>
      <w:r w:rsidR="00B55A41">
        <w:rPr>
          <w:lang w:val="ru-RU"/>
        </w:rPr>
        <w:t>а</w:t>
      </w:r>
      <w:r w:rsidRPr="00FD5828">
        <w:rPr>
          <w:lang w:val="ru-RU"/>
        </w:rPr>
        <w:t xml:space="preserve"> при нажатии на кнопку «Сбросить» </w:t>
      </w:r>
      <w:r w:rsidR="00B55A41">
        <w:rPr>
          <w:lang w:val="ru-RU"/>
        </w:rPr>
        <w:t xml:space="preserve">должно появляться всплывающее окно с подтверждением сбрасывания критериев фильтра. При подтверждении сбрасывания </w:t>
      </w:r>
      <w:r w:rsidRPr="00FD5828">
        <w:rPr>
          <w:lang w:val="ru-RU"/>
        </w:rPr>
        <w:t>система</w:t>
      </w:r>
      <w:r w:rsidR="00B55A41">
        <w:rPr>
          <w:lang w:val="ru-RU"/>
        </w:rPr>
        <w:t xml:space="preserve"> должна</w:t>
      </w:r>
      <w:r w:rsidRPr="00FD5828">
        <w:rPr>
          <w:lang w:val="ru-RU"/>
        </w:rPr>
        <w:t xml:space="preserve"> отчистит</w:t>
      </w:r>
      <w:r w:rsidR="00B55A41">
        <w:rPr>
          <w:lang w:val="ru-RU"/>
        </w:rPr>
        <w:t>ь</w:t>
      </w:r>
      <w:r w:rsidRPr="00FD5828">
        <w:rPr>
          <w:lang w:val="ru-RU"/>
        </w:rPr>
        <w:t xml:space="preserve"> поля с выбранными критериями фильтра.</w:t>
      </w:r>
      <w:r w:rsidR="00B55A41">
        <w:rPr>
          <w:lang w:val="ru-RU"/>
        </w:rPr>
        <w:t xml:space="preserve"> При отказе подтверждения сбрасывания система должна оставить все без изменений.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 xml:space="preserve">_009 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 xml:space="preserve">В списке фильтров кнопка «Применить» </w:t>
      </w:r>
      <w:r w:rsidR="00B55A41">
        <w:rPr>
          <w:lang w:val="ru-RU"/>
        </w:rPr>
        <w:t>должна быть</w:t>
      </w:r>
      <w:r w:rsidRPr="00FD5828">
        <w:rPr>
          <w:lang w:val="ru-RU"/>
        </w:rPr>
        <w:t xml:space="preserve"> неактивна, пока не будет хотя бы одного критерия фильтра в выборе фильтра.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_010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>В списке</w:t>
      </w:r>
      <w:r w:rsidR="00B55A41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при нажатии на кнопку «Применить» система</w:t>
      </w:r>
      <w:r w:rsidR="00B55A41">
        <w:rPr>
          <w:lang w:val="ru-RU"/>
        </w:rPr>
        <w:t xml:space="preserve"> должна отфильтровать</w:t>
      </w:r>
      <w:r w:rsidRPr="00FD5828">
        <w:rPr>
          <w:lang w:val="ru-RU"/>
        </w:rPr>
        <w:t xml:space="preserve"> [</w:t>
      </w:r>
      <w:r>
        <w:fldChar w:fldCharType="begin"/>
      </w:r>
      <w:r w:rsidRPr="00FD5828">
        <w:rPr>
          <w:lang w:val="ru-RU"/>
        </w:rPr>
        <w:instrText xml:space="preserve"> </w:instrText>
      </w:r>
      <w:r>
        <w:instrText>REF</w:instrText>
      </w:r>
      <w:r w:rsidRPr="00FD5828">
        <w:rPr>
          <w:lang w:val="ru-RU"/>
        </w:rPr>
        <w:instrText xml:space="preserve"> _</w:instrText>
      </w:r>
      <w:r>
        <w:instrText>Ref</w:instrText>
      </w:r>
      <w:r w:rsidRPr="00FD5828">
        <w:rPr>
          <w:lang w:val="ru-RU"/>
        </w:rPr>
        <w:instrText>378020267 \</w:instrText>
      </w:r>
      <w:r>
        <w:instrText>r</w:instrText>
      </w:r>
      <w:r w:rsidRPr="00FD5828">
        <w:rPr>
          <w:lang w:val="ru-RU"/>
        </w:rPr>
        <w:instrText xml:space="preserve"> \</w:instrText>
      </w:r>
      <w:r>
        <w:instrText>h</w:instrText>
      </w:r>
      <w:r w:rsidRPr="00FD5828">
        <w:rPr>
          <w:lang w:val="ru-RU"/>
        </w:rPr>
        <w:instrText xml:space="preserve"> </w:instrText>
      </w:r>
      <w:r>
        <w:fldChar w:fldCharType="separate"/>
      </w:r>
      <w:r w:rsidRPr="00FD5828">
        <w:rPr>
          <w:lang w:val="ru-RU"/>
        </w:rPr>
        <w:t>2.1</w:t>
      </w:r>
      <w:r>
        <w:fldChar w:fldCharType="end"/>
      </w:r>
      <w:r w:rsidRPr="00FD5828">
        <w:rPr>
          <w:lang w:val="ru-RU"/>
        </w:rPr>
        <w:t>] пользователей по выбранным критериям фильтра</w:t>
      </w:r>
      <w:r w:rsidR="00B55A41">
        <w:rPr>
          <w:lang w:val="ru-RU"/>
        </w:rPr>
        <w:t>.</w:t>
      </w:r>
    </w:p>
    <w:p w:rsidR="00FD5828" w:rsidRDefault="00FD5828" w:rsidP="00FD5828">
      <w:pPr>
        <w:rPr>
          <w:lang w:val="ru-RU"/>
        </w:rPr>
      </w:pPr>
    </w:p>
    <w:p w:rsidR="00B55A41" w:rsidRPr="00FD5828" w:rsidRDefault="00B55A41" w:rsidP="00B55A41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1</w:t>
      </w:r>
    </w:p>
    <w:p w:rsidR="00B55A41" w:rsidRDefault="00B55A41" w:rsidP="00FD5828">
      <w:pPr>
        <w:rPr>
          <w:lang w:val="ru-RU"/>
        </w:rPr>
      </w:pPr>
      <w:r>
        <w:rPr>
          <w:lang w:val="ru-RU"/>
        </w:rPr>
        <w:lastRenderedPageBreak/>
        <w:t xml:space="preserve">После нажатия на кнопку «Применить» в </w:t>
      </w:r>
      <w:r>
        <w:t>F</w:t>
      </w:r>
      <w:r w:rsidRPr="00B55A41">
        <w:rPr>
          <w:lang w:val="ru-RU"/>
        </w:rPr>
        <w:t>_</w:t>
      </w:r>
      <w:r>
        <w:t>Rec</w:t>
      </w:r>
      <w:r w:rsidRPr="00B55A41">
        <w:rPr>
          <w:lang w:val="ru-RU"/>
        </w:rPr>
        <w:t>_</w:t>
      </w:r>
      <w:r>
        <w:t>Fil</w:t>
      </w:r>
      <w:r w:rsidRPr="00B55A41">
        <w:rPr>
          <w:lang w:val="ru-RU"/>
        </w:rPr>
        <w:t xml:space="preserve">_010 </w:t>
      </w:r>
      <w:r>
        <w:rPr>
          <w:lang w:val="ru-RU"/>
        </w:rPr>
        <w:t>система должна вывести результат фильтрования в окне отфильтрованного списка пользователей.</w:t>
      </w:r>
    </w:p>
    <w:p w:rsidR="00B55A41" w:rsidRDefault="00B55A41" w:rsidP="00FD5828">
      <w:pPr>
        <w:rPr>
          <w:lang w:val="ru-RU"/>
        </w:rPr>
      </w:pPr>
    </w:p>
    <w:p w:rsidR="00B55A41" w:rsidRPr="00FD5828" w:rsidRDefault="00B55A41" w:rsidP="00B55A41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2</w:t>
      </w:r>
    </w:p>
    <w:p w:rsidR="00B55A41" w:rsidRPr="00B55A41" w:rsidRDefault="00B55A41" w:rsidP="00FD5828">
      <w:pPr>
        <w:rPr>
          <w:lang w:val="ru-RU"/>
        </w:rPr>
      </w:pPr>
      <w:r>
        <w:rPr>
          <w:lang w:val="ru-RU"/>
        </w:rPr>
        <w:t xml:space="preserve">После нажатия на кнопку «Применить» в </w:t>
      </w:r>
      <w:r>
        <w:t>F</w:t>
      </w:r>
      <w:r w:rsidRPr="00B55A41">
        <w:rPr>
          <w:lang w:val="ru-RU"/>
        </w:rPr>
        <w:t>_</w:t>
      </w:r>
      <w:r>
        <w:t>Rec</w:t>
      </w:r>
      <w:r w:rsidRPr="00B55A41">
        <w:rPr>
          <w:lang w:val="ru-RU"/>
        </w:rPr>
        <w:t>_</w:t>
      </w:r>
      <w:r>
        <w:t>Fil</w:t>
      </w:r>
      <w:r w:rsidRPr="00B55A41">
        <w:rPr>
          <w:lang w:val="ru-RU"/>
        </w:rPr>
        <w:t xml:space="preserve">_010 </w:t>
      </w:r>
      <w:r>
        <w:rPr>
          <w:lang w:val="ru-RU"/>
        </w:rPr>
        <w:t>система</w:t>
      </w:r>
      <w:r>
        <w:rPr>
          <w:lang w:val="ru-RU"/>
        </w:rPr>
        <w:t xml:space="preserve"> должна скрыть список критериев фильтра и открыть список действий.</w:t>
      </w:r>
    </w:p>
    <w:p w:rsidR="00B55A41" w:rsidRPr="00FD5828" w:rsidRDefault="00B55A41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3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 xml:space="preserve">В окне создания фильтра кнопка «Сохранить формулу» </w:t>
      </w:r>
      <w:r w:rsidR="00B55A41">
        <w:rPr>
          <w:lang w:val="ru-RU"/>
        </w:rPr>
        <w:t>должна быть</w:t>
      </w:r>
      <w:r w:rsidRPr="00FD5828">
        <w:rPr>
          <w:lang w:val="ru-RU"/>
        </w:rPr>
        <w:t xml:space="preserve"> неактивна, пока не будет хотя бы одного критерия фильтра в выборе</w:t>
      </w:r>
      <w:r w:rsidR="00B55A41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фильтра.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4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>В списке</w:t>
      </w:r>
      <w:r w:rsidR="00B55A41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при нажатии на кнопку «Сохранить формулу» (см. Рис 6, п. 1) должно </w:t>
      </w:r>
      <w:r w:rsidR="00B55A41">
        <w:rPr>
          <w:lang w:val="ru-RU"/>
        </w:rPr>
        <w:t xml:space="preserve">стандартное диалоговое окно </w:t>
      </w:r>
      <w:r w:rsidR="003A2D65">
        <w:rPr>
          <w:lang w:val="ru-RU"/>
        </w:rPr>
        <w:t>«С</w:t>
      </w:r>
      <w:r w:rsidR="00B55A41">
        <w:rPr>
          <w:lang w:val="ru-RU"/>
        </w:rPr>
        <w:t>охранения</w:t>
      </w:r>
      <w:r w:rsidR="003A2D65">
        <w:rPr>
          <w:lang w:val="ru-RU"/>
        </w:rPr>
        <w:t xml:space="preserve"> файла»</w:t>
      </w:r>
      <w:r w:rsidRPr="00FD5828">
        <w:rPr>
          <w:lang w:val="ru-RU"/>
        </w:rPr>
        <w:t>.</w:t>
      </w:r>
    </w:p>
    <w:p w:rsidR="00FD5828" w:rsidRDefault="00FD5828" w:rsidP="00FD5828">
      <w:pPr>
        <w:rPr>
          <w:lang w:val="ru-RU"/>
        </w:rPr>
      </w:pPr>
    </w:p>
    <w:p w:rsidR="003A2D65" w:rsidRPr="00FD5828" w:rsidRDefault="003A2D65" w:rsidP="003A2D65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5</w:t>
      </w:r>
    </w:p>
    <w:p w:rsidR="003A2D65" w:rsidRDefault="003A2D65" w:rsidP="00FD5828">
      <w:pPr>
        <w:rPr>
          <w:lang w:val="ru-RU"/>
        </w:rPr>
      </w:pPr>
      <w:r>
        <w:rPr>
          <w:lang w:val="ru-RU"/>
        </w:rPr>
        <w:t>Система должна сохранять формулу в файл в диалоговом окне «Сохранение файла».</w:t>
      </w:r>
    </w:p>
    <w:p w:rsidR="003A2D65" w:rsidRDefault="003A2D65" w:rsidP="00FD5828">
      <w:pPr>
        <w:rPr>
          <w:lang w:val="ru-RU"/>
        </w:rPr>
      </w:pPr>
    </w:p>
    <w:p w:rsidR="003A2D65" w:rsidRPr="00FD5828" w:rsidRDefault="003A2D65" w:rsidP="003A2D65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6</w:t>
      </w:r>
    </w:p>
    <w:p w:rsidR="003A2D65" w:rsidRDefault="003A2D65" w:rsidP="00FD5828">
      <w:pPr>
        <w:rPr>
          <w:lang w:val="ru-RU"/>
        </w:rPr>
      </w:pPr>
      <w:r>
        <w:rPr>
          <w:lang w:val="ru-RU"/>
        </w:rPr>
        <w:t>Система должна загружать формулу из файла в диалоговом окне «Загрузка файла».</w:t>
      </w:r>
    </w:p>
    <w:p w:rsidR="003A2D65" w:rsidRPr="00FD5828" w:rsidRDefault="003A2D65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7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 xml:space="preserve">В списке фильтров при нажатии на кнопку «Загрузить формулу» (см. Рис. 6, п.2) должно появиться </w:t>
      </w:r>
      <w:r w:rsidR="00B55A41">
        <w:rPr>
          <w:lang w:val="ru-RU"/>
        </w:rPr>
        <w:t>стандартное диалоговое окно</w:t>
      </w:r>
      <w:r w:rsidR="003A2D65">
        <w:rPr>
          <w:lang w:val="ru-RU"/>
        </w:rPr>
        <w:t xml:space="preserve"> «Загрузка файла»</w:t>
      </w:r>
      <w:r w:rsidRPr="00FD5828">
        <w:rPr>
          <w:lang w:val="ru-RU"/>
        </w:rPr>
        <w:t>.</w:t>
      </w:r>
    </w:p>
    <w:p w:rsidR="00B55A41" w:rsidRDefault="00B55A41" w:rsidP="00FD5828">
      <w:pPr>
        <w:rPr>
          <w:lang w:val="ru-RU"/>
        </w:rPr>
      </w:pPr>
    </w:p>
    <w:p w:rsidR="00B55A41" w:rsidRDefault="00B55A41" w:rsidP="00FD5828">
      <w:pPr>
        <w:rPr>
          <w:lang w:val="ru-RU"/>
        </w:rPr>
      </w:pPr>
    </w:p>
    <w:p w:rsidR="00B55A41" w:rsidRDefault="00B55A41" w:rsidP="00FD5828">
      <w:pPr>
        <w:rPr>
          <w:lang w:val="ru-RU"/>
        </w:rPr>
      </w:pPr>
    </w:p>
    <w:p w:rsidR="00B55A41" w:rsidRDefault="00B55A41" w:rsidP="00FD5828">
      <w:pPr>
        <w:rPr>
          <w:lang w:val="ru-RU"/>
        </w:rPr>
      </w:pPr>
    </w:p>
    <w:p w:rsidR="00B55A41" w:rsidRDefault="00B55A41" w:rsidP="00FD5828">
      <w:pPr>
        <w:rPr>
          <w:lang w:val="ru-RU"/>
        </w:rPr>
      </w:pPr>
    </w:p>
    <w:p w:rsidR="003A2D65" w:rsidRDefault="003A2D65" w:rsidP="00FD5828">
      <w:pPr>
        <w:rPr>
          <w:lang w:val="ru-RU"/>
        </w:rPr>
      </w:pPr>
    </w:p>
    <w:p w:rsidR="00FD5828" w:rsidRPr="00FD5828" w:rsidRDefault="00FD5828" w:rsidP="00FD5828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215AA" wp14:editId="2A360814">
                <wp:simplePos x="0" y="0"/>
                <wp:positionH relativeFrom="column">
                  <wp:posOffset>2272665</wp:posOffset>
                </wp:positionH>
                <wp:positionV relativeFrom="paragraph">
                  <wp:posOffset>10795</wp:posOffset>
                </wp:positionV>
                <wp:extent cx="371475" cy="37147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56B8D" id="Овал 18" o:spid="_x0000_s1031" style="position:absolute;left:0;text-align:left;margin-left:178.95pt;margin-top:.85pt;width:29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0C1A0" wp14:editId="4A711993">
                <wp:simplePos x="0" y="0"/>
                <wp:positionH relativeFrom="column">
                  <wp:posOffset>3234690</wp:posOffset>
                </wp:positionH>
                <wp:positionV relativeFrom="paragraph">
                  <wp:posOffset>287020</wp:posOffset>
                </wp:positionV>
                <wp:extent cx="371475" cy="3714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AB31C" id="Овал 17" o:spid="_x0000_s1032" style="position:absolute;left:0;text-align:left;margin-left:254.7pt;margin-top:22.6pt;width:29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D5828" w:rsidRDefault="00FD5828" w:rsidP="00FD582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730FF" wp14:editId="516F5099">
                <wp:simplePos x="0" y="0"/>
                <wp:positionH relativeFrom="column">
                  <wp:posOffset>2463165</wp:posOffset>
                </wp:positionH>
                <wp:positionV relativeFrom="paragraph">
                  <wp:posOffset>306070</wp:posOffset>
                </wp:positionV>
                <wp:extent cx="809625" cy="419100"/>
                <wp:effectExtent l="38100" t="0" r="285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F0B1" id="Прямая со стрелкой 20" o:spid="_x0000_s1026" type="#_x0000_t32" style="position:absolute;margin-left:193.95pt;margin-top:24.1pt;width:63.75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" strokecolor="#604878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3CCA2" wp14:editId="137E2E88">
                <wp:simplePos x="0" y="0"/>
                <wp:positionH relativeFrom="column">
                  <wp:posOffset>2215515</wp:posOffset>
                </wp:positionH>
                <wp:positionV relativeFrom="paragraph">
                  <wp:posOffset>86995</wp:posOffset>
                </wp:positionV>
                <wp:extent cx="200025" cy="638175"/>
                <wp:effectExtent l="5715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DDD54" id="Прямая со стрелкой 19" o:spid="_x0000_s1026" type="#_x0000_t32" style="position:absolute;margin-left:174.45pt;margin-top:6.85pt;width:15.75pt;height:5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" strokecolor="#604878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6ACBDC6A" wp14:editId="29D3B383">
            <wp:extent cx="5940425" cy="3456531"/>
            <wp:effectExtent l="0" t="0" r="3175" b="0"/>
            <wp:docPr id="14" name="Рисунок 14" descr="C:\Users\tema-_000\Desktop\Circle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a-_000\Desktop\Circle Imag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6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_01</w:t>
      </w:r>
      <w:r w:rsidR="009916E1">
        <w:rPr>
          <w:b/>
          <w:lang w:val="ru-RU"/>
        </w:rPr>
        <w:t>8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>При загрузке формулы из файла введенные раннее критерии в списке</w:t>
      </w:r>
      <w:r w:rsidR="003A2D65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</w:t>
      </w:r>
      <w:r w:rsidR="003A2D65">
        <w:rPr>
          <w:lang w:val="ru-RU"/>
        </w:rPr>
        <w:t>должны быть</w:t>
      </w:r>
      <w:r w:rsidRPr="00FD5828">
        <w:rPr>
          <w:lang w:val="ru-RU"/>
        </w:rPr>
        <w:t xml:space="preserve"> заменены на критерии фильтра из файла.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</w:t>
      </w:r>
      <w:r w:rsidR="009916E1">
        <w:rPr>
          <w:b/>
          <w:lang w:val="ru-RU"/>
        </w:rPr>
        <w:t>19</w:t>
      </w:r>
    </w:p>
    <w:p w:rsidR="00FD5828" w:rsidRPr="003A2D65" w:rsidRDefault="00FD5828" w:rsidP="00FD5828">
      <w:pPr>
        <w:rPr>
          <w:lang w:val="ru-RU"/>
        </w:rPr>
      </w:pPr>
      <w:r w:rsidRPr="00FD5828">
        <w:rPr>
          <w:lang w:val="ru-RU"/>
        </w:rPr>
        <w:t>В списке</w:t>
      </w:r>
      <w:r w:rsidR="003A2D65">
        <w:rPr>
          <w:lang w:val="ru-RU"/>
        </w:rPr>
        <w:t xml:space="preserve"> критериев</w:t>
      </w:r>
      <w:r w:rsidRPr="00FD5828">
        <w:rPr>
          <w:lang w:val="ru-RU"/>
        </w:rPr>
        <w:t xml:space="preserve"> фильтр</w:t>
      </w:r>
      <w:r w:rsidR="003A2D65">
        <w:rPr>
          <w:lang w:val="ru-RU"/>
        </w:rPr>
        <w:t>а</w:t>
      </w:r>
      <w:r w:rsidRPr="00FD5828">
        <w:rPr>
          <w:lang w:val="ru-RU"/>
        </w:rPr>
        <w:t xml:space="preserve"> при нажатии на кнопку добавления нового критерия фильтра (см. Рисунок 7, п.1) </w:t>
      </w:r>
      <w:r w:rsidR="003A2D65">
        <w:rPr>
          <w:lang w:val="ru-RU"/>
        </w:rPr>
        <w:t xml:space="preserve">должно </w:t>
      </w:r>
      <w:r w:rsidRPr="00FD5828">
        <w:rPr>
          <w:lang w:val="ru-RU"/>
        </w:rPr>
        <w:t>добавит</w:t>
      </w:r>
      <w:r w:rsidR="003A2D65">
        <w:rPr>
          <w:lang w:val="ru-RU"/>
        </w:rPr>
        <w:t>ь</w:t>
      </w:r>
      <w:r w:rsidRPr="00FD5828">
        <w:rPr>
          <w:lang w:val="ru-RU"/>
        </w:rPr>
        <w:t xml:space="preserve">ся новое поле для выбора критерия фильтра (см. </w:t>
      </w:r>
      <w:r w:rsidRPr="003A2D65">
        <w:rPr>
          <w:lang w:val="ru-RU"/>
        </w:rPr>
        <w:t>Рисунок 7, п. 2).</w:t>
      </w:r>
    </w:p>
    <w:p w:rsidR="00FD5828" w:rsidRPr="003A2D65" w:rsidRDefault="00FD5828" w:rsidP="00FD5828">
      <w:pPr>
        <w:rPr>
          <w:lang w:val="ru-RU"/>
        </w:rPr>
      </w:pPr>
    </w:p>
    <w:p w:rsidR="00FD5828" w:rsidRDefault="00FD5828" w:rsidP="00FD5828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A7CBC" wp14:editId="76B01175">
                <wp:simplePos x="0" y="0"/>
                <wp:positionH relativeFrom="column">
                  <wp:posOffset>1024889</wp:posOffset>
                </wp:positionH>
                <wp:positionV relativeFrom="paragraph">
                  <wp:posOffset>1327785</wp:posOffset>
                </wp:positionV>
                <wp:extent cx="1095375" cy="714375"/>
                <wp:effectExtent l="38100" t="38100" r="28575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8912" id="Прямая со стрелкой 25" o:spid="_x0000_s1026" type="#_x0000_t32" style="position:absolute;margin-left:80.7pt;margin-top:104.55pt;width:86.25pt;height:5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" strokecolor="#604878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ABB8D" wp14:editId="5A19E869">
                <wp:simplePos x="0" y="0"/>
                <wp:positionH relativeFrom="column">
                  <wp:posOffset>1139190</wp:posOffset>
                </wp:positionH>
                <wp:positionV relativeFrom="paragraph">
                  <wp:posOffset>1042035</wp:posOffset>
                </wp:positionV>
                <wp:extent cx="1924050" cy="76200"/>
                <wp:effectExtent l="38100" t="0" r="1905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3ED2" id="Прямая со стрелкой 24" o:spid="_x0000_s1026" type="#_x0000_t32" style="position:absolute;margin-left:89.7pt;margin-top:82.05pt;width:151.5pt;height: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" strokecolor="#604878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5FC55" wp14:editId="2DDE09D8">
                <wp:simplePos x="0" y="0"/>
                <wp:positionH relativeFrom="column">
                  <wp:posOffset>3072765</wp:posOffset>
                </wp:positionH>
                <wp:positionV relativeFrom="paragraph">
                  <wp:posOffset>870585</wp:posOffset>
                </wp:positionV>
                <wp:extent cx="371475" cy="3714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FC55" id="Овал 23" o:spid="_x0000_s1033" style="position:absolute;left:0;text-align:left;margin-left:241.95pt;margin-top:68.55pt;width:29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C6974" wp14:editId="54D653A4">
                <wp:simplePos x="0" y="0"/>
                <wp:positionH relativeFrom="column">
                  <wp:posOffset>2082165</wp:posOffset>
                </wp:positionH>
                <wp:positionV relativeFrom="paragraph">
                  <wp:posOffset>1985010</wp:posOffset>
                </wp:positionV>
                <wp:extent cx="371475" cy="3714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C6974" id="Овал 22" o:spid="_x0000_s1034" style="position:absolute;left:0;text-align:left;margin-left:163.95pt;margin-top:156.3pt;width:29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D53A5E0" wp14:editId="4D0F6069">
            <wp:extent cx="5940425" cy="3451484"/>
            <wp:effectExtent l="0" t="0" r="3175" b="0"/>
            <wp:docPr id="432" name="Рисунок 432" descr="C:\Users\tema-_000\Desktop\Circle 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ma-_000\Desktop\Circle Image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Pr="00FD5828" w:rsidRDefault="00FD5828" w:rsidP="00FD5828">
      <w:pPr>
        <w:jc w:val="center"/>
        <w:rPr>
          <w:lang w:val="ru-RU"/>
        </w:rPr>
      </w:pPr>
      <w:r w:rsidRPr="00FD5828">
        <w:rPr>
          <w:lang w:val="ru-RU"/>
        </w:rPr>
        <w:t>Рисунок 7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_02</w:t>
      </w:r>
      <w:r w:rsidR="009916E1">
        <w:rPr>
          <w:b/>
          <w:lang w:val="ru-RU"/>
        </w:rPr>
        <w:t>0</w:t>
      </w:r>
    </w:p>
    <w:p w:rsidR="00FD5828" w:rsidRPr="00FD5828" w:rsidRDefault="00FD5828" w:rsidP="00FD5828">
      <w:pPr>
        <w:rPr>
          <w:lang w:val="ru-RU"/>
        </w:rPr>
      </w:pPr>
      <w:r w:rsidRPr="00FD5828">
        <w:rPr>
          <w:lang w:val="ru-RU"/>
        </w:rPr>
        <w:t xml:space="preserve">Если в списке </w:t>
      </w:r>
      <w:r w:rsidR="003A2D65">
        <w:rPr>
          <w:lang w:val="ru-RU"/>
        </w:rPr>
        <w:t>критериев фильтра</w:t>
      </w:r>
      <w:r w:rsidRPr="00FD5828">
        <w:rPr>
          <w:lang w:val="ru-RU"/>
        </w:rPr>
        <w:t xml:space="preserve"> полей для выбора</w:t>
      </w:r>
      <w:r w:rsidR="003A2D65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больше одного, то при нажатии на кнопку «Сбросить» в списке фильтров</w:t>
      </w:r>
      <w:r w:rsidR="003A2D65">
        <w:rPr>
          <w:lang w:val="ru-RU"/>
        </w:rPr>
        <w:t xml:space="preserve"> должно остаться</w:t>
      </w:r>
      <w:r w:rsidRPr="00FD5828">
        <w:rPr>
          <w:lang w:val="ru-RU"/>
        </w:rPr>
        <w:t xml:space="preserve"> только одно поле для выбора критерия фильтра. </w:t>
      </w:r>
    </w:p>
    <w:p w:rsidR="00FD5828" w:rsidRPr="00FD5828" w:rsidRDefault="00FD5828" w:rsidP="00FD5828">
      <w:pPr>
        <w:rPr>
          <w:lang w:val="ru-RU"/>
        </w:rPr>
      </w:pPr>
    </w:p>
    <w:p w:rsidR="00FD5828" w:rsidRPr="00FD5828" w:rsidRDefault="00FD5828" w:rsidP="00FD5828">
      <w:pPr>
        <w:rPr>
          <w:b/>
          <w:lang w:val="ru-RU"/>
        </w:rPr>
      </w:pPr>
      <w:r w:rsidRPr="00A56AD8">
        <w:rPr>
          <w:b/>
        </w:rPr>
        <w:t>F</w:t>
      </w:r>
      <w:r w:rsidRPr="00FD5828">
        <w:rPr>
          <w:b/>
          <w:lang w:val="ru-RU"/>
        </w:rPr>
        <w:t>_</w:t>
      </w:r>
      <w:r w:rsidRPr="00A56AD8">
        <w:rPr>
          <w:b/>
        </w:rPr>
        <w:t>Rec</w:t>
      </w:r>
      <w:r w:rsidRPr="00FD5828">
        <w:rPr>
          <w:b/>
          <w:lang w:val="ru-RU"/>
        </w:rPr>
        <w:t>_</w:t>
      </w:r>
      <w:r>
        <w:rPr>
          <w:b/>
        </w:rPr>
        <w:t>Fil</w:t>
      </w:r>
      <w:r w:rsidRPr="00FD5828">
        <w:rPr>
          <w:b/>
          <w:lang w:val="ru-RU"/>
        </w:rPr>
        <w:t>_02</w:t>
      </w:r>
      <w:r w:rsidR="009916E1">
        <w:rPr>
          <w:b/>
          <w:lang w:val="ru-RU"/>
        </w:rPr>
        <w:t>1</w:t>
      </w:r>
    </w:p>
    <w:p w:rsidR="00FD5828" w:rsidRPr="003A2D65" w:rsidRDefault="00FD5828" w:rsidP="00FD5828">
      <w:pPr>
        <w:rPr>
          <w:lang w:val="ru-RU"/>
        </w:rPr>
      </w:pPr>
      <w:r w:rsidRPr="00FD5828">
        <w:rPr>
          <w:lang w:val="ru-RU"/>
        </w:rPr>
        <w:t>В списке</w:t>
      </w:r>
      <w:r w:rsidR="003A2D65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при нажатии на кнопку «Или» (см. Рис. 8, п. 1) </w:t>
      </w:r>
      <w:r w:rsidR="003A2D65">
        <w:rPr>
          <w:lang w:val="ru-RU"/>
        </w:rPr>
        <w:t xml:space="preserve">должно </w:t>
      </w:r>
      <w:r w:rsidRPr="00FD5828">
        <w:rPr>
          <w:lang w:val="ru-RU"/>
        </w:rPr>
        <w:t>добавит</w:t>
      </w:r>
      <w:r w:rsidR="003A2D65">
        <w:rPr>
          <w:lang w:val="ru-RU"/>
        </w:rPr>
        <w:t>ь</w:t>
      </w:r>
      <w:r w:rsidRPr="00FD5828">
        <w:rPr>
          <w:lang w:val="ru-RU"/>
        </w:rPr>
        <w:t>ся еще одно поле в список</w:t>
      </w:r>
      <w:r w:rsidR="003A2D65">
        <w:rPr>
          <w:lang w:val="ru-RU"/>
        </w:rPr>
        <w:t xml:space="preserve"> критериев фильтра</w:t>
      </w:r>
      <w:r w:rsidRPr="00FD5828">
        <w:rPr>
          <w:lang w:val="ru-RU"/>
        </w:rPr>
        <w:t xml:space="preserve"> с </w:t>
      </w:r>
      <w:r w:rsidR="003A2D65">
        <w:rPr>
          <w:lang w:val="ru-RU"/>
        </w:rPr>
        <w:t>критериями</w:t>
      </w:r>
      <w:r w:rsidRPr="00FD5828">
        <w:rPr>
          <w:lang w:val="ru-RU"/>
        </w:rPr>
        <w:t xml:space="preserve"> с условием «ИЛИ» (см. </w:t>
      </w:r>
      <w:r w:rsidRPr="003A2D65">
        <w:rPr>
          <w:lang w:val="ru-RU"/>
        </w:rPr>
        <w:t>Рис. 8, п. 2).</w:t>
      </w:r>
    </w:p>
    <w:p w:rsidR="00FD5828" w:rsidRPr="003A2D65" w:rsidRDefault="00FD5828" w:rsidP="00FD5828">
      <w:pPr>
        <w:rPr>
          <w:lang w:val="ru-RU"/>
        </w:rPr>
      </w:pPr>
    </w:p>
    <w:p w:rsidR="00FD5828" w:rsidRDefault="00FD5828" w:rsidP="00FD5828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27469" wp14:editId="2D68B8F0">
                <wp:simplePos x="0" y="0"/>
                <wp:positionH relativeFrom="column">
                  <wp:posOffset>1282064</wp:posOffset>
                </wp:positionH>
                <wp:positionV relativeFrom="paragraph">
                  <wp:posOffset>1737359</wp:posOffset>
                </wp:positionV>
                <wp:extent cx="1857375" cy="171450"/>
                <wp:effectExtent l="0" t="57150" r="28575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D018" id="Прямая со стрелкой 30" o:spid="_x0000_s1026" type="#_x0000_t32" style="position:absolute;margin-left:100.95pt;margin-top:136.8pt;width:146.25pt;height:13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" strokecolor="#f07f09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B8C08" wp14:editId="7587D543">
                <wp:simplePos x="0" y="0"/>
                <wp:positionH relativeFrom="column">
                  <wp:posOffset>1082040</wp:posOffset>
                </wp:positionH>
                <wp:positionV relativeFrom="paragraph">
                  <wp:posOffset>889635</wp:posOffset>
                </wp:positionV>
                <wp:extent cx="2238375" cy="361950"/>
                <wp:effectExtent l="38100" t="0" r="28575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AE30" id="Прямая со стрелкой 29" o:spid="_x0000_s1026" type="#_x0000_t32" style="position:absolute;margin-left:85.2pt;margin-top:70.05pt;width:176.25pt;height:28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" strokecolor="#604878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D5AAE" wp14:editId="565CC26A">
                <wp:simplePos x="0" y="0"/>
                <wp:positionH relativeFrom="column">
                  <wp:posOffset>3129915</wp:posOffset>
                </wp:positionH>
                <wp:positionV relativeFrom="paragraph">
                  <wp:posOffset>1727835</wp:posOffset>
                </wp:positionV>
                <wp:extent cx="371475" cy="371475"/>
                <wp:effectExtent l="0" t="0" r="28575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D5AAE" id="Овал 28" o:spid="_x0000_s1035" style="position:absolute;left:0;text-align:left;margin-left:246.45pt;margin-top:136.05pt;width:29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B4A6E" wp14:editId="43832358">
                <wp:simplePos x="0" y="0"/>
                <wp:positionH relativeFrom="column">
                  <wp:posOffset>3320415</wp:posOffset>
                </wp:positionH>
                <wp:positionV relativeFrom="paragraph">
                  <wp:posOffset>641985</wp:posOffset>
                </wp:positionV>
                <wp:extent cx="371475" cy="37147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828" w:rsidRDefault="00FD5828" w:rsidP="00FD58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B4A6E" id="Овал 26" o:spid="_x0000_s1036" style="position:absolute;left:0;text-align:left;margin-left:261.45pt;margin-top:50.55pt;width:29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" fillcolor="white [3201]" strokecolor="#604878 [3208]" strokeweight="1pt">
                <v:stroke joinstyle="miter"/>
                <v:textbox>
                  <w:txbxContent>
                    <w:p w:rsidR="00FD5828" w:rsidRDefault="00FD5828" w:rsidP="00FD58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mallCaps/>
          <w:noProof/>
          <w:lang w:val="ru-RU" w:eastAsia="ru-RU"/>
        </w:rPr>
        <w:drawing>
          <wp:inline distT="0" distB="0" distL="0" distR="0" wp14:anchorId="18EFC874" wp14:editId="41E9C9AE">
            <wp:extent cx="5940425" cy="3451484"/>
            <wp:effectExtent l="0" t="0" r="3175" b="0"/>
            <wp:docPr id="436" name="Рисунок 436" descr="C:\Users\tema-_000\Desktop\Circle 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ma-_000\Desktop\Circle Images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8" w:rsidRDefault="00FD5828" w:rsidP="00FD5828">
      <w:pPr>
        <w:jc w:val="center"/>
      </w:pPr>
      <w:r>
        <w:t>Рисунок 8</w:t>
      </w:r>
    </w:p>
    <w:p w:rsidR="00FD5828" w:rsidRDefault="00FD5828" w:rsidP="00FD5828"/>
    <w:p w:rsidR="00FD5828" w:rsidRDefault="00FD5828" w:rsidP="00FD5828"/>
    <w:p w:rsidR="00FD5828" w:rsidRDefault="00FD5828" w:rsidP="00FD5828">
      <w:pPr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</w:rPr>
      </w:pPr>
      <w:bookmarkStart w:id="5" w:name="_Toc378270800"/>
      <w:r>
        <w:rPr>
          <w:lang w:val="ru-RU"/>
        </w:rPr>
        <w:br w:type="page"/>
      </w:r>
    </w:p>
    <w:p w:rsidR="00FD5828" w:rsidRDefault="00FD5828" w:rsidP="00FD5828">
      <w:pPr>
        <w:pStyle w:val="1"/>
        <w:numPr>
          <w:ilvl w:val="0"/>
          <w:numId w:val="1"/>
        </w:numPr>
        <w:spacing w:before="100" w:beforeAutospacing="1"/>
        <w:ind w:left="431" w:hanging="431"/>
        <w:rPr>
          <w:lang w:val="ru-RU"/>
        </w:rPr>
      </w:pPr>
      <w:bookmarkStart w:id="6" w:name="_Toc380386843"/>
      <w:r>
        <w:rPr>
          <w:lang w:val="ru-RU"/>
        </w:rPr>
        <w:lastRenderedPageBreak/>
        <w:t>Список литературы.</w:t>
      </w:r>
      <w:bookmarkEnd w:id="5"/>
      <w:bookmarkEnd w:id="6"/>
    </w:p>
    <w:bookmarkStart w:id="7" w:name="_Ref377102121"/>
    <w:p w:rsidR="00FD5828" w:rsidRDefault="00FD5828" w:rsidP="00FD5828">
      <w:pPr>
        <w:pStyle w:val="2"/>
        <w:numPr>
          <w:ilvl w:val="1"/>
          <w:numId w:val="2"/>
        </w:numPr>
        <w:spacing w:line="256" w:lineRule="auto"/>
        <w:rPr>
          <w:lang w:val="ru-RU"/>
        </w:rPr>
      </w:pPr>
      <w:r>
        <w:fldChar w:fldCharType="begin"/>
      </w:r>
      <w:r w:rsidRPr="004D7367">
        <w:rPr>
          <w:lang w:val="ru-RU"/>
        </w:rPr>
        <w:instrText xml:space="preserve"> </w:instrText>
      </w:r>
      <w:r>
        <w:instrText>HYPERLINK</w:instrText>
      </w:r>
      <w:r w:rsidRPr="004D7367">
        <w:rPr>
          <w:lang w:val="ru-RU"/>
        </w:rPr>
        <w:instrText xml:space="preserve"> "</w:instrText>
      </w:r>
      <w:r>
        <w:instrText>https</w:instrText>
      </w:r>
      <w:r w:rsidRPr="004D7367">
        <w:rPr>
          <w:lang w:val="ru-RU"/>
        </w:rPr>
        <w:instrText>://</w:instrText>
      </w:r>
      <w:r>
        <w:instrText>github</w:instrText>
      </w:r>
      <w:r w:rsidRPr="004D7367">
        <w:rPr>
          <w:lang w:val="ru-RU"/>
        </w:rPr>
        <w:instrText>.</w:instrText>
      </w:r>
      <w:r>
        <w:instrText>com</w:instrText>
      </w:r>
      <w:r w:rsidRPr="004D7367">
        <w:rPr>
          <w:lang w:val="ru-RU"/>
        </w:rPr>
        <w:instrText>/</w:instrText>
      </w:r>
      <w:r>
        <w:instrText>yuri</w:instrText>
      </w:r>
      <w:r w:rsidRPr="004D7367">
        <w:rPr>
          <w:lang w:val="ru-RU"/>
        </w:rPr>
        <w:instrText>-</w:instrText>
      </w:r>
      <w:r>
        <w:instrText>vashchenko</w:instrText>
      </w:r>
      <w:r w:rsidRPr="004D7367">
        <w:rPr>
          <w:lang w:val="ru-RU"/>
        </w:rPr>
        <w:instrText>/</w:instrText>
      </w:r>
      <w:r>
        <w:instrText>CircleFilter</w:instrText>
      </w:r>
      <w:r w:rsidRPr="004D7367">
        <w:rPr>
          <w:lang w:val="ru-RU"/>
        </w:rPr>
        <w:instrText>/</w:instrText>
      </w:r>
      <w:r>
        <w:instrText>blob</w:instrText>
      </w:r>
      <w:r w:rsidRPr="004D7367">
        <w:rPr>
          <w:lang w:val="ru-RU"/>
        </w:rPr>
        <w:instrText>/</w:instrText>
      </w:r>
      <w:r>
        <w:instrText>master</w:instrText>
      </w:r>
      <w:r w:rsidRPr="004D7367">
        <w:rPr>
          <w:lang w:val="ru-RU"/>
        </w:rPr>
        <w:instrText>/</w:instrText>
      </w:r>
      <w:r>
        <w:instrText>docs</w:instrText>
      </w:r>
      <w:r w:rsidRPr="004D7367">
        <w:rPr>
          <w:lang w:val="ru-RU"/>
        </w:rPr>
        <w:instrText>/</w:instrText>
      </w:r>
      <w:r>
        <w:instrText>requirements</w:instrText>
      </w:r>
      <w:r w:rsidRPr="004D7367">
        <w:rPr>
          <w:lang w:val="ru-RU"/>
        </w:rPr>
        <w:instrText>/</w:instrText>
      </w:r>
      <w:r>
        <w:instrText>Glossary</w:instrText>
      </w:r>
      <w:r w:rsidRPr="004D7367">
        <w:rPr>
          <w:lang w:val="ru-RU"/>
        </w:rPr>
        <w:instrText>.</w:instrText>
      </w:r>
      <w:r>
        <w:instrText xml:space="preserve">docx" </w:instrText>
      </w:r>
      <w:r>
        <w:fldChar w:fldCharType="separate"/>
      </w:r>
      <w:bookmarkStart w:id="8" w:name="_Toc378270801"/>
      <w:bookmarkStart w:id="9" w:name="_Ref377102482"/>
      <w:bookmarkStart w:id="10" w:name="_Ref378020072"/>
      <w:bookmarkStart w:id="11" w:name="_Ref378020150"/>
      <w:bookmarkStart w:id="12" w:name="_Ref378020198"/>
      <w:bookmarkStart w:id="13" w:name="_Ref378020267"/>
      <w:bookmarkStart w:id="14" w:name="_Toc380386844"/>
      <w:r>
        <w:rPr>
          <w:rStyle w:val="afb"/>
          <w:lang w:val="ru-RU"/>
        </w:rPr>
        <w:t>Глоссарий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fldChar w:fldCharType="end"/>
      </w:r>
    </w:p>
    <w:p w:rsidR="00FD5828" w:rsidRPr="002C102B" w:rsidRDefault="00FD5828" w:rsidP="00FD5828"/>
    <w:p w:rsidR="005D4744" w:rsidRDefault="005D4744">
      <w:pPr>
        <w:jc w:val="left"/>
        <w:rPr>
          <w:sz w:val="28"/>
          <w:lang w:val="ru-RU"/>
        </w:rPr>
      </w:pPr>
    </w:p>
    <w:sectPr w:rsidR="005D4744" w:rsidSect="00480697">
      <w:headerReference w:type="default" r:id="rId17"/>
      <w:footerReference w:type="default" r:id="rId18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71" w:rsidRDefault="003C7F71" w:rsidP="007732EC">
      <w:pPr>
        <w:spacing w:after="0" w:line="240" w:lineRule="auto"/>
      </w:pPr>
      <w:r>
        <w:separator/>
      </w:r>
    </w:p>
  </w:endnote>
  <w:endnote w:type="continuationSeparator" w:id="0">
    <w:p w:rsidR="003C7F71" w:rsidRDefault="003C7F71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71" w:rsidRDefault="003C7F71" w:rsidP="007732EC">
      <w:pPr>
        <w:spacing w:after="0" w:line="240" w:lineRule="auto"/>
      </w:pPr>
      <w:r>
        <w:separator/>
      </w:r>
    </w:p>
  </w:footnote>
  <w:footnote w:type="continuationSeparator" w:id="0">
    <w:p w:rsidR="003C7F71" w:rsidRDefault="003C7F71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0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2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C642F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3A3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D153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621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29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  <w:num w:numId="16">
    <w:abstractNumId w:val="5"/>
  </w:num>
  <w:num w:numId="17">
    <w:abstractNumId w:val="8"/>
  </w:num>
  <w:num w:numId="18">
    <w:abstractNumId w:val="12"/>
  </w:num>
  <w:num w:numId="19">
    <w:abstractNumId w:val="7"/>
  </w:num>
  <w:num w:numId="20">
    <w:abstractNumId w:val="1"/>
  </w:num>
  <w:num w:numId="21">
    <w:abstractNumId w:val="9"/>
  </w:num>
  <w:num w:numId="22">
    <w:abstractNumId w:val="0"/>
  </w:num>
  <w:num w:numId="23">
    <w:abstractNumId w:val="11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0D785B"/>
    <w:rsid w:val="0012409E"/>
    <w:rsid w:val="001666A5"/>
    <w:rsid w:val="0017015D"/>
    <w:rsid w:val="001776E1"/>
    <w:rsid w:val="001A6F87"/>
    <w:rsid w:val="001B08AF"/>
    <w:rsid w:val="001D5913"/>
    <w:rsid w:val="001E1D82"/>
    <w:rsid w:val="00203D43"/>
    <w:rsid w:val="0027077A"/>
    <w:rsid w:val="00324540"/>
    <w:rsid w:val="003321DD"/>
    <w:rsid w:val="0036704E"/>
    <w:rsid w:val="0037498D"/>
    <w:rsid w:val="003A2D65"/>
    <w:rsid w:val="003C1E12"/>
    <w:rsid w:val="003C7F71"/>
    <w:rsid w:val="003D5875"/>
    <w:rsid w:val="003F54FD"/>
    <w:rsid w:val="004071EC"/>
    <w:rsid w:val="00442A94"/>
    <w:rsid w:val="00464C5F"/>
    <w:rsid w:val="00480697"/>
    <w:rsid w:val="00492CF9"/>
    <w:rsid w:val="004A792F"/>
    <w:rsid w:val="00512C88"/>
    <w:rsid w:val="00552E53"/>
    <w:rsid w:val="0055346E"/>
    <w:rsid w:val="005911AA"/>
    <w:rsid w:val="005D4744"/>
    <w:rsid w:val="00626B70"/>
    <w:rsid w:val="006438AB"/>
    <w:rsid w:val="00655E70"/>
    <w:rsid w:val="00706A9D"/>
    <w:rsid w:val="00727B7A"/>
    <w:rsid w:val="007350E0"/>
    <w:rsid w:val="00742BBD"/>
    <w:rsid w:val="007654A1"/>
    <w:rsid w:val="007732EC"/>
    <w:rsid w:val="0078291E"/>
    <w:rsid w:val="008C783D"/>
    <w:rsid w:val="00935487"/>
    <w:rsid w:val="00950A3C"/>
    <w:rsid w:val="009916E1"/>
    <w:rsid w:val="009A3A67"/>
    <w:rsid w:val="00A164DB"/>
    <w:rsid w:val="00A47769"/>
    <w:rsid w:val="00A65B30"/>
    <w:rsid w:val="00A837B2"/>
    <w:rsid w:val="00AE0135"/>
    <w:rsid w:val="00B10B41"/>
    <w:rsid w:val="00B55A41"/>
    <w:rsid w:val="00B628DD"/>
    <w:rsid w:val="00B71A09"/>
    <w:rsid w:val="00BA2C6C"/>
    <w:rsid w:val="00BD3E37"/>
    <w:rsid w:val="00BF77F0"/>
    <w:rsid w:val="00C45A03"/>
    <w:rsid w:val="00C96BC3"/>
    <w:rsid w:val="00C97956"/>
    <w:rsid w:val="00CB2548"/>
    <w:rsid w:val="00CD2EE0"/>
    <w:rsid w:val="00CE4FBB"/>
    <w:rsid w:val="00D11F77"/>
    <w:rsid w:val="00D2325A"/>
    <w:rsid w:val="00D40723"/>
    <w:rsid w:val="00D738E3"/>
    <w:rsid w:val="00D93AFB"/>
    <w:rsid w:val="00DF3A2C"/>
    <w:rsid w:val="00E03FDC"/>
    <w:rsid w:val="00E34324"/>
    <w:rsid w:val="00EB1E38"/>
    <w:rsid w:val="00EC4DF0"/>
    <w:rsid w:val="00EE5968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endnote text"/>
    <w:basedOn w:val="a"/>
    <w:link w:val="afd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3D5875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3D5875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D5875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D5875"/>
    <w:rPr>
      <w:vertAlign w:val="superscript"/>
    </w:rPr>
  </w:style>
  <w:style w:type="character" w:styleId="aff2">
    <w:name w:val="FollowedHyperlink"/>
    <w:basedOn w:val="a0"/>
    <w:uiPriority w:val="99"/>
    <w:semiHidden/>
    <w:unhideWhenUsed/>
    <w:rsid w:val="000D785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Гло</b:Tag>
    <b:SourceType>DocumentFromInternetSite</b:SourceType>
    <b:Guid>{2B470F28-715A-4302-8A87-B964A98FD09F}</b:Guid>
    <b:Title>Глоссарий</b:Title>
    <b:InternetSiteTitle>www.github.com</b:InternetSiteTitle>
    <b:URL>https://github.com/yuri-vashchenko/CircleFilter/blob/master/docs/requirements/Glossary.docx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6C77B-C54F-4359-81EC-7C693929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558</TotalTime>
  <Pages>14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Filter manager requirements</vt:lpstr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 manager requirements</dc:title>
  <dc:subject>Студент (ы) группы с8404: </dc:subject>
  <dc:creator>Марченко Данил Леонидович</dc:creator>
  <cp:keywords/>
  <cp:lastModifiedBy>Данил</cp:lastModifiedBy>
  <cp:revision>19</cp:revision>
  <cp:lastPrinted>2013-09-26T15:24:00Z</cp:lastPrinted>
  <dcterms:created xsi:type="dcterms:W3CDTF">2013-09-26T14:32:00Z</dcterms:created>
  <dcterms:modified xsi:type="dcterms:W3CDTF">2014-02-16T21:52:00Z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