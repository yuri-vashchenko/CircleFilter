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227" w:rsidP="00C97956">
      <w:pPr>
        <w:pStyle w:val="a3"/>
        <w:rPr>
          <w:lang w:val="ru-RU"/>
        </w:rPr>
      </w:pPr>
      <w:r>
        <w:rPr>
          <w:lang w:val="ru-RU"/>
        </w:rPr>
        <w:t>Новые фичи</w:t>
      </w:r>
      <w:bookmarkStart w:id="0" w:name="_GoBack"/>
      <w:bookmarkEnd w:id="0"/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void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RPr="00F63227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E03FD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5C7FAC">
              <w:rPr>
                <w:lang w:val="ru-RU"/>
              </w:rPr>
              <w:t xml:space="preserve"> на основе</w:t>
            </w:r>
            <w:r>
              <w:rPr>
                <w:lang w:val="ru-RU"/>
              </w:rPr>
              <w:t xml:space="preserve"> шаблонного документа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5C7FAC"/>
    <w:rsid w:val="00B10B41"/>
    <w:rsid w:val="00BF77F0"/>
    <w:rsid w:val="00C97956"/>
    <w:rsid w:val="00E03FDC"/>
    <w:rsid w:val="00F63094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21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7</cp:revision>
  <dcterms:created xsi:type="dcterms:W3CDTF">2013-09-24T14:52:00Z</dcterms:created>
  <dcterms:modified xsi:type="dcterms:W3CDTF">2013-09-24T15:33:00Z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