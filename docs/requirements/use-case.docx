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744" w:rsidRDefault="005D4744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5D4744" w:rsidRPr="005D4744" w:rsidRDefault="005D4744" w:rsidP="005D4744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proofErr w:type="gramStart"/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</w:t>
                            </w:r>
                            <w:proofErr w:type="gramEnd"/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 профессионального образования</w:t>
                            </w:r>
                          </w:p>
                          <w:p w:rsidR="005D4744" w:rsidRPr="00863C41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863C41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>«Дальневосточный федеральный университет»</w:t>
                            </w:r>
                          </w:p>
                          <w:p w:rsidR="005D4744" w:rsidRPr="00863C41" w:rsidRDefault="005D4744" w:rsidP="005D4744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5D4744" w:rsidRPr="005D4744" w:rsidTr="009E65A5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D4744" w:rsidRPr="005D4744" w:rsidRDefault="005D4744" w:rsidP="005D4744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5D4744" w:rsidRPr="005D4744" w:rsidRDefault="005D4744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5D4744" w:rsidRPr="005D4744" w:rsidRDefault="005D4744" w:rsidP="005D4744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proofErr w:type="gramStart"/>
                      <w:r w:rsidRPr="005D4744">
                        <w:rPr>
                          <w:sz w:val="24"/>
                          <w:lang w:val="ru-RU"/>
                        </w:rPr>
                        <w:t>высшего</w:t>
                      </w:r>
                      <w:proofErr w:type="gramEnd"/>
                      <w:r w:rsidRPr="005D4744">
                        <w:rPr>
                          <w:sz w:val="24"/>
                          <w:lang w:val="ru-RU"/>
                        </w:rPr>
                        <w:t xml:space="preserve"> профессионального образования</w:t>
                      </w:r>
                    </w:p>
                    <w:p w:rsidR="005D4744" w:rsidRPr="00863C41" w:rsidRDefault="005D4744" w:rsidP="005D4744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</w:pPr>
                      <w:r w:rsidRPr="00863C41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>«Дальневосточный федеральный университет»</w:t>
                      </w:r>
                    </w:p>
                    <w:p w:rsidR="005D4744" w:rsidRPr="00863C41" w:rsidRDefault="005D4744" w:rsidP="005D4744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  <w:lang w:val="ru-RU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5D4744" w:rsidRPr="005D4744" w:rsidTr="009E65A5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5D4744" w:rsidRPr="005D4744" w:rsidRDefault="005D4744" w:rsidP="005D4744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5D4744" w:rsidRPr="005D4744" w:rsidRDefault="005D4744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1300504333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:rsidR="00442A94" w:rsidRDefault="00442A94"/>
        <w:p w:rsidR="00442A94" w:rsidRDefault="005D4744">
          <w:pPr>
            <w:jc w:val="left"/>
            <w:rPr>
              <w:lang w:val="ru-RU"/>
            </w:rPr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04C2BB" wp14:editId="0EAF6CBC">
                    <wp:simplePos x="0" y="0"/>
                    <wp:positionH relativeFrom="margin">
                      <wp:posOffset>5497003</wp:posOffset>
                    </wp:positionH>
                    <wp:positionV relativeFrom="page">
                      <wp:posOffset>9072880</wp:posOffset>
                    </wp:positionV>
                    <wp:extent cx="590550" cy="260350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6"/>
                                    <w:szCs w:val="24"/>
                                  </w:rPr>
                                  <w:alias w:val="Год"/>
                                  <w:tag w:val=""/>
                                  <w:id w:val="-41948763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42A94" w:rsidRDefault="00442A94" w:rsidP="005D4744">
                                    <w:pPr>
                                      <w:pStyle w:val="af2"/>
                                      <w:ind w:left="-42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442A94">
                                      <w:rPr>
                                        <w:color w:val="FFFFFF" w:themeColor="background1"/>
                                        <w:sz w:val="36"/>
                                        <w:szCs w:val="24"/>
                                        <w:lang w:val="ru-RU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04C2BB" id="Прямоугольник 132" o:spid="_x0000_s1027" style="position:absolute;margin-left:432.85pt;margin-top:714.4pt;width:46.5pt;height:20.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tuzw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" fillcolor="black [3213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24"/>
                            </w:rPr>
                            <w:alias w:val="Год"/>
                            <w:tag w:val=""/>
                            <w:id w:val="-41948763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42A94" w:rsidRDefault="00442A94" w:rsidP="005D4744">
                              <w:pPr>
                                <w:pStyle w:val="af2"/>
                                <w:ind w:left="-42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42A94">
                                <w:rPr>
                                  <w:color w:val="FFFFFF" w:themeColor="background1"/>
                                  <w:sz w:val="36"/>
                                  <w:szCs w:val="24"/>
                                  <w:lang w:val="ru-RU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42A94"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AEB11E1" wp14:editId="2719DDA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4421657</wp:posOffset>
                    </wp:positionV>
                    <wp:extent cx="5622290" cy="6720840"/>
                    <wp:effectExtent l="0" t="0" r="0" b="1206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2229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2A94" w:rsidRPr="00442A94" w:rsidRDefault="00863C41">
                                <w:pPr>
                                  <w:pStyle w:val="af2"/>
                                  <w:spacing w:before="40" w:after="560" w:line="216" w:lineRule="auto"/>
                                  <w:rPr>
                                    <w:color w:val="F07F09" w:themeColor="accent1"/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96"/>
                                      <w:szCs w:val="72"/>
                                      <w:lang w:val="ru-RU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Название"/>
                                    <w:tag w:val=""/>
                                    <w:id w:val="78795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1E38" w:rsidRPr="008C783D">
                                      <w:rPr>
                                        <w:color w:val="000000" w:themeColor="text1"/>
                                        <w:sz w:val="96"/>
                                        <w:szCs w:val="72"/>
                                        <w:lang w:val="ru-RU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Use-case</w:t>
                                    </w:r>
                                    <w:r w:rsidR="008C783D">
                                      <w:rPr>
                                        <w:color w:val="000000" w:themeColor="text1"/>
                                        <w:sz w:val="96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0243C" w:themeColor="accent5" w:themeShade="80"/>
                                    <w:sz w:val="36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57420173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2A94" w:rsidRPr="00442A94" w:rsidRDefault="00442A94">
                                    <w:pPr>
                                      <w:pStyle w:val="af2"/>
                                      <w:spacing w:before="40" w:after="40"/>
                                      <w:rPr>
                                        <w:caps/>
                                        <w:color w:val="30243C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442A94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>Студент</w:t>
                                    </w:r>
                                    <w:r w:rsidR="005D4744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 xml:space="preserve"> (</w:t>
                                    </w:r>
                                    <w:r w:rsidRPr="00442A94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>ы</w:t>
                                    </w:r>
                                    <w:r w:rsidR="005D4744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>)</w:t>
                                    </w:r>
                                    <w:r w:rsidRPr="00442A94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 xml:space="preserve"> группы с8404: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04878" w:themeColor="accent5"/>
                                    <w:sz w:val="32"/>
                                    <w:szCs w:val="24"/>
                                  </w:rPr>
                                  <w:alias w:val="Автор"/>
                                  <w:tag w:val=""/>
                                  <w:id w:val="206366232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2A94" w:rsidRPr="005D4744" w:rsidRDefault="00EB1E38">
                                    <w:pPr>
                                      <w:pStyle w:val="af2"/>
                                      <w:spacing w:before="80" w:after="40"/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  <w:t>Марченко Данил Леонидович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AEB11E1" id="Текстовое поле 131" o:spid="_x0000_s1028" type="#_x0000_t202" style="position:absolute;margin-left:0;margin-top:348.15pt;width:442.7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" filled="f" stroked="f" strokeweight=".5pt">
                    <v:textbox style="mso-fit-shape-to-text:t" inset="0,0,0,0">
                      <w:txbxContent>
                        <w:p w:rsidR="00442A94" w:rsidRPr="00442A94" w:rsidRDefault="00655E70">
                          <w:pPr>
                            <w:pStyle w:val="af2"/>
                            <w:spacing w:before="40" w:after="560" w:line="216" w:lineRule="auto"/>
                            <w:rPr>
                              <w:color w:val="F07F09" w:themeColor="accent1"/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9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Название"/>
                              <w:tag w:val=""/>
                              <w:id w:val="78795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B1E38" w:rsidRPr="008C783D">
                                <w:rPr>
                                  <w:color w:val="000000" w:themeColor="text1"/>
                                  <w:sz w:val="96"/>
                                  <w:szCs w:val="72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Use-case</w:t>
                              </w:r>
                              <w:r w:rsidR="008C783D">
                                <w:rPr>
                                  <w:color w:val="000000" w:themeColor="text1"/>
                                  <w:sz w:val="9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0243C" w:themeColor="accent5" w:themeShade="80"/>
                              <w:sz w:val="36"/>
                              <w:szCs w:val="28"/>
                            </w:rPr>
                            <w:alias w:val="Подзаголовок"/>
                            <w:tag w:val=""/>
                            <w:id w:val="-57420173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42A94" w:rsidRPr="00442A94" w:rsidRDefault="00442A94">
                              <w:pPr>
                                <w:pStyle w:val="af2"/>
                                <w:spacing w:before="40" w:after="40"/>
                                <w:rPr>
                                  <w:caps/>
                                  <w:color w:val="30243C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442A9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Студент</w:t>
                              </w:r>
                              <w:r w:rsidR="005D474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 xml:space="preserve"> (</w:t>
                              </w:r>
                              <w:r w:rsidRPr="00442A9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ы</w:t>
                              </w:r>
                              <w:r w:rsidR="005D474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)</w:t>
                              </w:r>
                              <w:r w:rsidRPr="00442A9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 xml:space="preserve"> группы с8404: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04878" w:themeColor="accent5"/>
                              <w:sz w:val="32"/>
                              <w:szCs w:val="24"/>
                            </w:rPr>
                            <w:alias w:val="Автор"/>
                            <w:tag w:val=""/>
                            <w:id w:val="206366232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42A94" w:rsidRPr="005D4744" w:rsidRDefault="00EB1E38">
                              <w:pPr>
                                <w:pStyle w:val="af2"/>
                                <w:spacing w:before="80" w:after="40"/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  <w:t>Марченко Данил Леонидович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42A94">
            <w:rPr>
              <w:lang w:val="ru-RU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ru-RU"/>
        </w:rPr>
        <w:id w:val="9400326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D4744" w:rsidRDefault="005D4744" w:rsidP="005D4744">
          <w:pPr>
            <w:pStyle w:val="af1"/>
            <w:numPr>
              <w:ilvl w:val="0"/>
              <w:numId w:val="0"/>
            </w:numPr>
            <w:ind w:left="432"/>
          </w:pPr>
          <w:r>
            <w:rPr>
              <w:lang w:val="ru-RU"/>
            </w:rPr>
            <w:t>Оглавление</w:t>
          </w:r>
        </w:p>
        <w:p w:rsidR="00742BBD" w:rsidRDefault="005D4744">
          <w:pPr>
            <w:pStyle w:val="12"/>
            <w:tabs>
              <w:tab w:val="right" w:leader="dot" w:pos="9350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102522" w:history="1">
            <w:r w:rsidR="00742BBD" w:rsidRPr="00F84A8F">
              <w:rPr>
                <w:rStyle w:val="afb"/>
                <w:noProof/>
                <w:lang w:val="ru-RU"/>
              </w:rPr>
              <w:t>История изменений</w:t>
            </w:r>
            <w:r w:rsidR="00742BBD">
              <w:rPr>
                <w:noProof/>
                <w:webHidden/>
              </w:rPr>
              <w:tab/>
            </w:r>
            <w:r w:rsidR="00742BBD">
              <w:rPr>
                <w:noProof/>
                <w:webHidden/>
              </w:rPr>
              <w:fldChar w:fldCharType="begin"/>
            </w:r>
            <w:r w:rsidR="00742BBD">
              <w:rPr>
                <w:noProof/>
                <w:webHidden/>
              </w:rPr>
              <w:instrText xml:space="preserve"> PAGEREF _Toc377102522 \h </w:instrText>
            </w:r>
            <w:r w:rsidR="00742BBD">
              <w:rPr>
                <w:noProof/>
                <w:webHidden/>
              </w:rPr>
            </w:r>
            <w:r w:rsidR="00742BBD">
              <w:rPr>
                <w:noProof/>
                <w:webHidden/>
              </w:rPr>
              <w:fldChar w:fldCharType="separate"/>
            </w:r>
            <w:r w:rsidR="00742BBD">
              <w:rPr>
                <w:noProof/>
                <w:webHidden/>
              </w:rPr>
              <w:t>2</w:t>
            </w:r>
            <w:r w:rsidR="00742BBD">
              <w:rPr>
                <w:noProof/>
                <w:webHidden/>
              </w:rPr>
              <w:fldChar w:fldCharType="end"/>
            </w:r>
          </w:hyperlink>
        </w:p>
        <w:p w:rsidR="00742BBD" w:rsidRDefault="00863C41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77102523" w:history="1">
            <w:r w:rsidR="00742BBD" w:rsidRPr="00F84A8F">
              <w:rPr>
                <w:rStyle w:val="afb"/>
                <w:noProof/>
                <w:lang w:val="ru-RU"/>
              </w:rPr>
              <w:t>1</w:t>
            </w:r>
            <w:r w:rsidR="00742BBD">
              <w:rPr>
                <w:noProof/>
                <w:lang w:val="ru-RU" w:eastAsia="ru-RU"/>
              </w:rPr>
              <w:tab/>
            </w:r>
            <w:r w:rsidR="00742BBD" w:rsidRPr="00F84A8F">
              <w:rPr>
                <w:rStyle w:val="afb"/>
                <w:noProof/>
              </w:rPr>
              <w:t>Use-cases</w:t>
            </w:r>
            <w:r w:rsidR="00742BBD">
              <w:rPr>
                <w:noProof/>
                <w:webHidden/>
              </w:rPr>
              <w:tab/>
            </w:r>
            <w:r w:rsidR="00742BBD">
              <w:rPr>
                <w:noProof/>
                <w:webHidden/>
              </w:rPr>
              <w:fldChar w:fldCharType="begin"/>
            </w:r>
            <w:r w:rsidR="00742BBD">
              <w:rPr>
                <w:noProof/>
                <w:webHidden/>
              </w:rPr>
              <w:instrText xml:space="preserve"> PAGEREF _Toc377102523 \h </w:instrText>
            </w:r>
            <w:r w:rsidR="00742BBD">
              <w:rPr>
                <w:noProof/>
                <w:webHidden/>
              </w:rPr>
            </w:r>
            <w:r w:rsidR="00742BBD">
              <w:rPr>
                <w:noProof/>
                <w:webHidden/>
              </w:rPr>
              <w:fldChar w:fldCharType="separate"/>
            </w:r>
            <w:r w:rsidR="00742BBD">
              <w:rPr>
                <w:noProof/>
                <w:webHidden/>
              </w:rPr>
              <w:t>3</w:t>
            </w:r>
            <w:r w:rsidR="00742BBD">
              <w:rPr>
                <w:noProof/>
                <w:webHidden/>
              </w:rPr>
              <w:fldChar w:fldCharType="end"/>
            </w:r>
          </w:hyperlink>
        </w:p>
        <w:p w:rsidR="00742BBD" w:rsidRDefault="00863C41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77102524" w:history="1">
            <w:r w:rsidR="00742BBD" w:rsidRPr="00F84A8F">
              <w:rPr>
                <w:rStyle w:val="afb"/>
                <w:noProof/>
                <w:lang w:val="ru-RU"/>
              </w:rPr>
              <w:t>1.1</w:t>
            </w:r>
            <w:r w:rsidR="00742BBD">
              <w:rPr>
                <w:noProof/>
                <w:lang w:val="ru-RU" w:eastAsia="ru-RU"/>
              </w:rPr>
              <w:tab/>
            </w:r>
            <w:r w:rsidR="00742BBD" w:rsidRPr="00F84A8F">
              <w:rPr>
                <w:rStyle w:val="afb"/>
                <w:noProof/>
                <w:lang w:val="ru-RU"/>
              </w:rPr>
              <w:t>Актеры</w:t>
            </w:r>
            <w:r w:rsidR="00742BBD">
              <w:rPr>
                <w:noProof/>
                <w:webHidden/>
              </w:rPr>
              <w:tab/>
            </w:r>
            <w:r w:rsidR="00742BBD">
              <w:rPr>
                <w:noProof/>
                <w:webHidden/>
              </w:rPr>
              <w:fldChar w:fldCharType="begin"/>
            </w:r>
            <w:r w:rsidR="00742BBD">
              <w:rPr>
                <w:noProof/>
                <w:webHidden/>
              </w:rPr>
              <w:instrText xml:space="preserve"> PAGEREF _Toc377102524 \h </w:instrText>
            </w:r>
            <w:r w:rsidR="00742BBD">
              <w:rPr>
                <w:noProof/>
                <w:webHidden/>
              </w:rPr>
            </w:r>
            <w:r w:rsidR="00742BBD">
              <w:rPr>
                <w:noProof/>
                <w:webHidden/>
              </w:rPr>
              <w:fldChar w:fldCharType="separate"/>
            </w:r>
            <w:r w:rsidR="00742BBD">
              <w:rPr>
                <w:noProof/>
                <w:webHidden/>
              </w:rPr>
              <w:t>3</w:t>
            </w:r>
            <w:r w:rsidR="00742BBD">
              <w:rPr>
                <w:noProof/>
                <w:webHidden/>
              </w:rPr>
              <w:fldChar w:fldCharType="end"/>
            </w:r>
          </w:hyperlink>
        </w:p>
        <w:p w:rsidR="00742BBD" w:rsidRDefault="00863C41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77102525" w:history="1">
            <w:r w:rsidR="00742BBD" w:rsidRPr="00F84A8F">
              <w:rPr>
                <w:rStyle w:val="afb"/>
                <w:noProof/>
                <w:lang w:val="ru-RU"/>
              </w:rPr>
              <w:t>1.2</w:t>
            </w:r>
            <w:r w:rsidR="00742BBD">
              <w:rPr>
                <w:noProof/>
                <w:lang w:val="ru-RU" w:eastAsia="ru-RU"/>
              </w:rPr>
              <w:tab/>
            </w:r>
            <w:r w:rsidR="00742BBD" w:rsidRPr="00F84A8F">
              <w:rPr>
                <w:rStyle w:val="afb"/>
                <w:noProof/>
                <w:lang w:val="ru-RU"/>
              </w:rPr>
              <w:t>Сценарии использования</w:t>
            </w:r>
            <w:r w:rsidR="00742BBD">
              <w:rPr>
                <w:noProof/>
                <w:webHidden/>
              </w:rPr>
              <w:tab/>
            </w:r>
            <w:r w:rsidR="00742BBD">
              <w:rPr>
                <w:noProof/>
                <w:webHidden/>
              </w:rPr>
              <w:fldChar w:fldCharType="begin"/>
            </w:r>
            <w:r w:rsidR="00742BBD">
              <w:rPr>
                <w:noProof/>
                <w:webHidden/>
              </w:rPr>
              <w:instrText xml:space="preserve"> PAGEREF _Toc377102525 \h </w:instrText>
            </w:r>
            <w:r w:rsidR="00742BBD">
              <w:rPr>
                <w:noProof/>
                <w:webHidden/>
              </w:rPr>
            </w:r>
            <w:r w:rsidR="00742BBD">
              <w:rPr>
                <w:noProof/>
                <w:webHidden/>
              </w:rPr>
              <w:fldChar w:fldCharType="separate"/>
            </w:r>
            <w:r w:rsidR="00742BBD">
              <w:rPr>
                <w:noProof/>
                <w:webHidden/>
              </w:rPr>
              <w:t>3</w:t>
            </w:r>
            <w:r w:rsidR="00742BBD">
              <w:rPr>
                <w:noProof/>
                <w:webHidden/>
              </w:rPr>
              <w:fldChar w:fldCharType="end"/>
            </w:r>
          </w:hyperlink>
        </w:p>
        <w:p w:rsidR="00742BBD" w:rsidRDefault="00863C41">
          <w:pPr>
            <w:pStyle w:val="3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77102526" w:history="1">
            <w:r w:rsidR="00742BBD" w:rsidRPr="00F84A8F">
              <w:rPr>
                <w:rStyle w:val="afb"/>
                <w:noProof/>
                <w:lang w:val="ru-RU"/>
              </w:rPr>
              <w:t>1.2.1</w:t>
            </w:r>
            <w:r w:rsidR="00742BBD">
              <w:rPr>
                <w:noProof/>
                <w:webHidden/>
              </w:rPr>
              <w:tab/>
            </w:r>
            <w:r w:rsidR="00742BBD">
              <w:rPr>
                <w:noProof/>
                <w:webHidden/>
              </w:rPr>
              <w:fldChar w:fldCharType="begin"/>
            </w:r>
            <w:r w:rsidR="00742BBD">
              <w:rPr>
                <w:noProof/>
                <w:webHidden/>
              </w:rPr>
              <w:instrText xml:space="preserve"> PAGEREF _Toc377102526 \h </w:instrText>
            </w:r>
            <w:r w:rsidR="00742BBD">
              <w:rPr>
                <w:noProof/>
                <w:webHidden/>
              </w:rPr>
            </w:r>
            <w:r w:rsidR="00742BBD">
              <w:rPr>
                <w:noProof/>
                <w:webHidden/>
              </w:rPr>
              <w:fldChar w:fldCharType="separate"/>
            </w:r>
            <w:r w:rsidR="00742BBD">
              <w:rPr>
                <w:noProof/>
                <w:webHidden/>
              </w:rPr>
              <w:t>3</w:t>
            </w:r>
            <w:r w:rsidR="00742BBD">
              <w:rPr>
                <w:noProof/>
                <w:webHidden/>
              </w:rPr>
              <w:fldChar w:fldCharType="end"/>
            </w:r>
          </w:hyperlink>
        </w:p>
        <w:p w:rsidR="00742BBD" w:rsidRDefault="00863C41">
          <w:pPr>
            <w:pStyle w:val="3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77102527" w:history="1">
            <w:r w:rsidR="00742BBD" w:rsidRPr="00F84A8F">
              <w:rPr>
                <w:rStyle w:val="afb"/>
                <w:noProof/>
                <w:lang w:val="ru-RU"/>
              </w:rPr>
              <w:t>1.2.2</w:t>
            </w:r>
            <w:r w:rsidR="00742BBD">
              <w:rPr>
                <w:noProof/>
                <w:webHidden/>
              </w:rPr>
              <w:tab/>
            </w:r>
            <w:r w:rsidR="00742BBD">
              <w:rPr>
                <w:noProof/>
                <w:webHidden/>
              </w:rPr>
              <w:fldChar w:fldCharType="begin"/>
            </w:r>
            <w:r w:rsidR="00742BBD">
              <w:rPr>
                <w:noProof/>
                <w:webHidden/>
              </w:rPr>
              <w:instrText xml:space="preserve"> PAGEREF _Toc377102527 \h </w:instrText>
            </w:r>
            <w:r w:rsidR="00742BBD">
              <w:rPr>
                <w:noProof/>
                <w:webHidden/>
              </w:rPr>
            </w:r>
            <w:r w:rsidR="00742BBD">
              <w:rPr>
                <w:noProof/>
                <w:webHidden/>
              </w:rPr>
              <w:fldChar w:fldCharType="separate"/>
            </w:r>
            <w:r w:rsidR="00742BBD">
              <w:rPr>
                <w:noProof/>
                <w:webHidden/>
              </w:rPr>
              <w:t>3</w:t>
            </w:r>
            <w:r w:rsidR="00742BBD">
              <w:rPr>
                <w:noProof/>
                <w:webHidden/>
              </w:rPr>
              <w:fldChar w:fldCharType="end"/>
            </w:r>
          </w:hyperlink>
        </w:p>
        <w:p w:rsidR="00742BBD" w:rsidRDefault="00863C41">
          <w:pPr>
            <w:pStyle w:val="3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77102528" w:history="1">
            <w:r w:rsidR="00742BBD" w:rsidRPr="00F84A8F">
              <w:rPr>
                <w:rStyle w:val="afb"/>
                <w:noProof/>
                <w:lang w:val="ru-RU"/>
              </w:rPr>
              <w:t>1.2.3</w:t>
            </w:r>
            <w:r w:rsidR="00742BBD">
              <w:rPr>
                <w:noProof/>
                <w:webHidden/>
              </w:rPr>
              <w:tab/>
            </w:r>
            <w:r w:rsidR="00742BBD">
              <w:rPr>
                <w:noProof/>
                <w:webHidden/>
              </w:rPr>
              <w:fldChar w:fldCharType="begin"/>
            </w:r>
            <w:r w:rsidR="00742BBD">
              <w:rPr>
                <w:noProof/>
                <w:webHidden/>
              </w:rPr>
              <w:instrText xml:space="preserve"> PAGEREF _Toc377102528 \h </w:instrText>
            </w:r>
            <w:r w:rsidR="00742BBD">
              <w:rPr>
                <w:noProof/>
                <w:webHidden/>
              </w:rPr>
            </w:r>
            <w:r w:rsidR="00742BBD">
              <w:rPr>
                <w:noProof/>
                <w:webHidden/>
              </w:rPr>
              <w:fldChar w:fldCharType="separate"/>
            </w:r>
            <w:r w:rsidR="00742BBD">
              <w:rPr>
                <w:noProof/>
                <w:webHidden/>
              </w:rPr>
              <w:t>4</w:t>
            </w:r>
            <w:r w:rsidR="00742BBD">
              <w:rPr>
                <w:noProof/>
                <w:webHidden/>
              </w:rPr>
              <w:fldChar w:fldCharType="end"/>
            </w:r>
          </w:hyperlink>
        </w:p>
        <w:p w:rsidR="00742BBD" w:rsidRDefault="00863C41">
          <w:pPr>
            <w:pStyle w:val="3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77102529" w:history="1">
            <w:r w:rsidR="00742BBD" w:rsidRPr="00F84A8F">
              <w:rPr>
                <w:rStyle w:val="afb"/>
                <w:noProof/>
                <w:lang w:val="ru-RU"/>
              </w:rPr>
              <w:t>1.2.4</w:t>
            </w:r>
            <w:r w:rsidR="00742BBD">
              <w:rPr>
                <w:noProof/>
                <w:webHidden/>
              </w:rPr>
              <w:tab/>
            </w:r>
            <w:r w:rsidR="00742BBD">
              <w:rPr>
                <w:noProof/>
                <w:webHidden/>
              </w:rPr>
              <w:fldChar w:fldCharType="begin"/>
            </w:r>
            <w:r w:rsidR="00742BBD">
              <w:rPr>
                <w:noProof/>
                <w:webHidden/>
              </w:rPr>
              <w:instrText xml:space="preserve"> PAGEREF _Toc377102529 \h </w:instrText>
            </w:r>
            <w:r w:rsidR="00742BBD">
              <w:rPr>
                <w:noProof/>
                <w:webHidden/>
              </w:rPr>
            </w:r>
            <w:r w:rsidR="00742BBD">
              <w:rPr>
                <w:noProof/>
                <w:webHidden/>
              </w:rPr>
              <w:fldChar w:fldCharType="separate"/>
            </w:r>
            <w:r w:rsidR="00742BBD">
              <w:rPr>
                <w:noProof/>
                <w:webHidden/>
              </w:rPr>
              <w:t>4</w:t>
            </w:r>
            <w:r w:rsidR="00742BBD">
              <w:rPr>
                <w:noProof/>
                <w:webHidden/>
              </w:rPr>
              <w:fldChar w:fldCharType="end"/>
            </w:r>
          </w:hyperlink>
        </w:p>
        <w:p w:rsidR="00742BBD" w:rsidRDefault="00863C41">
          <w:pPr>
            <w:pStyle w:val="3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77102530" w:history="1">
            <w:r w:rsidR="00742BBD" w:rsidRPr="00F84A8F">
              <w:rPr>
                <w:rStyle w:val="afb"/>
                <w:noProof/>
                <w:lang w:val="ru-RU"/>
              </w:rPr>
              <w:t>1.2.5</w:t>
            </w:r>
            <w:r w:rsidR="00742BBD">
              <w:rPr>
                <w:noProof/>
                <w:webHidden/>
              </w:rPr>
              <w:tab/>
            </w:r>
            <w:r w:rsidR="00742BBD">
              <w:rPr>
                <w:noProof/>
                <w:webHidden/>
              </w:rPr>
              <w:fldChar w:fldCharType="begin"/>
            </w:r>
            <w:r w:rsidR="00742BBD">
              <w:rPr>
                <w:noProof/>
                <w:webHidden/>
              </w:rPr>
              <w:instrText xml:space="preserve"> PAGEREF _Toc377102530 \h </w:instrText>
            </w:r>
            <w:r w:rsidR="00742BBD">
              <w:rPr>
                <w:noProof/>
                <w:webHidden/>
              </w:rPr>
            </w:r>
            <w:r w:rsidR="00742BBD">
              <w:rPr>
                <w:noProof/>
                <w:webHidden/>
              </w:rPr>
              <w:fldChar w:fldCharType="separate"/>
            </w:r>
            <w:r w:rsidR="00742BBD">
              <w:rPr>
                <w:noProof/>
                <w:webHidden/>
              </w:rPr>
              <w:t>4</w:t>
            </w:r>
            <w:r w:rsidR="00742BBD">
              <w:rPr>
                <w:noProof/>
                <w:webHidden/>
              </w:rPr>
              <w:fldChar w:fldCharType="end"/>
            </w:r>
          </w:hyperlink>
        </w:p>
        <w:p w:rsidR="00742BBD" w:rsidRDefault="00863C41">
          <w:pPr>
            <w:pStyle w:val="3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77102531" w:history="1">
            <w:r w:rsidR="00742BBD" w:rsidRPr="00F84A8F">
              <w:rPr>
                <w:rStyle w:val="afb"/>
                <w:noProof/>
                <w:lang w:val="ru-RU"/>
              </w:rPr>
              <w:t>1.2.6</w:t>
            </w:r>
            <w:r w:rsidR="00742BBD">
              <w:rPr>
                <w:noProof/>
                <w:webHidden/>
              </w:rPr>
              <w:tab/>
            </w:r>
            <w:r w:rsidR="00742BBD">
              <w:rPr>
                <w:noProof/>
                <w:webHidden/>
              </w:rPr>
              <w:fldChar w:fldCharType="begin"/>
            </w:r>
            <w:r w:rsidR="00742BBD">
              <w:rPr>
                <w:noProof/>
                <w:webHidden/>
              </w:rPr>
              <w:instrText xml:space="preserve"> PAGEREF _Toc377102531 \h </w:instrText>
            </w:r>
            <w:r w:rsidR="00742BBD">
              <w:rPr>
                <w:noProof/>
                <w:webHidden/>
              </w:rPr>
            </w:r>
            <w:r w:rsidR="00742BBD">
              <w:rPr>
                <w:noProof/>
                <w:webHidden/>
              </w:rPr>
              <w:fldChar w:fldCharType="separate"/>
            </w:r>
            <w:r w:rsidR="00742BBD">
              <w:rPr>
                <w:noProof/>
                <w:webHidden/>
              </w:rPr>
              <w:t>5</w:t>
            </w:r>
            <w:r w:rsidR="00742BBD">
              <w:rPr>
                <w:noProof/>
                <w:webHidden/>
              </w:rPr>
              <w:fldChar w:fldCharType="end"/>
            </w:r>
          </w:hyperlink>
        </w:p>
        <w:p w:rsidR="00742BBD" w:rsidRDefault="00863C41">
          <w:pPr>
            <w:pStyle w:val="3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77102532" w:history="1">
            <w:r w:rsidR="00742BBD" w:rsidRPr="00F84A8F">
              <w:rPr>
                <w:rStyle w:val="afb"/>
                <w:noProof/>
                <w:lang w:val="ru-RU"/>
              </w:rPr>
              <w:t>1.2.7</w:t>
            </w:r>
            <w:r w:rsidR="00742BBD">
              <w:rPr>
                <w:noProof/>
                <w:webHidden/>
              </w:rPr>
              <w:tab/>
            </w:r>
            <w:r w:rsidR="00742BBD">
              <w:rPr>
                <w:noProof/>
                <w:webHidden/>
              </w:rPr>
              <w:fldChar w:fldCharType="begin"/>
            </w:r>
            <w:r w:rsidR="00742BBD">
              <w:rPr>
                <w:noProof/>
                <w:webHidden/>
              </w:rPr>
              <w:instrText xml:space="preserve"> PAGEREF _Toc377102532 \h </w:instrText>
            </w:r>
            <w:r w:rsidR="00742BBD">
              <w:rPr>
                <w:noProof/>
                <w:webHidden/>
              </w:rPr>
            </w:r>
            <w:r w:rsidR="00742BBD">
              <w:rPr>
                <w:noProof/>
                <w:webHidden/>
              </w:rPr>
              <w:fldChar w:fldCharType="separate"/>
            </w:r>
            <w:r w:rsidR="00742BBD">
              <w:rPr>
                <w:noProof/>
                <w:webHidden/>
              </w:rPr>
              <w:t>5</w:t>
            </w:r>
            <w:r w:rsidR="00742BBD">
              <w:rPr>
                <w:noProof/>
                <w:webHidden/>
              </w:rPr>
              <w:fldChar w:fldCharType="end"/>
            </w:r>
          </w:hyperlink>
        </w:p>
        <w:p w:rsidR="00742BBD" w:rsidRDefault="00863C41">
          <w:pPr>
            <w:pStyle w:val="3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77102533" w:history="1">
            <w:r w:rsidR="00742BBD" w:rsidRPr="00F84A8F">
              <w:rPr>
                <w:rStyle w:val="afb"/>
                <w:noProof/>
                <w:lang w:val="ru-RU"/>
              </w:rPr>
              <w:t>1.2.8</w:t>
            </w:r>
            <w:r w:rsidR="00742BBD">
              <w:rPr>
                <w:noProof/>
                <w:webHidden/>
              </w:rPr>
              <w:tab/>
            </w:r>
            <w:r w:rsidR="00742BBD">
              <w:rPr>
                <w:noProof/>
                <w:webHidden/>
              </w:rPr>
              <w:fldChar w:fldCharType="begin"/>
            </w:r>
            <w:r w:rsidR="00742BBD">
              <w:rPr>
                <w:noProof/>
                <w:webHidden/>
              </w:rPr>
              <w:instrText xml:space="preserve"> PAGEREF _Toc377102533 \h </w:instrText>
            </w:r>
            <w:r w:rsidR="00742BBD">
              <w:rPr>
                <w:noProof/>
                <w:webHidden/>
              </w:rPr>
            </w:r>
            <w:r w:rsidR="00742BBD">
              <w:rPr>
                <w:noProof/>
                <w:webHidden/>
              </w:rPr>
              <w:fldChar w:fldCharType="separate"/>
            </w:r>
            <w:r w:rsidR="00742BBD">
              <w:rPr>
                <w:noProof/>
                <w:webHidden/>
              </w:rPr>
              <w:t>6</w:t>
            </w:r>
            <w:r w:rsidR="00742BBD">
              <w:rPr>
                <w:noProof/>
                <w:webHidden/>
              </w:rPr>
              <w:fldChar w:fldCharType="end"/>
            </w:r>
          </w:hyperlink>
        </w:p>
        <w:p w:rsidR="00742BBD" w:rsidRDefault="00863C41">
          <w:pPr>
            <w:pStyle w:val="3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77102534" w:history="1">
            <w:r w:rsidR="00742BBD" w:rsidRPr="00F84A8F">
              <w:rPr>
                <w:rStyle w:val="afb"/>
                <w:noProof/>
                <w:lang w:val="ru-RU"/>
              </w:rPr>
              <w:t>1.2.9</w:t>
            </w:r>
            <w:r w:rsidR="00742BBD">
              <w:rPr>
                <w:noProof/>
                <w:webHidden/>
              </w:rPr>
              <w:tab/>
            </w:r>
            <w:r w:rsidR="00742BBD">
              <w:rPr>
                <w:noProof/>
                <w:webHidden/>
              </w:rPr>
              <w:fldChar w:fldCharType="begin"/>
            </w:r>
            <w:r w:rsidR="00742BBD">
              <w:rPr>
                <w:noProof/>
                <w:webHidden/>
              </w:rPr>
              <w:instrText xml:space="preserve"> PAGEREF _Toc377102534 \h </w:instrText>
            </w:r>
            <w:r w:rsidR="00742BBD">
              <w:rPr>
                <w:noProof/>
                <w:webHidden/>
              </w:rPr>
            </w:r>
            <w:r w:rsidR="00742BBD">
              <w:rPr>
                <w:noProof/>
                <w:webHidden/>
              </w:rPr>
              <w:fldChar w:fldCharType="separate"/>
            </w:r>
            <w:r w:rsidR="00742BBD">
              <w:rPr>
                <w:noProof/>
                <w:webHidden/>
              </w:rPr>
              <w:t>6</w:t>
            </w:r>
            <w:r w:rsidR="00742BBD">
              <w:rPr>
                <w:noProof/>
                <w:webHidden/>
              </w:rPr>
              <w:fldChar w:fldCharType="end"/>
            </w:r>
          </w:hyperlink>
        </w:p>
        <w:p w:rsidR="00742BBD" w:rsidRDefault="00863C41">
          <w:pPr>
            <w:pStyle w:val="3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77102535" w:history="1">
            <w:r w:rsidR="00742BBD" w:rsidRPr="00F84A8F">
              <w:rPr>
                <w:rStyle w:val="afb"/>
                <w:noProof/>
                <w:lang w:val="ru-RU"/>
              </w:rPr>
              <w:t>1.2.10</w:t>
            </w:r>
            <w:r w:rsidR="00742BBD">
              <w:rPr>
                <w:noProof/>
                <w:webHidden/>
              </w:rPr>
              <w:tab/>
            </w:r>
            <w:r w:rsidR="00742BBD">
              <w:rPr>
                <w:noProof/>
                <w:webHidden/>
              </w:rPr>
              <w:fldChar w:fldCharType="begin"/>
            </w:r>
            <w:r w:rsidR="00742BBD">
              <w:rPr>
                <w:noProof/>
                <w:webHidden/>
              </w:rPr>
              <w:instrText xml:space="preserve"> PAGEREF _Toc377102535 \h </w:instrText>
            </w:r>
            <w:r w:rsidR="00742BBD">
              <w:rPr>
                <w:noProof/>
                <w:webHidden/>
              </w:rPr>
            </w:r>
            <w:r w:rsidR="00742BBD">
              <w:rPr>
                <w:noProof/>
                <w:webHidden/>
              </w:rPr>
              <w:fldChar w:fldCharType="separate"/>
            </w:r>
            <w:r w:rsidR="00742BBD">
              <w:rPr>
                <w:noProof/>
                <w:webHidden/>
              </w:rPr>
              <w:t>6</w:t>
            </w:r>
            <w:r w:rsidR="00742BBD">
              <w:rPr>
                <w:noProof/>
                <w:webHidden/>
              </w:rPr>
              <w:fldChar w:fldCharType="end"/>
            </w:r>
          </w:hyperlink>
        </w:p>
        <w:p w:rsidR="00742BBD" w:rsidRDefault="00863C41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77102536" w:history="1">
            <w:r w:rsidR="00742BBD" w:rsidRPr="00F84A8F">
              <w:rPr>
                <w:rStyle w:val="afb"/>
                <w:noProof/>
                <w:lang w:val="ru-RU"/>
              </w:rPr>
              <w:t>2</w:t>
            </w:r>
            <w:r w:rsidR="00742BBD">
              <w:rPr>
                <w:noProof/>
                <w:lang w:val="ru-RU" w:eastAsia="ru-RU"/>
              </w:rPr>
              <w:tab/>
            </w:r>
            <w:r w:rsidR="00742BBD" w:rsidRPr="00F84A8F">
              <w:rPr>
                <w:rStyle w:val="afb"/>
                <w:noProof/>
                <w:lang w:val="ru-RU"/>
              </w:rPr>
              <w:t>Список литературы</w:t>
            </w:r>
            <w:r w:rsidR="00742BBD">
              <w:rPr>
                <w:noProof/>
                <w:webHidden/>
              </w:rPr>
              <w:tab/>
            </w:r>
            <w:r w:rsidR="00742BBD">
              <w:rPr>
                <w:noProof/>
                <w:webHidden/>
              </w:rPr>
              <w:fldChar w:fldCharType="begin"/>
            </w:r>
            <w:r w:rsidR="00742BBD">
              <w:rPr>
                <w:noProof/>
                <w:webHidden/>
              </w:rPr>
              <w:instrText xml:space="preserve"> PAGEREF _Toc377102536 \h </w:instrText>
            </w:r>
            <w:r w:rsidR="00742BBD">
              <w:rPr>
                <w:noProof/>
                <w:webHidden/>
              </w:rPr>
            </w:r>
            <w:r w:rsidR="00742BBD">
              <w:rPr>
                <w:noProof/>
                <w:webHidden/>
              </w:rPr>
              <w:fldChar w:fldCharType="separate"/>
            </w:r>
            <w:r w:rsidR="00742BBD">
              <w:rPr>
                <w:noProof/>
                <w:webHidden/>
              </w:rPr>
              <w:t>7</w:t>
            </w:r>
            <w:r w:rsidR="00742BBD">
              <w:rPr>
                <w:noProof/>
                <w:webHidden/>
              </w:rPr>
              <w:fldChar w:fldCharType="end"/>
            </w:r>
          </w:hyperlink>
        </w:p>
        <w:p w:rsidR="00742BBD" w:rsidRDefault="00863C41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77102537" w:history="1">
            <w:r w:rsidR="00742BBD" w:rsidRPr="00F84A8F">
              <w:rPr>
                <w:rStyle w:val="afb"/>
                <w:noProof/>
                <w:lang w:val="ru-RU"/>
              </w:rPr>
              <w:t>2.1</w:t>
            </w:r>
            <w:r w:rsidR="00742BBD">
              <w:rPr>
                <w:noProof/>
                <w:lang w:val="ru-RU" w:eastAsia="ru-RU"/>
              </w:rPr>
              <w:tab/>
            </w:r>
            <w:r w:rsidR="00742BBD" w:rsidRPr="00F84A8F">
              <w:rPr>
                <w:rStyle w:val="afb"/>
                <w:noProof/>
                <w:lang w:val="ru-RU"/>
              </w:rPr>
              <w:t>Глоссарий</w:t>
            </w:r>
            <w:r w:rsidR="00742BBD">
              <w:rPr>
                <w:noProof/>
                <w:webHidden/>
              </w:rPr>
              <w:tab/>
            </w:r>
            <w:r w:rsidR="00742BBD">
              <w:rPr>
                <w:noProof/>
                <w:webHidden/>
              </w:rPr>
              <w:fldChar w:fldCharType="begin"/>
            </w:r>
            <w:r w:rsidR="00742BBD">
              <w:rPr>
                <w:noProof/>
                <w:webHidden/>
              </w:rPr>
              <w:instrText xml:space="preserve"> PAGEREF _Toc377102537 \h </w:instrText>
            </w:r>
            <w:r w:rsidR="00742BBD">
              <w:rPr>
                <w:noProof/>
                <w:webHidden/>
              </w:rPr>
            </w:r>
            <w:r w:rsidR="00742BBD">
              <w:rPr>
                <w:noProof/>
                <w:webHidden/>
              </w:rPr>
              <w:fldChar w:fldCharType="separate"/>
            </w:r>
            <w:r w:rsidR="00742BBD">
              <w:rPr>
                <w:noProof/>
                <w:webHidden/>
              </w:rPr>
              <w:t>7</w:t>
            </w:r>
            <w:r w:rsidR="00742BBD">
              <w:rPr>
                <w:noProof/>
                <w:webHidden/>
              </w:rPr>
              <w:fldChar w:fldCharType="end"/>
            </w:r>
          </w:hyperlink>
        </w:p>
        <w:p w:rsidR="005D4744" w:rsidRDefault="005D4744">
          <w:r>
            <w:rPr>
              <w:b/>
              <w:bCs/>
            </w:rPr>
            <w:fldChar w:fldCharType="end"/>
          </w:r>
        </w:p>
      </w:sdtContent>
    </w:sdt>
    <w:p w:rsidR="005D4744" w:rsidRDefault="00442A94">
      <w:pPr>
        <w:jc w:val="left"/>
        <w:rPr>
          <w:sz w:val="28"/>
          <w:lang w:val="ru-RU"/>
        </w:rPr>
      </w:pPr>
      <w:r>
        <w:rPr>
          <w:sz w:val="28"/>
          <w:lang w:val="ru-RU"/>
        </w:rPr>
        <w:br w:type="page"/>
      </w:r>
      <w:r w:rsidR="00C96BC3">
        <w:rPr>
          <w:sz w:val="28"/>
          <w:lang w:val="ru-RU"/>
        </w:rPr>
        <w:lastRenderedPageBreak/>
        <w:t xml:space="preserve"> </w:t>
      </w:r>
    </w:p>
    <w:p w:rsidR="005D4744" w:rsidRDefault="005D4744" w:rsidP="00480697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0" w:name="_Toc377102522"/>
      <w:r>
        <w:rPr>
          <w:lang w:val="ru-RU"/>
        </w:rPr>
        <w:t>История изменений</w:t>
      </w:r>
      <w:bookmarkEnd w:id="0"/>
    </w:p>
    <w:tbl>
      <w:tblPr>
        <w:tblStyle w:val="11"/>
        <w:tblW w:w="9359" w:type="dxa"/>
        <w:tblLook w:val="04A0" w:firstRow="1" w:lastRow="0" w:firstColumn="1" w:lastColumn="0" w:noHBand="0" w:noVBand="1"/>
      </w:tblPr>
      <w:tblGrid>
        <w:gridCol w:w="579"/>
        <w:gridCol w:w="1412"/>
        <w:gridCol w:w="5801"/>
        <w:gridCol w:w="1567"/>
      </w:tblGrid>
      <w:tr w:rsidR="005D4744" w:rsidTr="009E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</w:pPr>
            <w:r>
              <w:t>id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CR_id</w:t>
            </w:r>
          </w:p>
        </w:tc>
      </w:tr>
      <w:tr w:rsidR="005D4744" w:rsidTr="009E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Default="005D4744" w:rsidP="009E65A5">
            <w:pPr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Default="00EB1E38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Марченко Данил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Pr="00EB1E38" w:rsidRDefault="005D4744" w:rsidP="00EB1E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Создание </w:t>
            </w:r>
            <w:r w:rsidR="00EB1E38">
              <w:rPr>
                <w:lang w:val="ru-RU"/>
              </w:rPr>
              <w:t>документа с сценарием использования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Default="005D4744" w:rsidP="00EB1E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</w:t>
            </w:r>
            <w:r w:rsidR="00EB1E38">
              <w:rPr>
                <w:lang w:val="ru-RU"/>
              </w:rPr>
              <w:t>57</w:t>
            </w:r>
          </w:p>
        </w:tc>
      </w:tr>
      <w:tr w:rsidR="001D5913" w:rsidRPr="001D5913" w:rsidTr="009E65A5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D5913" w:rsidRPr="001D5913" w:rsidRDefault="001D5913" w:rsidP="009E65A5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0.2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D5913" w:rsidRDefault="001D5913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Марченко Данил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D5913" w:rsidRDefault="001D5913" w:rsidP="00EB1E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Исправление документа с сценарием использования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D5913" w:rsidRPr="001D5913" w:rsidRDefault="001D5913" w:rsidP="00EB1E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#57</w:t>
            </w:r>
          </w:p>
        </w:tc>
      </w:tr>
      <w:tr w:rsidR="008C783D" w:rsidRPr="008C783D" w:rsidTr="009E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C783D" w:rsidRPr="008C783D" w:rsidRDefault="001D5913" w:rsidP="009E65A5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0.3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C783D" w:rsidRDefault="008C783D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Марченко Данил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C783D" w:rsidRPr="008C783D" w:rsidRDefault="008C783D" w:rsidP="00EB1E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Добавление конкретных сценариев </w:t>
            </w:r>
            <w:r>
              <w:t>use</w:t>
            </w:r>
            <w:r w:rsidRPr="008C783D">
              <w:rPr>
                <w:lang w:val="ru-RU"/>
              </w:rPr>
              <w:t>-</w:t>
            </w:r>
            <w:r>
              <w:t>cases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C783D" w:rsidRPr="00D2325A" w:rsidRDefault="00D2325A" w:rsidP="00EB1E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#57</w:t>
            </w:r>
          </w:p>
        </w:tc>
      </w:tr>
      <w:tr w:rsidR="00D2325A" w:rsidRPr="008C783D" w:rsidTr="009E65A5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2325A" w:rsidRPr="00D2325A" w:rsidRDefault="001D5913" w:rsidP="009E65A5">
            <w:pPr>
              <w:jc w:val="left"/>
              <w:rPr>
                <w:b w:val="0"/>
              </w:rPr>
            </w:pPr>
            <w:r>
              <w:rPr>
                <w:b w:val="0"/>
              </w:rPr>
              <w:t>0.4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2325A" w:rsidRPr="00D2325A" w:rsidRDefault="00D2325A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Марченко Данил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2325A" w:rsidRPr="00D2325A" w:rsidRDefault="00D2325A" w:rsidP="00EB1E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Исправление конкретных сценариев </w:t>
            </w:r>
            <w:r>
              <w:t>use</w:t>
            </w:r>
            <w:r w:rsidRPr="00D2325A">
              <w:rPr>
                <w:lang w:val="ru-RU"/>
              </w:rPr>
              <w:t>-</w:t>
            </w:r>
            <w:r>
              <w:t>cases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2325A" w:rsidRPr="00D2325A" w:rsidRDefault="00D2325A" w:rsidP="00EB1E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#57</w:t>
            </w:r>
          </w:p>
        </w:tc>
      </w:tr>
      <w:tr w:rsidR="001776E1" w:rsidRPr="001776E1" w:rsidTr="009E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776E1" w:rsidRPr="001776E1" w:rsidRDefault="001776E1" w:rsidP="009E65A5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0.5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776E1" w:rsidRDefault="001776E1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Марченко Данил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776E1" w:rsidRDefault="001776E1" w:rsidP="00EB1E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Добавление конкретных сценариев </w:t>
            </w:r>
            <w:r>
              <w:t>use</w:t>
            </w:r>
            <w:r w:rsidRPr="008C783D">
              <w:rPr>
                <w:lang w:val="ru-RU"/>
              </w:rPr>
              <w:t>-</w:t>
            </w:r>
            <w:r>
              <w:t>cases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776E1" w:rsidRPr="00B71A09" w:rsidRDefault="001776E1" w:rsidP="00B71A0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</w:t>
            </w:r>
            <w:r w:rsidR="00B71A09">
              <w:rPr>
                <w:lang w:val="ru-RU"/>
              </w:rPr>
              <w:t>65</w:t>
            </w:r>
          </w:p>
        </w:tc>
      </w:tr>
    </w:tbl>
    <w:p w:rsidR="00480697" w:rsidRDefault="00480697" w:rsidP="005D4744">
      <w:pPr>
        <w:rPr>
          <w:lang w:val="ru-RU"/>
        </w:rPr>
      </w:pPr>
    </w:p>
    <w:p w:rsidR="00480697" w:rsidRDefault="00480697" w:rsidP="00480697">
      <w:pPr>
        <w:rPr>
          <w:lang w:val="ru-RU"/>
        </w:rPr>
      </w:pPr>
      <w:r>
        <w:rPr>
          <w:lang w:val="ru-RU"/>
        </w:rPr>
        <w:br w:type="page"/>
      </w:r>
    </w:p>
    <w:p w:rsidR="00B10B41" w:rsidRDefault="00EB1E38" w:rsidP="005D4744">
      <w:pPr>
        <w:pStyle w:val="1"/>
        <w:spacing w:before="100" w:beforeAutospacing="1"/>
        <w:ind w:left="431" w:hanging="431"/>
        <w:rPr>
          <w:lang w:val="ru-RU"/>
        </w:rPr>
      </w:pPr>
      <w:bookmarkStart w:id="1" w:name="_Ref377102115"/>
      <w:bookmarkStart w:id="2" w:name="_Toc377102523"/>
      <w:r>
        <w:lastRenderedPageBreak/>
        <w:t>Use-case</w:t>
      </w:r>
      <w:r w:rsidR="008C783D">
        <w:t>s</w:t>
      </w:r>
      <w:bookmarkEnd w:id="1"/>
      <w:bookmarkEnd w:id="2"/>
    </w:p>
    <w:p w:rsidR="00A837B2" w:rsidRPr="00A837B2" w:rsidRDefault="00EB1E38" w:rsidP="00A837B2">
      <w:pPr>
        <w:pStyle w:val="2"/>
        <w:rPr>
          <w:lang w:val="ru-RU"/>
        </w:rPr>
      </w:pPr>
      <w:bookmarkStart w:id="3" w:name="_Toc377102524"/>
      <w:r>
        <w:rPr>
          <w:lang w:val="ru-RU"/>
        </w:rPr>
        <w:t>Актеры</w:t>
      </w:r>
      <w:bookmarkEnd w:id="3"/>
    </w:p>
    <w:p w:rsidR="00C97956" w:rsidRDefault="00EB1E38" w:rsidP="00C97956">
      <w:pPr>
        <w:rPr>
          <w:lang w:val="ru-RU"/>
        </w:rPr>
      </w:pPr>
      <w:r>
        <w:rPr>
          <w:lang w:val="ru-RU"/>
        </w:rPr>
        <w:t>Актеры</w:t>
      </w:r>
      <w:r w:rsidR="00C97956">
        <w:rPr>
          <w:lang w:val="ru-RU"/>
        </w:rPr>
        <w:t>:</w:t>
      </w:r>
    </w:p>
    <w:p w:rsidR="00C97956" w:rsidRDefault="00EB1E38" w:rsidP="00C97956">
      <w:pPr>
        <w:pStyle w:val="af4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Пользователь </w:t>
      </w:r>
      <w:r w:rsidR="003D5875">
        <w:t>CF</w:t>
      </w:r>
      <w:r w:rsidR="000D785B">
        <w:rPr>
          <w:lang w:val="ru-RU"/>
        </w:rPr>
        <w:t xml:space="preserve"> </w:t>
      </w:r>
      <w:r w:rsidR="000D785B">
        <w:t>[</w:t>
      </w:r>
      <w:r w:rsidR="000D785B">
        <w:fldChar w:fldCharType="begin"/>
      </w:r>
      <w:r w:rsidR="000D785B">
        <w:instrText xml:space="preserve"> REF _Ref377102121 \r \h </w:instrText>
      </w:r>
      <w:r w:rsidR="000D785B">
        <w:fldChar w:fldCharType="separate"/>
      </w:r>
      <w:r w:rsidR="000D785B">
        <w:t>2.1</w:t>
      </w:r>
      <w:r w:rsidR="000D785B">
        <w:fldChar w:fldCharType="end"/>
      </w:r>
      <w:r w:rsidR="000D785B">
        <w:t>]</w:t>
      </w:r>
    </w:p>
    <w:p w:rsidR="00C97956" w:rsidRDefault="00EB1E38" w:rsidP="00C97956">
      <w:pPr>
        <w:pStyle w:val="af4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Система фильтрования кругов</w:t>
      </w:r>
    </w:p>
    <w:p w:rsidR="00EB1E38" w:rsidRPr="00A837B2" w:rsidRDefault="00EB1E38" w:rsidP="00EB1E38">
      <w:pPr>
        <w:pStyle w:val="2"/>
        <w:rPr>
          <w:lang w:val="ru-RU"/>
        </w:rPr>
      </w:pPr>
      <w:bookmarkStart w:id="4" w:name="_Toc377102525"/>
      <w:r>
        <w:rPr>
          <w:lang w:val="ru-RU"/>
        </w:rPr>
        <w:t>Сценарии использования</w:t>
      </w:r>
      <w:bookmarkEnd w:id="4"/>
    </w:p>
    <w:p w:rsidR="00EB1E38" w:rsidRPr="00EB1E38" w:rsidRDefault="00EB1E38" w:rsidP="00EB1E38">
      <w:pPr>
        <w:rPr>
          <w:lang w:val="ru-RU"/>
        </w:rPr>
      </w:pPr>
    </w:p>
    <w:p w:rsidR="00D2325A" w:rsidRDefault="00D2325A" w:rsidP="00D2325A">
      <w:pPr>
        <w:pStyle w:val="3"/>
        <w:rPr>
          <w:lang w:val="ru-RU"/>
        </w:rPr>
      </w:pPr>
      <w:bookmarkStart w:id="5" w:name="_Toc377102526"/>
      <w:bookmarkEnd w:id="5"/>
    </w:p>
    <w:p w:rsidR="00D2325A" w:rsidRPr="00D2325A" w:rsidRDefault="00D2325A" w:rsidP="00D2325A">
      <w:pPr>
        <w:rPr>
          <w:lang w:val="ru-RU"/>
        </w:rPr>
      </w:pPr>
      <w:r>
        <w:rPr>
          <w:lang w:val="ru-RU"/>
        </w:rPr>
        <w:t>Пользователь берет список пользователей из интернета, фильтрует</w:t>
      </w:r>
      <w:r w:rsidR="00742BBD" w:rsidRPr="00742BBD">
        <w:rPr>
          <w:lang w:val="ru-RU"/>
        </w:rPr>
        <w:t xml:space="preserve"> [</w:t>
      </w:r>
      <w:r w:rsidR="00742BBD">
        <w:rPr>
          <w:lang w:val="ru-RU"/>
        </w:rPr>
        <w:fldChar w:fldCharType="begin"/>
      </w:r>
      <w:r w:rsidR="00742BBD">
        <w:rPr>
          <w:lang w:val="ru-RU"/>
        </w:rPr>
        <w:instrText xml:space="preserve"> REF _Ref377102482 \r \h </w:instrText>
      </w:r>
      <w:r w:rsidR="00742BBD">
        <w:rPr>
          <w:lang w:val="ru-RU"/>
        </w:rPr>
      </w:r>
      <w:r w:rsidR="00742BBD">
        <w:rPr>
          <w:lang w:val="ru-RU"/>
        </w:rPr>
        <w:fldChar w:fldCharType="separate"/>
      </w:r>
      <w:r w:rsidR="00742BBD">
        <w:rPr>
          <w:lang w:val="ru-RU"/>
        </w:rPr>
        <w:t>2.1</w:t>
      </w:r>
      <w:r w:rsidR="00742BBD">
        <w:rPr>
          <w:lang w:val="ru-RU"/>
        </w:rPr>
        <w:fldChar w:fldCharType="end"/>
      </w:r>
      <w:r w:rsidR="00742BBD" w:rsidRPr="00742BBD">
        <w:rPr>
          <w:lang w:val="ru-RU"/>
        </w:rPr>
        <w:t>]</w:t>
      </w:r>
      <w:r>
        <w:rPr>
          <w:lang w:val="ru-RU"/>
        </w:rPr>
        <w:t xml:space="preserve"> ленту</w:t>
      </w:r>
      <w:r w:rsidR="00742BBD" w:rsidRPr="00742BBD">
        <w:rPr>
          <w:lang w:val="ru-RU"/>
        </w:rPr>
        <w:t xml:space="preserve"> [</w:t>
      </w:r>
      <w:r w:rsidR="00742BBD">
        <w:rPr>
          <w:lang w:val="ru-RU"/>
        </w:rPr>
        <w:fldChar w:fldCharType="begin"/>
      </w:r>
      <w:r w:rsidR="00742BBD">
        <w:rPr>
          <w:lang w:val="ru-RU"/>
        </w:rPr>
        <w:instrText xml:space="preserve"> REF _Ref377102482 \r \h </w:instrText>
      </w:r>
      <w:r w:rsidR="00742BBD">
        <w:rPr>
          <w:lang w:val="ru-RU"/>
        </w:rPr>
      </w:r>
      <w:r w:rsidR="00742BBD">
        <w:rPr>
          <w:lang w:val="ru-RU"/>
        </w:rPr>
        <w:fldChar w:fldCharType="separate"/>
      </w:r>
      <w:r w:rsidR="00742BBD">
        <w:rPr>
          <w:lang w:val="ru-RU"/>
        </w:rPr>
        <w:t>2.1</w:t>
      </w:r>
      <w:r w:rsidR="00742BBD">
        <w:rPr>
          <w:lang w:val="ru-RU"/>
        </w:rPr>
        <w:fldChar w:fldCharType="end"/>
      </w:r>
      <w:r w:rsidR="00742BBD" w:rsidRPr="00742BBD">
        <w:rPr>
          <w:lang w:val="ru-RU"/>
        </w:rPr>
        <w:t>]</w:t>
      </w:r>
      <w:r w:rsidR="001D5913">
        <w:rPr>
          <w:lang w:val="ru-RU"/>
        </w:rPr>
        <w:t xml:space="preserve"> по количеству «+1»</w:t>
      </w:r>
      <w:r>
        <w:rPr>
          <w:lang w:val="ru-RU"/>
        </w:rPr>
        <w:t>, имеет активный токен.</w:t>
      </w:r>
    </w:p>
    <w:p w:rsidR="00C97956" w:rsidRDefault="00EB1E38" w:rsidP="00C97956">
      <w:pPr>
        <w:pStyle w:val="af4"/>
        <w:numPr>
          <w:ilvl w:val="0"/>
          <w:numId w:val="14"/>
        </w:numPr>
        <w:rPr>
          <w:lang w:val="ru-RU"/>
        </w:rPr>
      </w:pPr>
      <w:r>
        <w:rPr>
          <w:lang w:val="ru-RU"/>
        </w:rPr>
        <w:t>Основной поток</w:t>
      </w:r>
    </w:p>
    <w:p w:rsidR="00EB1E38" w:rsidRDefault="00BA2C6C" w:rsidP="00EB1E38">
      <w:pPr>
        <w:pStyle w:val="af4"/>
        <w:numPr>
          <w:ilvl w:val="1"/>
          <w:numId w:val="14"/>
        </w:numPr>
        <w:rPr>
          <w:lang w:val="ru-RU"/>
        </w:rPr>
      </w:pPr>
      <w:r>
        <w:rPr>
          <w:lang w:val="ru-RU"/>
        </w:rPr>
        <w:t xml:space="preserve">Выбор списка пользователей. </w:t>
      </w:r>
      <w:r w:rsidR="00D2325A">
        <w:rPr>
          <w:lang w:val="ru-RU"/>
        </w:rPr>
        <w:t xml:space="preserve">При запуске система предлагает пользователю </w:t>
      </w:r>
      <w:r w:rsidR="00CB2548">
        <w:rPr>
          <w:lang w:val="ru-RU"/>
        </w:rPr>
        <w:t>выбрать, откуда он возьмет список пользоват</w:t>
      </w:r>
      <w:r w:rsidR="0078291E">
        <w:rPr>
          <w:lang w:val="ru-RU"/>
        </w:rPr>
        <w:t>елей: из интернета или из файла</w:t>
      </w:r>
      <w:r w:rsidR="001776E1">
        <w:rPr>
          <w:lang w:val="ru-RU"/>
        </w:rPr>
        <w:t>, или использовать уже отфильтрованный список пользователей</w:t>
      </w:r>
      <w:r w:rsidR="0078291E">
        <w:rPr>
          <w:lang w:val="ru-RU"/>
        </w:rPr>
        <w:t xml:space="preserve">. </w:t>
      </w:r>
      <w:r w:rsidR="00CB2548">
        <w:rPr>
          <w:lang w:val="ru-RU"/>
        </w:rPr>
        <w:t>Пользователь выбирает брать спи</w:t>
      </w:r>
      <w:r w:rsidR="001D5913">
        <w:rPr>
          <w:lang w:val="ru-RU"/>
        </w:rPr>
        <w:t>сок пользователей из интернета. Система загружает</w:t>
      </w:r>
      <w:r w:rsidR="00BD3E37">
        <w:rPr>
          <w:lang w:val="ru-RU"/>
        </w:rPr>
        <w:t xml:space="preserve"> список пользователей из интернета.</w:t>
      </w:r>
    </w:p>
    <w:p w:rsidR="00BA2C6C" w:rsidRDefault="00BA2C6C" w:rsidP="00EB1E38">
      <w:pPr>
        <w:pStyle w:val="af4"/>
        <w:numPr>
          <w:ilvl w:val="1"/>
          <w:numId w:val="14"/>
        </w:numPr>
        <w:rPr>
          <w:lang w:val="ru-RU"/>
        </w:rPr>
      </w:pPr>
      <w:r>
        <w:rPr>
          <w:lang w:val="ru-RU"/>
        </w:rPr>
        <w:t xml:space="preserve">Составление формулы. </w:t>
      </w:r>
      <w:r w:rsidR="001D5913">
        <w:rPr>
          <w:lang w:val="ru-RU"/>
        </w:rPr>
        <w:t>Система предлагает пользователю настроить формулу фильтра. Пользователь выбирает фильтровать ленту и фильтровать по количеству «+1» больше 10.</w:t>
      </w:r>
    </w:p>
    <w:p w:rsidR="001D5913" w:rsidRDefault="001D5913" w:rsidP="00EB1E38">
      <w:pPr>
        <w:pStyle w:val="af4"/>
        <w:numPr>
          <w:ilvl w:val="1"/>
          <w:numId w:val="14"/>
        </w:numPr>
        <w:rPr>
          <w:lang w:val="ru-RU"/>
        </w:rPr>
      </w:pPr>
      <w:r>
        <w:rPr>
          <w:lang w:val="ru-RU"/>
        </w:rPr>
        <w:t>Результаты фильтра. Система выводит результаты фильтра, в котором представлены 13 человек. Пользователь добавляет их всех в круг «Друзья» и выходит из системы.</w:t>
      </w:r>
    </w:p>
    <w:p w:rsidR="00EB1E38" w:rsidRDefault="00EB1E38" w:rsidP="00EB1E38">
      <w:pPr>
        <w:pStyle w:val="af4"/>
        <w:ind w:left="792"/>
        <w:rPr>
          <w:lang w:val="ru-RU"/>
        </w:rPr>
      </w:pPr>
    </w:p>
    <w:p w:rsidR="00512C88" w:rsidRDefault="00512C88" w:rsidP="00512C88">
      <w:pPr>
        <w:pStyle w:val="3"/>
        <w:rPr>
          <w:lang w:val="ru-RU"/>
        </w:rPr>
      </w:pPr>
      <w:bookmarkStart w:id="6" w:name="_Toc377102527"/>
      <w:bookmarkEnd w:id="6"/>
    </w:p>
    <w:p w:rsidR="001D5913" w:rsidRPr="00324540" w:rsidRDefault="001D5913" w:rsidP="001D5913">
      <w:pPr>
        <w:rPr>
          <w:lang w:val="ru-RU"/>
        </w:rPr>
      </w:pPr>
      <w:r>
        <w:rPr>
          <w:lang w:val="ru-RU"/>
        </w:rPr>
        <w:t>Пользователь берет список пользователей из файла, фильтрует круги</w:t>
      </w:r>
      <w:r w:rsidR="00742BBD" w:rsidRPr="00742BBD">
        <w:rPr>
          <w:lang w:val="ru-RU"/>
        </w:rPr>
        <w:t xml:space="preserve"> [</w:t>
      </w:r>
      <w:r w:rsidR="00742BBD">
        <w:rPr>
          <w:lang w:val="ru-RU"/>
        </w:rPr>
        <w:fldChar w:fldCharType="begin"/>
      </w:r>
      <w:r w:rsidR="00742BBD">
        <w:rPr>
          <w:lang w:val="ru-RU"/>
        </w:rPr>
        <w:instrText xml:space="preserve"> REF _Ref377102482 \r \h </w:instrText>
      </w:r>
      <w:r w:rsidR="00742BBD">
        <w:rPr>
          <w:lang w:val="ru-RU"/>
        </w:rPr>
      </w:r>
      <w:r w:rsidR="00742BBD">
        <w:rPr>
          <w:lang w:val="ru-RU"/>
        </w:rPr>
        <w:fldChar w:fldCharType="separate"/>
      </w:r>
      <w:r w:rsidR="00742BBD">
        <w:rPr>
          <w:lang w:val="ru-RU"/>
        </w:rPr>
        <w:t>2.1</w:t>
      </w:r>
      <w:r w:rsidR="00742BBD">
        <w:rPr>
          <w:lang w:val="ru-RU"/>
        </w:rPr>
        <w:fldChar w:fldCharType="end"/>
      </w:r>
      <w:r w:rsidR="00742BBD" w:rsidRPr="00742BBD">
        <w:rPr>
          <w:lang w:val="ru-RU"/>
        </w:rPr>
        <w:t>]</w:t>
      </w:r>
      <w:r>
        <w:rPr>
          <w:lang w:val="ru-RU"/>
        </w:rPr>
        <w:t xml:space="preserve"> </w:t>
      </w:r>
      <w:r w:rsidR="00324540">
        <w:rPr>
          <w:lang w:val="ru-RU"/>
        </w:rPr>
        <w:t xml:space="preserve">по последнему визиту в </w:t>
      </w:r>
      <w:r w:rsidR="00324540">
        <w:t>Google</w:t>
      </w:r>
      <w:r w:rsidR="00324540" w:rsidRPr="00324540">
        <w:rPr>
          <w:lang w:val="ru-RU"/>
        </w:rPr>
        <w:t xml:space="preserve"> +</w:t>
      </w:r>
      <w:r w:rsidR="00324540">
        <w:rPr>
          <w:lang w:val="ru-RU"/>
        </w:rPr>
        <w:t xml:space="preserve">, сохраняет результат </w:t>
      </w:r>
      <w:r w:rsidR="0078291E">
        <w:rPr>
          <w:lang w:val="ru-RU"/>
        </w:rPr>
        <w:t>фильтрации в отдельный файл, имеет активный токен.</w:t>
      </w:r>
    </w:p>
    <w:p w:rsidR="00512C88" w:rsidRDefault="00512C88" w:rsidP="00512C88">
      <w:pPr>
        <w:pStyle w:val="af4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Основной поток</w:t>
      </w:r>
    </w:p>
    <w:p w:rsidR="00BD3E37" w:rsidRDefault="00BD3E37" w:rsidP="00BD3E37">
      <w:pPr>
        <w:pStyle w:val="af4"/>
        <w:numPr>
          <w:ilvl w:val="1"/>
          <w:numId w:val="15"/>
        </w:numPr>
        <w:rPr>
          <w:lang w:val="ru-RU"/>
        </w:rPr>
      </w:pPr>
      <w:r>
        <w:rPr>
          <w:lang w:val="ru-RU"/>
        </w:rPr>
        <w:t>Выбор списка пользователей. При запуске система предлагает пользователю выбрать, откуда он возьмет список пользователей: из интернета или из файла. А также система предлагает пользователю выбрать уже отфильтрованный список пользователей. Пользователь выбирает брать список пользователей из файла. Пользователь указывает местоположение файла. Система загружает список пользователей из файла.</w:t>
      </w:r>
    </w:p>
    <w:p w:rsidR="0027077A" w:rsidRDefault="0027077A" w:rsidP="00BD3E37">
      <w:pPr>
        <w:pStyle w:val="af4"/>
        <w:numPr>
          <w:ilvl w:val="1"/>
          <w:numId w:val="15"/>
        </w:numPr>
        <w:rPr>
          <w:lang w:val="ru-RU"/>
        </w:rPr>
      </w:pPr>
      <w:r>
        <w:rPr>
          <w:lang w:val="ru-RU"/>
        </w:rPr>
        <w:t>Составление формулы. Система предлагает пользователю настроить формулу фильтра. Пользователь выбирает фильтровать круги. Система от</w:t>
      </w:r>
      <w:r w:rsidR="001E1D82">
        <w:rPr>
          <w:lang w:val="ru-RU"/>
        </w:rPr>
        <w:t>крывает список кругов. Пользователь выбирает необходимый круг/круги, нажимает далее и переходит обратно к составлению формулы. Пользователь выбирает фильтровать по последнему появлению в системе не менее 3 месяцев назад.</w:t>
      </w:r>
    </w:p>
    <w:p w:rsidR="003F54FD" w:rsidRDefault="003F54FD" w:rsidP="00BD3E37">
      <w:pPr>
        <w:pStyle w:val="af4"/>
        <w:numPr>
          <w:ilvl w:val="1"/>
          <w:numId w:val="15"/>
        </w:numPr>
        <w:rPr>
          <w:lang w:val="ru-RU"/>
        </w:rPr>
      </w:pPr>
      <w:r>
        <w:rPr>
          <w:lang w:val="ru-RU"/>
        </w:rPr>
        <w:t xml:space="preserve">Сохранение формулы. Пользователь нажимает в составлении формулы кнопку «Сохранить формулу». Система предлагает пользователю выбрать директорию для сохранения файла </w:t>
      </w:r>
      <w:r>
        <w:rPr>
          <w:lang w:val="ru-RU"/>
        </w:rPr>
        <w:lastRenderedPageBreak/>
        <w:t>с формулой. Пользователь выбирает директорию, название файла и сохраняет файл. Система переводит пользователя в составление формулы.</w:t>
      </w:r>
    </w:p>
    <w:p w:rsidR="001E1D82" w:rsidRDefault="001E1D82" w:rsidP="00BD3E37">
      <w:pPr>
        <w:pStyle w:val="af4"/>
        <w:numPr>
          <w:ilvl w:val="1"/>
          <w:numId w:val="15"/>
        </w:numPr>
        <w:rPr>
          <w:lang w:val="ru-RU"/>
        </w:rPr>
      </w:pPr>
      <w:r>
        <w:rPr>
          <w:lang w:val="ru-RU"/>
        </w:rPr>
        <w:t xml:space="preserve">Результаты фильтра. Система выводит результаты фильтра, в котором представлены 10 человек. Пользователь сохраняет результаты фильтра в файл. Система предлагает пользователю указать директорию расположения файла. Пользователь указывает директорию и название файла и сохраняет результаты в нем. Пользователь возвращается на результаты фильтра. </w:t>
      </w:r>
    </w:p>
    <w:p w:rsidR="00A47769" w:rsidRPr="00512C88" w:rsidRDefault="00A47769" w:rsidP="00A47769">
      <w:pPr>
        <w:pStyle w:val="af4"/>
        <w:ind w:left="792"/>
        <w:rPr>
          <w:lang w:val="ru-RU"/>
        </w:rPr>
      </w:pPr>
    </w:p>
    <w:p w:rsidR="00950A3C" w:rsidRDefault="00950A3C" w:rsidP="00950A3C">
      <w:pPr>
        <w:pStyle w:val="3"/>
        <w:rPr>
          <w:lang w:val="ru-RU"/>
        </w:rPr>
      </w:pPr>
      <w:bookmarkStart w:id="7" w:name="_Toc377102528"/>
      <w:bookmarkEnd w:id="7"/>
    </w:p>
    <w:p w:rsidR="001E1D82" w:rsidRPr="001E1D82" w:rsidRDefault="001E1D82" w:rsidP="001E1D82">
      <w:pPr>
        <w:rPr>
          <w:lang w:val="ru-RU"/>
        </w:rPr>
      </w:pPr>
      <w:r>
        <w:rPr>
          <w:lang w:val="ru-RU"/>
        </w:rPr>
        <w:t>Пользователь выбирает уже отфильтр</w:t>
      </w:r>
      <w:r w:rsidR="003321DD">
        <w:rPr>
          <w:lang w:val="ru-RU"/>
        </w:rPr>
        <w:t>ованный файл, удаляет людей из кругов, имеет активный токен.</w:t>
      </w:r>
    </w:p>
    <w:p w:rsidR="00950A3C" w:rsidRDefault="00950A3C" w:rsidP="00950A3C">
      <w:pPr>
        <w:pStyle w:val="af4"/>
        <w:numPr>
          <w:ilvl w:val="0"/>
          <w:numId w:val="16"/>
        </w:numPr>
        <w:rPr>
          <w:lang w:val="ru-RU"/>
        </w:rPr>
      </w:pPr>
      <w:r>
        <w:rPr>
          <w:lang w:val="ru-RU"/>
        </w:rPr>
        <w:t>Основной поток</w:t>
      </w:r>
    </w:p>
    <w:p w:rsidR="00950A3C" w:rsidRDefault="00C96BC3" w:rsidP="00950A3C">
      <w:pPr>
        <w:pStyle w:val="af4"/>
        <w:numPr>
          <w:ilvl w:val="1"/>
          <w:numId w:val="16"/>
        </w:numPr>
        <w:rPr>
          <w:lang w:val="ru-RU"/>
        </w:rPr>
      </w:pPr>
      <w:r>
        <w:rPr>
          <w:lang w:val="ru-RU"/>
        </w:rPr>
        <w:t xml:space="preserve">Выбор </w:t>
      </w:r>
      <w:r w:rsidR="003321DD">
        <w:rPr>
          <w:lang w:val="ru-RU"/>
        </w:rPr>
        <w:t>файла с отфильтрованным списком пользователей</w:t>
      </w:r>
      <w:r w:rsidR="00950A3C">
        <w:rPr>
          <w:lang w:val="ru-RU"/>
        </w:rPr>
        <w:t xml:space="preserve">. </w:t>
      </w:r>
      <w:r w:rsidR="003321DD">
        <w:rPr>
          <w:lang w:val="ru-RU"/>
        </w:rPr>
        <w:t>При запуске система предлагает пользователю выбрать, откуда он возьмет список пользователей: из интернета или из файла. А также система предлагает пользователю выбрать уже отфильтрованный список пользователей. Пользователь выбирает файл с отфильтрованным списком пользователей.</w:t>
      </w:r>
    </w:p>
    <w:p w:rsidR="00EE5968" w:rsidRDefault="003321DD" w:rsidP="00A47769">
      <w:pPr>
        <w:pStyle w:val="af4"/>
        <w:numPr>
          <w:ilvl w:val="1"/>
          <w:numId w:val="16"/>
        </w:numPr>
        <w:rPr>
          <w:lang w:val="ru-RU"/>
        </w:rPr>
      </w:pPr>
      <w:r>
        <w:rPr>
          <w:lang w:val="ru-RU"/>
        </w:rPr>
        <w:t>Действия над результатами фильтра</w:t>
      </w:r>
      <w:r w:rsidR="00DF3A2C">
        <w:rPr>
          <w:lang w:val="ru-RU"/>
        </w:rPr>
        <w:t>.</w:t>
      </w:r>
      <w:r>
        <w:rPr>
          <w:lang w:val="ru-RU"/>
        </w:rPr>
        <w:t xml:space="preserve"> Пользователь выбирает удалить людей из кругов и выходит из системы.</w:t>
      </w:r>
      <w:r w:rsidR="00EE5968">
        <w:rPr>
          <w:lang w:val="ru-RU"/>
        </w:rPr>
        <w:t xml:space="preserve"> </w:t>
      </w:r>
    </w:p>
    <w:p w:rsidR="00A47769" w:rsidRDefault="00A47769" w:rsidP="00A47769">
      <w:pPr>
        <w:pStyle w:val="3"/>
        <w:rPr>
          <w:lang w:val="ru-RU"/>
        </w:rPr>
      </w:pPr>
      <w:bookmarkStart w:id="8" w:name="_Toc377102529"/>
      <w:bookmarkEnd w:id="8"/>
    </w:p>
    <w:p w:rsidR="003321DD" w:rsidRPr="003321DD" w:rsidRDefault="003321DD" w:rsidP="003321DD">
      <w:pPr>
        <w:rPr>
          <w:lang w:val="ru-RU"/>
        </w:rPr>
      </w:pPr>
      <w:r>
        <w:rPr>
          <w:lang w:val="ru-RU"/>
        </w:rPr>
        <w:t xml:space="preserve">Пользователь </w:t>
      </w:r>
      <w:r w:rsidR="00464C5F">
        <w:rPr>
          <w:lang w:val="ru-RU"/>
        </w:rPr>
        <w:t xml:space="preserve">выбирает брать список пользователей из интернета, </w:t>
      </w:r>
      <w:r w:rsidR="0036704E">
        <w:rPr>
          <w:lang w:val="ru-RU"/>
        </w:rPr>
        <w:t>не имеет активный токен, выбирает фильтровать ленту</w:t>
      </w:r>
      <w:r w:rsidR="00D11F77">
        <w:rPr>
          <w:lang w:val="ru-RU"/>
        </w:rPr>
        <w:t xml:space="preserve"> по количеству репостов</w:t>
      </w:r>
      <w:r w:rsidR="00464C5F">
        <w:rPr>
          <w:lang w:val="ru-RU"/>
        </w:rPr>
        <w:t>.</w:t>
      </w:r>
    </w:p>
    <w:p w:rsidR="00A47769" w:rsidRDefault="00A47769" w:rsidP="00A47769">
      <w:pPr>
        <w:pStyle w:val="af4"/>
        <w:numPr>
          <w:ilvl w:val="0"/>
          <w:numId w:val="17"/>
        </w:numPr>
        <w:rPr>
          <w:lang w:val="ru-RU"/>
        </w:rPr>
      </w:pPr>
      <w:r>
        <w:rPr>
          <w:lang w:val="ru-RU"/>
        </w:rPr>
        <w:t>Основной поток</w:t>
      </w:r>
    </w:p>
    <w:p w:rsidR="00464C5F" w:rsidRDefault="00464C5F" w:rsidP="00464C5F">
      <w:pPr>
        <w:pStyle w:val="af4"/>
        <w:numPr>
          <w:ilvl w:val="1"/>
          <w:numId w:val="17"/>
        </w:numPr>
        <w:rPr>
          <w:lang w:val="ru-RU"/>
        </w:rPr>
      </w:pPr>
      <w:r>
        <w:rPr>
          <w:lang w:val="ru-RU"/>
        </w:rPr>
        <w:t>Выбор списка пользователей. При запуске система предлагает пользователю выбрать, откуда он возьмет список пользователей: из интернета или из файла. А также система предлагает пользователю выбрать уже отфильтрованный список пользователей. Пользователь выбирает брать список пользователей из интернета.</w:t>
      </w:r>
    </w:p>
    <w:p w:rsidR="00464C5F" w:rsidRDefault="00464C5F" w:rsidP="00464C5F">
      <w:pPr>
        <w:pStyle w:val="af4"/>
        <w:numPr>
          <w:ilvl w:val="1"/>
          <w:numId w:val="17"/>
        </w:numPr>
        <w:rPr>
          <w:lang w:val="ru-RU"/>
        </w:rPr>
      </w:pPr>
      <w:r>
        <w:rPr>
          <w:lang w:val="ru-RU"/>
        </w:rPr>
        <w:t xml:space="preserve">Аутентификация. Пользователь не имеет активного токена. Система отправляет пользователя в </w:t>
      </w:r>
      <w:r>
        <w:t>Google</w:t>
      </w:r>
      <w:r w:rsidRPr="00464C5F">
        <w:rPr>
          <w:lang w:val="ru-RU"/>
        </w:rPr>
        <w:t xml:space="preserve"> </w:t>
      </w:r>
      <w:r>
        <w:t>account</w:t>
      </w:r>
      <w:r>
        <w:rPr>
          <w:lang w:val="ru-RU"/>
        </w:rPr>
        <w:t>. После аутентификации система загружает список пользователей из интернета.</w:t>
      </w:r>
    </w:p>
    <w:p w:rsidR="00464C5F" w:rsidRDefault="00464C5F" w:rsidP="00464C5F">
      <w:pPr>
        <w:pStyle w:val="af4"/>
        <w:numPr>
          <w:ilvl w:val="1"/>
          <w:numId w:val="17"/>
        </w:numPr>
        <w:rPr>
          <w:lang w:val="ru-RU"/>
        </w:rPr>
      </w:pPr>
      <w:r>
        <w:rPr>
          <w:lang w:val="ru-RU"/>
        </w:rPr>
        <w:t>Составление формулы. Система предлагает пользователю настроить формулу фильтра. Пользователь выбирает фильтровать ленту и фильтровать по количеству репостов больше 10.</w:t>
      </w:r>
    </w:p>
    <w:p w:rsidR="00464C5F" w:rsidRDefault="00464C5F" w:rsidP="00464C5F">
      <w:pPr>
        <w:pStyle w:val="af4"/>
        <w:numPr>
          <w:ilvl w:val="1"/>
          <w:numId w:val="17"/>
        </w:numPr>
        <w:rPr>
          <w:lang w:val="ru-RU"/>
        </w:rPr>
      </w:pPr>
      <w:r>
        <w:rPr>
          <w:lang w:val="ru-RU"/>
        </w:rPr>
        <w:t xml:space="preserve">Результаты фильтра. Система выводит результаты фильтра, в котором представлены 9 человек. Пользователь создает новый </w:t>
      </w:r>
      <w:r w:rsidR="0017015D">
        <w:rPr>
          <w:lang w:val="ru-RU"/>
        </w:rPr>
        <w:t xml:space="preserve">круг «Репостники», </w:t>
      </w:r>
      <w:r>
        <w:rPr>
          <w:lang w:val="ru-RU"/>
        </w:rPr>
        <w:t xml:space="preserve">добавляет их всех в </w:t>
      </w:r>
      <w:r w:rsidR="0017015D">
        <w:rPr>
          <w:lang w:val="ru-RU"/>
        </w:rPr>
        <w:t>него</w:t>
      </w:r>
      <w:r>
        <w:rPr>
          <w:lang w:val="ru-RU"/>
        </w:rPr>
        <w:t xml:space="preserve"> и выходит из системы.</w:t>
      </w:r>
    </w:p>
    <w:p w:rsidR="001A6F87" w:rsidRPr="0017015D" w:rsidRDefault="001A6F87" w:rsidP="0017015D">
      <w:pPr>
        <w:pStyle w:val="3"/>
        <w:rPr>
          <w:lang w:val="ru-RU"/>
        </w:rPr>
      </w:pPr>
      <w:bookmarkStart w:id="9" w:name="_Toc377102530"/>
      <w:bookmarkEnd w:id="9"/>
    </w:p>
    <w:p w:rsidR="0017015D" w:rsidRPr="0017015D" w:rsidRDefault="0017015D" w:rsidP="0017015D">
      <w:pPr>
        <w:rPr>
          <w:lang w:val="ru-RU"/>
        </w:rPr>
      </w:pPr>
      <w:r>
        <w:rPr>
          <w:lang w:val="ru-RU"/>
        </w:rPr>
        <w:t>Пользователь не имеет выхода в интернет и активного токена, выбирает фильтровать списки пользователей из файла по количеству комментариев, сохраняет результаты фильтра в файл.</w:t>
      </w:r>
    </w:p>
    <w:p w:rsidR="00A65B30" w:rsidRDefault="00A65B30" w:rsidP="00A65B30">
      <w:pPr>
        <w:pStyle w:val="af4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Основной поток</w:t>
      </w:r>
    </w:p>
    <w:p w:rsidR="0017015D" w:rsidRDefault="0017015D" w:rsidP="0017015D">
      <w:pPr>
        <w:pStyle w:val="af4"/>
        <w:numPr>
          <w:ilvl w:val="1"/>
          <w:numId w:val="18"/>
        </w:numPr>
        <w:rPr>
          <w:lang w:val="ru-RU"/>
        </w:rPr>
      </w:pPr>
      <w:r>
        <w:rPr>
          <w:lang w:val="ru-RU"/>
        </w:rPr>
        <w:t xml:space="preserve">Выбор списка пользователей. При запуске система предлагает пользователю выбрать, откуда он возьмет список пользователей: из интернета или из файла. А также система </w:t>
      </w:r>
      <w:r>
        <w:rPr>
          <w:lang w:val="ru-RU"/>
        </w:rPr>
        <w:lastRenderedPageBreak/>
        <w:t>предлагает пользователю выбрать уже отфильтрованный список пользователей. Пользователь выбирает брать список пользователей из файла. Пользователь указывает местоположение файла. Система загружает список пользователей из файла.</w:t>
      </w:r>
    </w:p>
    <w:p w:rsidR="0017015D" w:rsidRDefault="0017015D" w:rsidP="0017015D">
      <w:pPr>
        <w:pStyle w:val="af4"/>
        <w:numPr>
          <w:ilvl w:val="1"/>
          <w:numId w:val="18"/>
        </w:numPr>
        <w:rPr>
          <w:lang w:val="ru-RU"/>
        </w:rPr>
      </w:pPr>
      <w:r>
        <w:rPr>
          <w:lang w:val="ru-RU"/>
        </w:rPr>
        <w:t xml:space="preserve">Составление формулы. Система предлагает пользователю настроить формулу фильтра. Пользователь </w:t>
      </w:r>
      <w:r w:rsidR="003F54FD">
        <w:rPr>
          <w:lang w:val="ru-RU"/>
        </w:rPr>
        <w:t xml:space="preserve">нажимает на кнопку «Загрузить формулу» и выбирает файл с уже сохраненной формулой в нем. </w:t>
      </w:r>
    </w:p>
    <w:p w:rsidR="003F54FD" w:rsidRDefault="003F54FD" w:rsidP="0017015D">
      <w:pPr>
        <w:pStyle w:val="af4"/>
        <w:numPr>
          <w:ilvl w:val="1"/>
          <w:numId w:val="18"/>
        </w:numPr>
        <w:rPr>
          <w:lang w:val="ru-RU"/>
        </w:rPr>
      </w:pPr>
      <w:r>
        <w:rPr>
          <w:lang w:val="ru-RU"/>
        </w:rPr>
        <w:t xml:space="preserve">Результаты фильтра. Система выводит результаты фильтра. У пользователя отсутствует выход в интернет, поэтому кнопки «Добавить в круг», «Добавить в новый круг» и «Удалить из круга» будут неактивными. Пользователь выбирает сохранение результатов фильтра в файл. Система предлагает пользователю </w:t>
      </w:r>
      <w:r w:rsidR="00E34324">
        <w:rPr>
          <w:lang w:val="ru-RU"/>
        </w:rPr>
        <w:t>выбрать директорию для сохранения файла. Пользователь указывает директорию, название файла и нажимает кнопку «Сохранить». Система возвращает пользователя в результаты фильтра.</w:t>
      </w:r>
    </w:p>
    <w:p w:rsidR="001776E1" w:rsidRPr="0017015D" w:rsidRDefault="001776E1" w:rsidP="001776E1">
      <w:pPr>
        <w:pStyle w:val="3"/>
        <w:rPr>
          <w:lang w:val="ru-RU"/>
        </w:rPr>
      </w:pPr>
      <w:bookmarkStart w:id="10" w:name="_Toc377102531"/>
      <w:bookmarkEnd w:id="10"/>
    </w:p>
    <w:p w:rsidR="001776E1" w:rsidRDefault="001776E1" w:rsidP="001776E1">
      <w:pPr>
        <w:rPr>
          <w:lang w:val="ru-RU"/>
        </w:rPr>
      </w:pPr>
      <w:r>
        <w:rPr>
          <w:lang w:val="ru-RU"/>
        </w:rPr>
        <w:t>Пользователь берет список пользователей из интернета, фильтрует фоллоуверов, имеет активный токен.</w:t>
      </w:r>
    </w:p>
    <w:p w:rsidR="001776E1" w:rsidRDefault="001776E1" w:rsidP="001776E1">
      <w:pPr>
        <w:pStyle w:val="af4"/>
        <w:numPr>
          <w:ilvl w:val="0"/>
          <w:numId w:val="20"/>
        </w:numPr>
        <w:rPr>
          <w:lang w:val="ru-RU"/>
        </w:rPr>
      </w:pPr>
      <w:r>
        <w:rPr>
          <w:lang w:val="ru-RU"/>
        </w:rPr>
        <w:t>Основной поток</w:t>
      </w:r>
    </w:p>
    <w:p w:rsidR="001776E1" w:rsidRDefault="001776E1" w:rsidP="001776E1">
      <w:pPr>
        <w:pStyle w:val="af4"/>
        <w:numPr>
          <w:ilvl w:val="1"/>
          <w:numId w:val="20"/>
        </w:numPr>
        <w:rPr>
          <w:lang w:val="ru-RU"/>
        </w:rPr>
      </w:pPr>
      <w:r>
        <w:rPr>
          <w:lang w:val="ru-RU"/>
        </w:rPr>
        <w:t>Выбор списка пользователей. При запуске система предлагает пользователю выбрать, откуда он возьмет список пользователей: из интернета или из файла, или использовать уже отфильтрованный список пользователей. Пользователь выбирает брать список пользователей из интернета. Система загружает список пользователей из интернета.</w:t>
      </w:r>
    </w:p>
    <w:p w:rsidR="001776E1" w:rsidRDefault="001776E1" w:rsidP="001776E1">
      <w:pPr>
        <w:pStyle w:val="af4"/>
        <w:numPr>
          <w:ilvl w:val="1"/>
          <w:numId w:val="20"/>
        </w:numPr>
        <w:rPr>
          <w:lang w:val="ru-RU"/>
        </w:rPr>
      </w:pPr>
      <w:r>
        <w:rPr>
          <w:lang w:val="ru-RU"/>
        </w:rPr>
        <w:t>Составление формулы. Система предлагает пользователю настроить формулу фильтра. Пользователь выбирает фильтровать фоллоуверов.</w:t>
      </w:r>
    </w:p>
    <w:p w:rsidR="007654A1" w:rsidRDefault="007654A1" w:rsidP="007654A1">
      <w:pPr>
        <w:pStyle w:val="af4"/>
        <w:numPr>
          <w:ilvl w:val="1"/>
          <w:numId w:val="20"/>
        </w:numPr>
        <w:rPr>
          <w:lang w:val="ru-RU"/>
        </w:rPr>
      </w:pPr>
      <w:r>
        <w:rPr>
          <w:lang w:val="ru-RU"/>
        </w:rPr>
        <w:t>Результаты фильтра. Система выводит результаты фильтра, в котором представлены 53 человека. Пользователь добавляет их всех в круг «Знакомые» и выходит из системы.</w:t>
      </w:r>
    </w:p>
    <w:p w:rsidR="007654A1" w:rsidRDefault="007654A1" w:rsidP="007654A1">
      <w:pPr>
        <w:pStyle w:val="af4"/>
        <w:ind w:left="792"/>
        <w:rPr>
          <w:lang w:val="ru-RU"/>
        </w:rPr>
      </w:pPr>
    </w:p>
    <w:p w:rsidR="007654A1" w:rsidRPr="0017015D" w:rsidRDefault="007654A1" w:rsidP="007654A1">
      <w:pPr>
        <w:pStyle w:val="3"/>
        <w:rPr>
          <w:lang w:val="ru-RU"/>
        </w:rPr>
      </w:pPr>
      <w:bookmarkStart w:id="11" w:name="_Toc377102532"/>
      <w:bookmarkEnd w:id="11"/>
    </w:p>
    <w:p w:rsidR="007654A1" w:rsidRDefault="007654A1" w:rsidP="007654A1">
      <w:pPr>
        <w:rPr>
          <w:lang w:val="ru-RU"/>
        </w:rPr>
      </w:pPr>
      <w:r>
        <w:rPr>
          <w:lang w:val="ru-RU"/>
        </w:rPr>
        <w:t>Пользователь берет список пользователей из интернета, фильтрует ленту по количеству «+1», добавляет в новый круг не всех отфильтрованных пользователей, случайно выбирает сохранение формулы в создании формулы и возвращается обратно, имеет активный токен.</w:t>
      </w:r>
    </w:p>
    <w:p w:rsidR="007654A1" w:rsidRDefault="007654A1" w:rsidP="007654A1">
      <w:pPr>
        <w:pStyle w:val="af4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Основной поток</w:t>
      </w:r>
    </w:p>
    <w:p w:rsidR="007654A1" w:rsidRDefault="007654A1" w:rsidP="007654A1">
      <w:pPr>
        <w:pStyle w:val="af4"/>
        <w:numPr>
          <w:ilvl w:val="1"/>
          <w:numId w:val="21"/>
        </w:numPr>
        <w:rPr>
          <w:lang w:val="ru-RU"/>
        </w:rPr>
      </w:pPr>
      <w:r>
        <w:rPr>
          <w:lang w:val="ru-RU"/>
        </w:rPr>
        <w:t>Выбор списка пользователей. При запуске система предлагает пользователю выбрать, откуда он возьмет список пользователей: из интернета или из файла, или использовать уже отфильтрованный список пользователей. Пользователь выбирает брать список пользователей из интернета. Система загружает список пользователей из интернета.</w:t>
      </w:r>
    </w:p>
    <w:p w:rsidR="007654A1" w:rsidRDefault="007654A1" w:rsidP="007654A1">
      <w:pPr>
        <w:pStyle w:val="af4"/>
        <w:numPr>
          <w:ilvl w:val="1"/>
          <w:numId w:val="21"/>
        </w:numPr>
        <w:rPr>
          <w:lang w:val="ru-RU"/>
        </w:rPr>
      </w:pPr>
      <w:r>
        <w:rPr>
          <w:lang w:val="ru-RU"/>
        </w:rPr>
        <w:t>Составление формулы. Система предлагает пользователю настроить формулу фильтра. Пользователь выбирает фильтровать ленту и фильтровать по количеству «+1» больше 5.</w:t>
      </w:r>
    </w:p>
    <w:p w:rsidR="007654A1" w:rsidRDefault="007654A1" w:rsidP="007654A1">
      <w:pPr>
        <w:pStyle w:val="af4"/>
        <w:numPr>
          <w:ilvl w:val="1"/>
          <w:numId w:val="21"/>
        </w:numPr>
        <w:rPr>
          <w:lang w:val="ru-RU"/>
        </w:rPr>
      </w:pPr>
      <w:r>
        <w:rPr>
          <w:lang w:val="ru-RU"/>
        </w:rPr>
        <w:t>Сохранение формулы. Пользователь случайно выбирает сохранение формулы и нажимает на кнопку «Вернуться». Система возвращает пользователя в составление формулы.</w:t>
      </w:r>
    </w:p>
    <w:p w:rsidR="007654A1" w:rsidRDefault="007654A1" w:rsidP="007654A1">
      <w:pPr>
        <w:pStyle w:val="af4"/>
        <w:numPr>
          <w:ilvl w:val="1"/>
          <w:numId w:val="21"/>
        </w:numPr>
        <w:rPr>
          <w:lang w:val="ru-RU"/>
        </w:rPr>
      </w:pPr>
      <w:r>
        <w:rPr>
          <w:lang w:val="ru-RU"/>
        </w:rPr>
        <w:t>Результаты фильтра. Система выводит результаты фильтра, в котором представлены 3 человека. Пользователь создает новый круг «Мои +1» и добавляет туда 2 из 3 отфильтрованных пользователей.</w:t>
      </w:r>
    </w:p>
    <w:p w:rsidR="007654A1" w:rsidRDefault="007654A1" w:rsidP="007654A1">
      <w:pPr>
        <w:ind w:left="360"/>
        <w:rPr>
          <w:lang w:val="ru-RU"/>
        </w:rPr>
      </w:pPr>
    </w:p>
    <w:p w:rsidR="007654A1" w:rsidRPr="0017015D" w:rsidRDefault="007654A1" w:rsidP="007654A1">
      <w:pPr>
        <w:pStyle w:val="3"/>
        <w:rPr>
          <w:lang w:val="ru-RU"/>
        </w:rPr>
      </w:pPr>
      <w:bookmarkStart w:id="12" w:name="_Toc377102533"/>
      <w:bookmarkEnd w:id="12"/>
    </w:p>
    <w:p w:rsidR="007654A1" w:rsidRDefault="007654A1" w:rsidP="007654A1">
      <w:pPr>
        <w:rPr>
          <w:lang w:val="ru-RU"/>
        </w:rPr>
      </w:pPr>
      <w:r>
        <w:rPr>
          <w:lang w:val="ru-RU"/>
        </w:rPr>
        <w:t>Пользователь берет список пользователей из интернета, фильтрует все круги по количеству «+1», добавляет в новый круг не всех отфильтрованных пользователей, случайно выбирает сохранение результатов фильтрования и возвращается обратно в результаты фильтрования, имеет активный токен.</w:t>
      </w:r>
    </w:p>
    <w:p w:rsidR="007654A1" w:rsidRDefault="007654A1" w:rsidP="007654A1">
      <w:pPr>
        <w:pStyle w:val="af4"/>
        <w:numPr>
          <w:ilvl w:val="0"/>
          <w:numId w:val="22"/>
        </w:numPr>
        <w:rPr>
          <w:lang w:val="ru-RU"/>
        </w:rPr>
      </w:pPr>
      <w:r>
        <w:rPr>
          <w:lang w:val="ru-RU"/>
        </w:rPr>
        <w:t>Основной поток</w:t>
      </w:r>
    </w:p>
    <w:p w:rsidR="007654A1" w:rsidRDefault="007654A1" w:rsidP="007654A1">
      <w:pPr>
        <w:pStyle w:val="af4"/>
        <w:numPr>
          <w:ilvl w:val="1"/>
          <w:numId w:val="22"/>
        </w:numPr>
        <w:rPr>
          <w:lang w:val="ru-RU"/>
        </w:rPr>
      </w:pPr>
      <w:r>
        <w:rPr>
          <w:lang w:val="ru-RU"/>
        </w:rPr>
        <w:t>Выбор списка пользователей. При запуске система предлагает пользователю выбрать, откуда он возьмет список пользователей: из интернета или из файла, или использовать уже отфильтрованный список пользователей. Пользователь выбирает брать список пользователей из интернета. Система загружает список пользователей из интернета.</w:t>
      </w:r>
    </w:p>
    <w:p w:rsidR="007654A1" w:rsidRDefault="007654A1" w:rsidP="007654A1">
      <w:pPr>
        <w:pStyle w:val="af4"/>
        <w:numPr>
          <w:ilvl w:val="1"/>
          <w:numId w:val="22"/>
        </w:numPr>
        <w:rPr>
          <w:lang w:val="ru-RU"/>
        </w:rPr>
      </w:pPr>
      <w:r>
        <w:rPr>
          <w:lang w:val="ru-RU"/>
        </w:rPr>
        <w:t>Составление формулы. Система предлагает пользователю настроить формулу фильтра. Пользователь выбирает фильтровать круги, выбирает все круги и фильтровать по количеству «+1» больше 15.</w:t>
      </w:r>
    </w:p>
    <w:p w:rsidR="007654A1" w:rsidRDefault="007654A1" w:rsidP="007654A1">
      <w:pPr>
        <w:pStyle w:val="af4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Результаты фильтра. Система выводит результаты фильтра, в котором представлены 57 человек. Пользователь случайно выбирает сохранение результатов фильтрования и нажимает «Вернуться». Система возвращает пользователя в результаты фильтрования. Пользователь выбирает 30 из 57 отфильтрованных пользователей и добавляет их в круг «Лучшие друзья». </w:t>
      </w:r>
    </w:p>
    <w:p w:rsidR="0055346E" w:rsidRPr="0017015D" w:rsidRDefault="0055346E" w:rsidP="0055346E">
      <w:pPr>
        <w:pStyle w:val="3"/>
        <w:rPr>
          <w:lang w:val="ru-RU"/>
        </w:rPr>
      </w:pPr>
      <w:bookmarkStart w:id="13" w:name="_Toc377102534"/>
      <w:bookmarkEnd w:id="13"/>
    </w:p>
    <w:p w:rsidR="007654A1" w:rsidRPr="007654A1" w:rsidRDefault="0055346E" w:rsidP="0055346E">
      <w:pPr>
        <w:rPr>
          <w:lang w:val="ru-RU"/>
        </w:rPr>
      </w:pPr>
      <w:r>
        <w:rPr>
          <w:lang w:val="ru-RU"/>
        </w:rPr>
        <w:t>Пользователь пытается загрузить список пользователей из интернета, не имея выхода в интернет.</w:t>
      </w:r>
    </w:p>
    <w:p w:rsidR="0055346E" w:rsidRDefault="0055346E" w:rsidP="0055346E">
      <w:pPr>
        <w:pStyle w:val="af4"/>
        <w:numPr>
          <w:ilvl w:val="0"/>
          <w:numId w:val="23"/>
        </w:numPr>
        <w:rPr>
          <w:lang w:val="ru-RU"/>
        </w:rPr>
      </w:pPr>
      <w:r>
        <w:rPr>
          <w:lang w:val="ru-RU"/>
        </w:rPr>
        <w:t>Основной поток</w:t>
      </w:r>
    </w:p>
    <w:p w:rsidR="0055346E" w:rsidRDefault="0055346E" w:rsidP="0055346E">
      <w:pPr>
        <w:pStyle w:val="af4"/>
        <w:numPr>
          <w:ilvl w:val="1"/>
          <w:numId w:val="23"/>
        </w:numPr>
        <w:rPr>
          <w:lang w:val="ru-RU"/>
        </w:rPr>
      </w:pPr>
      <w:r>
        <w:rPr>
          <w:lang w:val="ru-RU"/>
        </w:rPr>
        <w:t>Выбор списка пользователей. При запуске система предлагает пользователю выбрать, откуда он возьмет список пользователей: из интернета или из файла, или использовать уже отфильтрованный список пользователей. Пользователь выбирает брать список пользователей из интернета. Система не может взять список пользователей из интернета и выводит сообщение об ошибке пользователю. Система возвращает пользователя в выбор списка пользователей. Пользователь выходит из системы.</w:t>
      </w:r>
    </w:p>
    <w:p w:rsidR="0055346E" w:rsidRPr="0017015D" w:rsidRDefault="0055346E" w:rsidP="0055346E">
      <w:pPr>
        <w:pStyle w:val="3"/>
        <w:rPr>
          <w:lang w:val="ru-RU"/>
        </w:rPr>
      </w:pPr>
      <w:bookmarkStart w:id="14" w:name="_Toc377102535"/>
      <w:bookmarkEnd w:id="14"/>
    </w:p>
    <w:p w:rsidR="0055346E" w:rsidRPr="0055346E" w:rsidRDefault="0055346E" w:rsidP="0055346E">
      <w:pPr>
        <w:rPr>
          <w:lang w:val="ru-RU"/>
        </w:rPr>
      </w:pPr>
      <w:r>
        <w:rPr>
          <w:lang w:val="ru-RU"/>
        </w:rPr>
        <w:t xml:space="preserve">Пользователь пытается загрузить список пользователей из интернета, не имея выхода в интернет. Далее пользователь берет список пользователей из файла, фильтрует круги по последнему появлению в </w:t>
      </w:r>
      <w:r>
        <w:t>Google</w:t>
      </w:r>
      <w:r w:rsidRPr="0055346E">
        <w:rPr>
          <w:lang w:val="ru-RU"/>
        </w:rPr>
        <w:t>+</w:t>
      </w:r>
      <w:r>
        <w:rPr>
          <w:lang w:val="ru-RU"/>
        </w:rPr>
        <w:t>, сохраняет результаты фильтра в отдельный файл.</w:t>
      </w:r>
    </w:p>
    <w:p w:rsidR="0055346E" w:rsidRDefault="0055346E" w:rsidP="0055346E">
      <w:pPr>
        <w:pStyle w:val="af4"/>
        <w:numPr>
          <w:ilvl w:val="0"/>
          <w:numId w:val="24"/>
        </w:numPr>
        <w:rPr>
          <w:lang w:val="ru-RU"/>
        </w:rPr>
      </w:pPr>
      <w:r>
        <w:rPr>
          <w:lang w:val="ru-RU"/>
        </w:rPr>
        <w:t>Основной поток</w:t>
      </w:r>
    </w:p>
    <w:p w:rsidR="0055346E" w:rsidRDefault="0055346E" w:rsidP="0055346E">
      <w:pPr>
        <w:pStyle w:val="af4"/>
        <w:numPr>
          <w:ilvl w:val="1"/>
          <w:numId w:val="24"/>
        </w:numPr>
        <w:rPr>
          <w:lang w:val="ru-RU"/>
        </w:rPr>
      </w:pPr>
      <w:r>
        <w:rPr>
          <w:lang w:val="ru-RU"/>
        </w:rPr>
        <w:t>Выбор списка пользователей. При запуске система предлагает пользователю выбрать, откуда он возьмет список пользователей: из интернета или из файла, или использовать уже отфильтрованный список пользователей. Пользователь выбирает брать список пользователей из интернета. Система не может взять список пользователей из интернета и выводит сообщение об ошибке пользователю. Система возвращает пользователя в выбор списка пользователей. Пользователь берет список пользователей из файла.</w:t>
      </w:r>
    </w:p>
    <w:p w:rsidR="0055346E" w:rsidRDefault="0055346E" w:rsidP="0055346E">
      <w:pPr>
        <w:pStyle w:val="af4"/>
        <w:numPr>
          <w:ilvl w:val="1"/>
          <w:numId w:val="24"/>
        </w:numPr>
        <w:rPr>
          <w:lang w:val="ru-RU"/>
        </w:rPr>
      </w:pPr>
      <w:r>
        <w:rPr>
          <w:lang w:val="ru-RU"/>
        </w:rPr>
        <w:lastRenderedPageBreak/>
        <w:t xml:space="preserve">Составление формулы. Система предлагает пользователю настроить формулу фильтра. Пользователь выбирает фильтровать круги, выбирает все круги и фильтровать по последнему появлению в </w:t>
      </w:r>
      <w:r>
        <w:t>Google</w:t>
      </w:r>
      <w:r w:rsidRPr="0055346E">
        <w:rPr>
          <w:lang w:val="ru-RU"/>
        </w:rPr>
        <w:t xml:space="preserve">+ </w:t>
      </w:r>
      <w:r>
        <w:rPr>
          <w:lang w:val="ru-RU"/>
        </w:rPr>
        <w:t>более 2 месяцев.</w:t>
      </w:r>
    </w:p>
    <w:p w:rsidR="0055346E" w:rsidRDefault="0055346E" w:rsidP="0055346E">
      <w:pPr>
        <w:pStyle w:val="af4"/>
        <w:numPr>
          <w:ilvl w:val="1"/>
          <w:numId w:val="24"/>
        </w:numPr>
        <w:rPr>
          <w:lang w:val="ru-RU"/>
        </w:rPr>
      </w:pPr>
      <w:r>
        <w:rPr>
          <w:lang w:val="ru-RU"/>
        </w:rPr>
        <w:t>Результаты фильтра. Система выводит результаты фильтра, в котором представлены 100 человек. Пользователь сохраняет результаты фильтра в отдельный файл и выходит из системы.</w:t>
      </w:r>
    </w:p>
    <w:p w:rsidR="001776E1" w:rsidRPr="001776E1" w:rsidRDefault="001776E1" w:rsidP="001776E1">
      <w:pPr>
        <w:ind w:left="360"/>
        <w:rPr>
          <w:lang w:val="ru-RU"/>
        </w:rPr>
      </w:pPr>
    </w:p>
    <w:p w:rsidR="00EB1E38" w:rsidRPr="00950A3C" w:rsidRDefault="00EB1E38" w:rsidP="00950A3C">
      <w:pPr>
        <w:rPr>
          <w:lang w:val="ru-RU"/>
        </w:rPr>
      </w:pPr>
    </w:p>
    <w:p w:rsidR="0055346E" w:rsidRDefault="0055346E" w:rsidP="0055346E">
      <w:pPr>
        <w:pStyle w:val="1"/>
        <w:spacing w:before="100" w:beforeAutospacing="1"/>
        <w:ind w:left="431" w:hanging="431"/>
        <w:rPr>
          <w:lang w:val="ru-RU"/>
        </w:rPr>
      </w:pPr>
      <w:bookmarkStart w:id="15" w:name="_Toc377102536"/>
      <w:r>
        <w:rPr>
          <w:lang w:val="ru-RU"/>
        </w:rPr>
        <w:t>Список литературы</w:t>
      </w:r>
      <w:bookmarkEnd w:id="15"/>
    </w:p>
    <w:bookmarkStart w:id="16" w:name="_Ref377102121"/>
    <w:p w:rsidR="000D785B" w:rsidRPr="00A837B2" w:rsidRDefault="000D785B" w:rsidP="000D785B">
      <w:pPr>
        <w:pStyle w:val="2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"https://github.com/yuri-vashchenko/CircleFilter/blob/master/docs/requirements/Glossary.docx" </w:instrText>
      </w:r>
      <w:r>
        <w:rPr>
          <w:lang w:val="ru-RU"/>
        </w:rPr>
        <w:fldChar w:fldCharType="separate"/>
      </w:r>
      <w:bookmarkStart w:id="17" w:name="_Toc377102537"/>
      <w:bookmarkStart w:id="18" w:name="_Ref377102482"/>
      <w:r w:rsidRPr="000D785B">
        <w:rPr>
          <w:rStyle w:val="afb"/>
          <w:lang w:val="ru-RU"/>
        </w:rPr>
        <w:t>Глоссарий</w:t>
      </w:r>
      <w:bookmarkEnd w:id="16"/>
      <w:bookmarkEnd w:id="17"/>
      <w:bookmarkEnd w:id="18"/>
      <w:r>
        <w:rPr>
          <w:lang w:val="ru-RU"/>
        </w:rPr>
        <w:fldChar w:fldCharType="end"/>
      </w:r>
    </w:p>
    <w:p w:rsidR="00C97956" w:rsidRPr="00C97956" w:rsidRDefault="00863C41" w:rsidP="00C97956">
      <w:pPr>
        <w:rPr>
          <w:lang w:val="ru-RU"/>
        </w:rPr>
      </w:pPr>
      <w:r>
        <w:rPr>
          <w:lang w:val="ru-RU"/>
        </w:rPr>
        <w:t xml:space="preserve"> </w:t>
      </w:r>
      <w:bookmarkStart w:id="19" w:name="_GoBack"/>
      <w:bookmarkEnd w:id="19"/>
    </w:p>
    <w:sectPr w:rsidR="00C97956" w:rsidRPr="00C97956" w:rsidSect="00480697">
      <w:headerReference w:type="default" r:id="rId10"/>
      <w:footerReference w:type="default" r:id="rId11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8DD" w:rsidRDefault="00B628DD" w:rsidP="007732EC">
      <w:pPr>
        <w:spacing w:after="0" w:line="240" w:lineRule="auto"/>
      </w:pPr>
      <w:r>
        <w:separator/>
      </w:r>
    </w:p>
  </w:endnote>
  <w:endnote w:type="continuationSeparator" w:id="0">
    <w:p w:rsidR="00B628DD" w:rsidRDefault="00B628DD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2EC" w:rsidRDefault="00042EB5" w:rsidP="00042EB5">
    <w:pPr>
      <w:pStyle w:val="af8"/>
      <w:tabs>
        <w:tab w:val="clear" w:pos="9355"/>
        <w:tab w:val="right" w:pos="9356"/>
      </w:tabs>
      <w:ind w:left="8222" w:firstLine="283"/>
    </w:pPr>
    <w:r>
      <w:rPr>
        <w:noProof/>
        <w:lang w:val="ru-RU" w:eastAsia="ru-RU"/>
      </w:rPr>
      <w:drawing>
        <wp:inline distT="0" distB="0" distL="0" distR="0">
          <wp:extent cx="581025" cy="581025"/>
          <wp:effectExtent l="0" t="0" r="9525" b="9525"/>
          <wp:docPr id="50" name="Рисунок 50" descr="C:\Users\tema-_000\Desktop\googleplus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ma-_000\Desktop\googleplus-ic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8DD" w:rsidRDefault="00B628DD" w:rsidP="007732EC">
      <w:pPr>
        <w:spacing w:after="0" w:line="240" w:lineRule="auto"/>
      </w:pPr>
      <w:r>
        <w:separator/>
      </w:r>
    </w:p>
  </w:footnote>
  <w:footnote w:type="continuationSeparator" w:id="0">
    <w:p w:rsidR="00B628DD" w:rsidRDefault="00B628DD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2EC" w:rsidRDefault="007732EC" w:rsidP="00A164DB">
    <w:pPr>
      <w:pStyle w:val="af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A20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921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411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53A37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D153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AB860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86210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2649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52933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954E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A9E7F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9"/>
  </w:num>
  <w:num w:numId="15">
    <w:abstractNumId w:val="12"/>
  </w:num>
  <w:num w:numId="16">
    <w:abstractNumId w:val="4"/>
  </w:num>
  <w:num w:numId="17">
    <w:abstractNumId w:val="7"/>
  </w:num>
  <w:num w:numId="18">
    <w:abstractNumId w:val="11"/>
  </w:num>
  <w:num w:numId="19">
    <w:abstractNumId w:val="6"/>
  </w:num>
  <w:num w:numId="20">
    <w:abstractNumId w:val="1"/>
  </w:num>
  <w:num w:numId="21">
    <w:abstractNumId w:val="8"/>
  </w:num>
  <w:num w:numId="22">
    <w:abstractNumId w:val="0"/>
  </w:num>
  <w:num w:numId="23">
    <w:abstractNumId w:val="1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42EB5"/>
    <w:rsid w:val="000C7704"/>
    <w:rsid w:val="000D785B"/>
    <w:rsid w:val="0012409E"/>
    <w:rsid w:val="001666A5"/>
    <w:rsid w:val="0017015D"/>
    <w:rsid w:val="001776E1"/>
    <w:rsid w:val="001A6F87"/>
    <w:rsid w:val="001B08AF"/>
    <w:rsid w:val="001D5913"/>
    <w:rsid w:val="001E1D82"/>
    <w:rsid w:val="0027077A"/>
    <w:rsid w:val="00324540"/>
    <w:rsid w:val="003321DD"/>
    <w:rsid w:val="0036704E"/>
    <w:rsid w:val="0037498D"/>
    <w:rsid w:val="003C1E12"/>
    <w:rsid w:val="003D5875"/>
    <w:rsid w:val="003F54FD"/>
    <w:rsid w:val="004071EC"/>
    <w:rsid w:val="00442A94"/>
    <w:rsid w:val="00464C5F"/>
    <w:rsid w:val="00480697"/>
    <w:rsid w:val="00492CF9"/>
    <w:rsid w:val="004A792F"/>
    <w:rsid w:val="00512C88"/>
    <w:rsid w:val="00552E53"/>
    <w:rsid w:val="0055346E"/>
    <w:rsid w:val="005911AA"/>
    <w:rsid w:val="005D4744"/>
    <w:rsid w:val="00626B70"/>
    <w:rsid w:val="006438AB"/>
    <w:rsid w:val="00655E70"/>
    <w:rsid w:val="00706A9D"/>
    <w:rsid w:val="00727B7A"/>
    <w:rsid w:val="00742BBD"/>
    <w:rsid w:val="007654A1"/>
    <w:rsid w:val="007732EC"/>
    <w:rsid w:val="0078291E"/>
    <w:rsid w:val="00863C41"/>
    <w:rsid w:val="008C783D"/>
    <w:rsid w:val="00935487"/>
    <w:rsid w:val="00950A3C"/>
    <w:rsid w:val="00A164DB"/>
    <w:rsid w:val="00A47769"/>
    <w:rsid w:val="00A65B30"/>
    <w:rsid w:val="00A837B2"/>
    <w:rsid w:val="00B10B41"/>
    <w:rsid w:val="00B628DD"/>
    <w:rsid w:val="00B71A09"/>
    <w:rsid w:val="00BA2C6C"/>
    <w:rsid w:val="00BD3E37"/>
    <w:rsid w:val="00BF77F0"/>
    <w:rsid w:val="00C45A03"/>
    <w:rsid w:val="00C96BC3"/>
    <w:rsid w:val="00C97956"/>
    <w:rsid w:val="00CB2548"/>
    <w:rsid w:val="00CD2EE0"/>
    <w:rsid w:val="00CE4FBB"/>
    <w:rsid w:val="00D11F77"/>
    <w:rsid w:val="00D2325A"/>
    <w:rsid w:val="00D40723"/>
    <w:rsid w:val="00D738E3"/>
    <w:rsid w:val="00D93AFB"/>
    <w:rsid w:val="00DF3A2C"/>
    <w:rsid w:val="00E03FDC"/>
    <w:rsid w:val="00E34324"/>
    <w:rsid w:val="00EB1E38"/>
    <w:rsid w:val="00EC4DF0"/>
    <w:rsid w:val="00E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4A047B6-32CC-4FD8-9BA9-67221C9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paragraph" w:styleId="afc">
    <w:name w:val="endnote text"/>
    <w:basedOn w:val="a"/>
    <w:link w:val="afd"/>
    <w:uiPriority w:val="99"/>
    <w:semiHidden/>
    <w:unhideWhenUsed/>
    <w:rsid w:val="003D5875"/>
    <w:pPr>
      <w:spacing w:after="0" w:line="240" w:lineRule="auto"/>
    </w:pPr>
    <w:rPr>
      <w:sz w:val="20"/>
      <w:szCs w:val="20"/>
    </w:rPr>
  </w:style>
  <w:style w:type="character" w:customStyle="1" w:styleId="afd">
    <w:name w:val="Текст концевой сноски Знак"/>
    <w:basedOn w:val="a0"/>
    <w:link w:val="afc"/>
    <w:uiPriority w:val="99"/>
    <w:semiHidden/>
    <w:rsid w:val="003D5875"/>
    <w:rPr>
      <w:sz w:val="20"/>
      <w:szCs w:val="20"/>
    </w:rPr>
  </w:style>
  <w:style w:type="character" w:styleId="afe">
    <w:name w:val="endnote reference"/>
    <w:basedOn w:val="a0"/>
    <w:uiPriority w:val="99"/>
    <w:semiHidden/>
    <w:unhideWhenUsed/>
    <w:rsid w:val="003D5875"/>
    <w:rPr>
      <w:vertAlign w:val="superscript"/>
    </w:rPr>
  </w:style>
  <w:style w:type="paragraph" w:styleId="aff">
    <w:name w:val="footnote text"/>
    <w:basedOn w:val="a"/>
    <w:link w:val="aff0"/>
    <w:uiPriority w:val="99"/>
    <w:semiHidden/>
    <w:unhideWhenUsed/>
    <w:rsid w:val="003D5875"/>
    <w:pPr>
      <w:spacing w:after="0" w:line="240" w:lineRule="auto"/>
    </w:pPr>
    <w:rPr>
      <w:sz w:val="20"/>
      <w:szCs w:val="20"/>
    </w:rPr>
  </w:style>
  <w:style w:type="character" w:customStyle="1" w:styleId="aff0">
    <w:name w:val="Текст сноски Знак"/>
    <w:basedOn w:val="a0"/>
    <w:link w:val="aff"/>
    <w:uiPriority w:val="99"/>
    <w:semiHidden/>
    <w:rsid w:val="003D5875"/>
    <w:rPr>
      <w:sz w:val="20"/>
      <w:szCs w:val="20"/>
    </w:rPr>
  </w:style>
  <w:style w:type="character" w:styleId="aff1">
    <w:name w:val="footnote reference"/>
    <w:basedOn w:val="a0"/>
    <w:uiPriority w:val="99"/>
    <w:semiHidden/>
    <w:unhideWhenUsed/>
    <w:rsid w:val="003D5875"/>
    <w:rPr>
      <w:vertAlign w:val="superscript"/>
    </w:rPr>
  </w:style>
  <w:style w:type="character" w:styleId="aff2">
    <w:name w:val="FollowedHyperlink"/>
    <w:basedOn w:val="a0"/>
    <w:uiPriority w:val="99"/>
    <w:semiHidden/>
    <w:unhideWhenUsed/>
    <w:rsid w:val="000D785B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Гло</b:Tag>
    <b:SourceType>DocumentFromInternetSite</b:SourceType>
    <b:Guid>{2B470F28-715A-4302-8A87-B964A98FD09F}</b:Guid>
    <b:Title>Глоссарий</b:Title>
    <b:InternetSiteTitle>www.github.com</b:InternetSiteTitle>
    <b:URL>https://github.com/yuri-vashchenko/CircleFilter/blob/master/docs/requirements/Glossary.docx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84463D-56B3-4232-BC79-84A02E74B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Отчет.dotx</Template>
  <TotalTime>519</TotalTime>
  <Pages>8</Pages>
  <Words>1762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Use-cases</vt:lpstr>
    </vt:vector>
  </TitlesOfParts>
  <Company/>
  <LinksUpToDate>false</LinksUpToDate>
  <CharactersWithSpaces>11789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Use-cases</dc:title>
  <dc:subject>Студент (ы) группы с8404: </dc:subject>
  <dc:creator>Марченко Данил Леонидович</dc:creator>
  <cp:keywords/>
  <cp:lastModifiedBy>Данил</cp:lastModifiedBy>
  <cp:revision>16</cp:revision>
  <cp:lastPrinted>2013-09-26T15:24:00Z</cp:lastPrinted>
  <dcterms:created xsi:type="dcterms:W3CDTF">2013-09-26T14:32:00Z</dcterms:created>
  <dcterms:modified xsi:type="dcterms:W3CDTF">2014-01-09T21:45:00Z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